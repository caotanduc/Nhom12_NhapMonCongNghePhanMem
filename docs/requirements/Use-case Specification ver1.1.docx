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CA59" w14:textId="4DB5D78A" w:rsidR="009C307A" w:rsidRPr="001201BC" w:rsidRDefault="00E6496E">
      <w:pPr>
        <w:pStyle w:val="Title"/>
        <w:jc w:val="right"/>
      </w:pPr>
      <w:r w:rsidRPr="001201BC">
        <w:t>WEBSITE ĐĂNG KÝ HỌC PHẦN</w:t>
      </w:r>
    </w:p>
    <w:p w14:paraId="203D69DD" w14:textId="77777777" w:rsidR="009C307A" w:rsidRPr="001201BC" w:rsidRDefault="000E2786">
      <w:pPr>
        <w:pStyle w:val="Title"/>
        <w:jc w:val="right"/>
      </w:pPr>
      <w:fldSimple w:instr="title  \* Mergeformat">
        <w:r w:rsidR="00512FAF" w:rsidRPr="001201BC">
          <w:t>Use-Case Specification</w:t>
        </w:r>
      </w:fldSimple>
    </w:p>
    <w:p w14:paraId="6F12F93B" w14:textId="77777777" w:rsidR="009C307A" w:rsidRPr="001201BC" w:rsidRDefault="009C307A">
      <w:pPr>
        <w:pStyle w:val="Title"/>
        <w:jc w:val="right"/>
      </w:pPr>
    </w:p>
    <w:p w14:paraId="45F0443E" w14:textId="6C3F8E44" w:rsidR="009C307A" w:rsidRPr="001201BC" w:rsidRDefault="00630073">
      <w:pPr>
        <w:pStyle w:val="Title"/>
        <w:jc w:val="right"/>
        <w:rPr>
          <w:sz w:val="28"/>
        </w:rPr>
      </w:pPr>
      <w:r w:rsidRPr="001201BC">
        <w:rPr>
          <w:sz w:val="28"/>
        </w:rPr>
        <w:t>Version 1.</w:t>
      </w:r>
      <w:r w:rsidR="003B6557" w:rsidRPr="001201BC">
        <w:rPr>
          <w:sz w:val="28"/>
        </w:rPr>
        <w:t>1</w:t>
      </w:r>
    </w:p>
    <w:p w14:paraId="2D76E973" w14:textId="77777777" w:rsidR="009C307A" w:rsidRPr="001201BC" w:rsidRDefault="009C307A"/>
    <w:p w14:paraId="68C82DC1" w14:textId="77777777" w:rsidR="009C307A" w:rsidRPr="001201BC" w:rsidRDefault="009C307A"/>
    <w:p w14:paraId="629025C5" w14:textId="77777777" w:rsidR="009C307A" w:rsidRPr="001201BC" w:rsidRDefault="009C307A">
      <w:pPr>
        <w:pStyle w:val="BodyText"/>
      </w:pPr>
    </w:p>
    <w:p w14:paraId="4F05DC8B" w14:textId="77777777" w:rsidR="009C307A" w:rsidRPr="001201BC" w:rsidRDefault="009C307A">
      <w:pPr>
        <w:pStyle w:val="BodyText"/>
      </w:pPr>
    </w:p>
    <w:p w14:paraId="2EEAA281" w14:textId="77777777" w:rsidR="009C307A" w:rsidRPr="001201BC" w:rsidRDefault="009C307A">
      <w:pPr>
        <w:sectPr w:rsidR="009C307A" w:rsidRPr="001201BC">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7A68F8D0" w14:textId="77777777" w:rsidR="009C307A" w:rsidRPr="001201BC" w:rsidRDefault="00630073">
      <w:pPr>
        <w:pStyle w:val="Title"/>
      </w:pPr>
      <w:r w:rsidRPr="001201B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065"/>
        <w:gridCol w:w="3685"/>
        <w:gridCol w:w="2450"/>
      </w:tblGrid>
      <w:tr w:rsidR="009C307A" w:rsidRPr="001201BC" w14:paraId="033E6BE4" w14:textId="77777777" w:rsidTr="008B64D2">
        <w:tc>
          <w:tcPr>
            <w:tcW w:w="2304" w:type="dxa"/>
          </w:tcPr>
          <w:p w14:paraId="281E4E7B" w14:textId="77777777" w:rsidR="009C307A" w:rsidRPr="001201BC" w:rsidRDefault="00630073">
            <w:pPr>
              <w:pStyle w:val="Tabletext"/>
              <w:jc w:val="center"/>
              <w:rPr>
                <w:b/>
              </w:rPr>
            </w:pPr>
            <w:r w:rsidRPr="001201BC">
              <w:rPr>
                <w:b/>
              </w:rPr>
              <w:t>Date</w:t>
            </w:r>
          </w:p>
        </w:tc>
        <w:tc>
          <w:tcPr>
            <w:tcW w:w="1065" w:type="dxa"/>
          </w:tcPr>
          <w:p w14:paraId="2DB59588" w14:textId="77777777" w:rsidR="009C307A" w:rsidRPr="001201BC" w:rsidRDefault="00630073">
            <w:pPr>
              <w:pStyle w:val="Tabletext"/>
              <w:jc w:val="center"/>
              <w:rPr>
                <w:b/>
              </w:rPr>
            </w:pPr>
            <w:r w:rsidRPr="001201BC">
              <w:rPr>
                <w:b/>
              </w:rPr>
              <w:t>Version</w:t>
            </w:r>
          </w:p>
        </w:tc>
        <w:tc>
          <w:tcPr>
            <w:tcW w:w="3685" w:type="dxa"/>
          </w:tcPr>
          <w:p w14:paraId="2A365BDF" w14:textId="77777777" w:rsidR="009C307A" w:rsidRPr="001201BC" w:rsidRDefault="00630073">
            <w:pPr>
              <w:pStyle w:val="Tabletext"/>
              <w:jc w:val="center"/>
              <w:rPr>
                <w:b/>
              </w:rPr>
            </w:pPr>
            <w:r w:rsidRPr="001201BC">
              <w:rPr>
                <w:b/>
              </w:rPr>
              <w:t>Description</w:t>
            </w:r>
          </w:p>
        </w:tc>
        <w:tc>
          <w:tcPr>
            <w:tcW w:w="2450" w:type="dxa"/>
          </w:tcPr>
          <w:p w14:paraId="026F4F36" w14:textId="77777777" w:rsidR="009C307A" w:rsidRPr="001201BC" w:rsidRDefault="00630073">
            <w:pPr>
              <w:pStyle w:val="Tabletext"/>
              <w:jc w:val="center"/>
              <w:rPr>
                <w:b/>
              </w:rPr>
            </w:pPr>
            <w:r w:rsidRPr="001201BC">
              <w:rPr>
                <w:b/>
              </w:rPr>
              <w:t>Author</w:t>
            </w:r>
          </w:p>
        </w:tc>
      </w:tr>
      <w:tr w:rsidR="009C307A" w:rsidRPr="001201BC" w14:paraId="6941E6D8" w14:textId="77777777" w:rsidTr="008B64D2">
        <w:tc>
          <w:tcPr>
            <w:tcW w:w="2304" w:type="dxa"/>
          </w:tcPr>
          <w:p w14:paraId="0CBDAFD3" w14:textId="46F5B1E8" w:rsidR="009C307A" w:rsidRPr="001201BC" w:rsidRDefault="00E6496E">
            <w:pPr>
              <w:pStyle w:val="Tabletext"/>
            </w:pPr>
            <w:r w:rsidRPr="001201BC">
              <w:t>9/11/2022</w:t>
            </w:r>
          </w:p>
        </w:tc>
        <w:tc>
          <w:tcPr>
            <w:tcW w:w="1065" w:type="dxa"/>
          </w:tcPr>
          <w:p w14:paraId="640ED948" w14:textId="13307076" w:rsidR="009C307A" w:rsidRPr="001201BC" w:rsidRDefault="00E6496E">
            <w:pPr>
              <w:pStyle w:val="Tabletext"/>
            </w:pPr>
            <w:r w:rsidRPr="001201BC">
              <w:t>1.0</w:t>
            </w:r>
          </w:p>
        </w:tc>
        <w:tc>
          <w:tcPr>
            <w:tcW w:w="3685" w:type="dxa"/>
          </w:tcPr>
          <w:p w14:paraId="28B29B1C" w14:textId="16422248" w:rsidR="009C307A" w:rsidRPr="001201BC" w:rsidRDefault="009C7963">
            <w:pPr>
              <w:pStyle w:val="Tabletext"/>
            </w:pPr>
            <w:r w:rsidRPr="001201BC">
              <w:t>Use case Login và Tạo yêu cầu trao đổi học phần</w:t>
            </w:r>
          </w:p>
        </w:tc>
        <w:tc>
          <w:tcPr>
            <w:tcW w:w="2450" w:type="dxa"/>
          </w:tcPr>
          <w:p w14:paraId="66F53D6A" w14:textId="256A67CC" w:rsidR="009C307A" w:rsidRPr="001201BC" w:rsidRDefault="009C7963">
            <w:pPr>
              <w:pStyle w:val="Tabletext"/>
            </w:pPr>
            <w:r w:rsidRPr="001201BC">
              <w:t>Group 12</w:t>
            </w:r>
          </w:p>
        </w:tc>
      </w:tr>
      <w:tr w:rsidR="009C307A" w:rsidRPr="001201BC" w14:paraId="5745DE87" w14:textId="77777777" w:rsidTr="008B64D2">
        <w:tc>
          <w:tcPr>
            <w:tcW w:w="2304" w:type="dxa"/>
          </w:tcPr>
          <w:p w14:paraId="2041D66B" w14:textId="586F9E2D" w:rsidR="009C307A" w:rsidRPr="005D025E" w:rsidRDefault="005D025E">
            <w:pPr>
              <w:pStyle w:val="Tabletext"/>
              <w:rPr>
                <w:lang w:val="en-US"/>
              </w:rPr>
            </w:pPr>
            <w:r>
              <w:rPr>
                <w:lang w:val="en-US"/>
              </w:rPr>
              <w:t>12/11/2022</w:t>
            </w:r>
          </w:p>
        </w:tc>
        <w:tc>
          <w:tcPr>
            <w:tcW w:w="1065" w:type="dxa"/>
          </w:tcPr>
          <w:p w14:paraId="18CB9A92" w14:textId="37FD312C" w:rsidR="009C307A" w:rsidRPr="001201BC" w:rsidRDefault="003B6557">
            <w:pPr>
              <w:pStyle w:val="Tabletext"/>
            </w:pPr>
            <w:r w:rsidRPr="001201BC">
              <w:t>1.</w:t>
            </w:r>
            <w:r w:rsidR="00B709AA" w:rsidRPr="001201BC">
              <w:t>1</w:t>
            </w:r>
          </w:p>
        </w:tc>
        <w:tc>
          <w:tcPr>
            <w:tcW w:w="3685" w:type="dxa"/>
          </w:tcPr>
          <w:p w14:paraId="55F58265" w14:textId="2FDBBD7D" w:rsidR="009C307A" w:rsidRPr="00AE5120" w:rsidRDefault="00AE5120">
            <w:pPr>
              <w:pStyle w:val="Tabletext"/>
              <w:rPr>
                <w:lang w:val="en-US"/>
              </w:rPr>
            </w:pPr>
            <w:r>
              <w:rPr>
                <w:lang w:val="en-US"/>
              </w:rPr>
              <w:t xml:space="preserve">Thêm và chỉnh sửa </w:t>
            </w:r>
            <w:r w:rsidR="0031624D">
              <w:rPr>
                <w:lang w:val="en-US"/>
              </w:rPr>
              <w:t>toàn bộ</w:t>
            </w:r>
            <w:r>
              <w:rPr>
                <w:lang w:val="en-US"/>
              </w:rPr>
              <w:t xml:space="preserve"> Use-case </w:t>
            </w:r>
            <w:r w:rsidRPr="00AE5120">
              <w:rPr>
                <w:lang w:val="en-US"/>
              </w:rPr>
              <w:t>Specifications</w:t>
            </w:r>
          </w:p>
        </w:tc>
        <w:tc>
          <w:tcPr>
            <w:tcW w:w="2450" w:type="dxa"/>
          </w:tcPr>
          <w:p w14:paraId="46982EBD" w14:textId="6DA41EDD" w:rsidR="009C307A" w:rsidRPr="001201BC" w:rsidRDefault="008B64D2">
            <w:pPr>
              <w:pStyle w:val="Tabletext"/>
            </w:pPr>
            <w:r w:rsidRPr="001201BC">
              <w:t>Nguyễn Trung Hiếu</w:t>
            </w:r>
            <w:r w:rsidRPr="001201BC">
              <w:br/>
              <w:t>Nguyễn Linh Đăng Dương</w:t>
            </w:r>
          </w:p>
        </w:tc>
      </w:tr>
      <w:tr w:rsidR="009C307A" w:rsidRPr="001201BC" w14:paraId="7138CB76" w14:textId="77777777" w:rsidTr="008B64D2">
        <w:tc>
          <w:tcPr>
            <w:tcW w:w="2304" w:type="dxa"/>
          </w:tcPr>
          <w:p w14:paraId="2E76C107" w14:textId="77777777" w:rsidR="009C307A" w:rsidRPr="001201BC" w:rsidRDefault="009C307A">
            <w:pPr>
              <w:pStyle w:val="Tabletext"/>
            </w:pPr>
          </w:p>
        </w:tc>
        <w:tc>
          <w:tcPr>
            <w:tcW w:w="1065" w:type="dxa"/>
          </w:tcPr>
          <w:p w14:paraId="1CD7F72C" w14:textId="77777777" w:rsidR="009C307A" w:rsidRPr="001201BC" w:rsidRDefault="009C307A">
            <w:pPr>
              <w:pStyle w:val="Tabletext"/>
            </w:pPr>
          </w:p>
        </w:tc>
        <w:tc>
          <w:tcPr>
            <w:tcW w:w="3685" w:type="dxa"/>
          </w:tcPr>
          <w:p w14:paraId="24320D5B" w14:textId="77777777" w:rsidR="009C307A" w:rsidRPr="001201BC" w:rsidRDefault="009C307A">
            <w:pPr>
              <w:pStyle w:val="Tabletext"/>
            </w:pPr>
          </w:p>
        </w:tc>
        <w:tc>
          <w:tcPr>
            <w:tcW w:w="2450" w:type="dxa"/>
          </w:tcPr>
          <w:p w14:paraId="2F3722A4" w14:textId="77777777" w:rsidR="009C307A" w:rsidRPr="001201BC" w:rsidRDefault="009C307A">
            <w:pPr>
              <w:pStyle w:val="Tabletext"/>
            </w:pPr>
          </w:p>
        </w:tc>
      </w:tr>
      <w:tr w:rsidR="009C307A" w:rsidRPr="001201BC" w14:paraId="5CAB4416" w14:textId="77777777" w:rsidTr="008B64D2">
        <w:tc>
          <w:tcPr>
            <w:tcW w:w="2304" w:type="dxa"/>
          </w:tcPr>
          <w:p w14:paraId="2AE25E90" w14:textId="77777777" w:rsidR="009C307A" w:rsidRPr="001201BC" w:rsidRDefault="009C307A">
            <w:pPr>
              <w:pStyle w:val="Tabletext"/>
            </w:pPr>
          </w:p>
        </w:tc>
        <w:tc>
          <w:tcPr>
            <w:tcW w:w="1065" w:type="dxa"/>
          </w:tcPr>
          <w:p w14:paraId="495274FB" w14:textId="77777777" w:rsidR="009C307A" w:rsidRPr="001201BC" w:rsidRDefault="0092485E">
            <w:pPr>
              <w:pStyle w:val="Tabletext"/>
            </w:pPr>
            <w:r w:rsidRPr="001201BC">
              <w:t xml:space="preserve"> </w:t>
            </w:r>
          </w:p>
        </w:tc>
        <w:tc>
          <w:tcPr>
            <w:tcW w:w="3685" w:type="dxa"/>
          </w:tcPr>
          <w:p w14:paraId="7B5EA3A3" w14:textId="77777777" w:rsidR="009C307A" w:rsidRPr="001201BC" w:rsidRDefault="009C307A">
            <w:pPr>
              <w:pStyle w:val="Tabletext"/>
            </w:pPr>
          </w:p>
        </w:tc>
        <w:tc>
          <w:tcPr>
            <w:tcW w:w="2450" w:type="dxa"/>
          </w:tcPr>
          <w:p w14:paraId="78B897FA" w14:textId="77777777" w:rsidR="009C307A" w:rsidRPr="001201BC" w:rsidRDefault="009C307A">
            <w:pPr>
              <w:pStyle w:val="Tabletext"/>
            </w:pPr>
          </w:p>
        </w:tc>
      </w:tr>
    </w:tbl>
    <w:p w14:paraId="315FD9FB" w14:textId="77777777" w:rsidR="009C307A" w:rsidRPr="001201BC" w:rsidRDefault="009C307A"/>
    <w:p w14:paraId="7D0B4F50" w14:textId="77777777" w:rsidR="00A8127F" w:rsidRPr="001201BC" w:rsidRDefault="00630073">
      <w:pPr>
        <w:pStyle w:val="Title"/>
      </w:pPr>
      <w:r w:rsidRPr="001201BC">
        <w:br w:type="page"/>
      </w:r>
    </w:p>
    <w:sdt>
      <w:sdtPr>
        <w:rPr>
          <w:rFonts w:ascii="Times New Roman" w:hAnsi="Times New Roman"/>
          <w:b w:val="0"/>
          <w:sz w:val="20"/>
        </w:rPr>
        <w:id w:val="-418638274"/>
        <w:docPartObj>
          <w:docPartGallery w:val="Table of Contents"/>
          <w:docPartUnique/>
        </w:docPartObj>
      </w:sdtPr>
      <w:sdtEndPr/>
      <w:sdtContent>
        <w:p w14:paraId="35EEBB6E" w14:textId="69155C65" w:rsidR="00A8127F" w:rsidRDefault="00A8127F" w:rsidP="00A8127F">
          <w:pPr>
            <w:pStyle w:val="Title"/>
          </w:pPr>
          <w:r>
            <w:t>Table of Contents</w:t>
          </w:r>
        </w:p>
        <w:p w14:paraId="6D6B8EEC" w14:textId="1F808312" w:rsidR="004904FC" w:rsidRDefault="00A8127F">
          <w:pPr>
            <w:pStyle w:val="TOC1"/>
            <w:tabs>
              <w:tab w:val="left" w:pos="432"/>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19187458" w:history="1">
            <w:r w:rsidR="004904FC" w:rsidRPr="00B61B69">
              <w:rPr>
                <w:rStyle w:val="Hyperlink"/>
                <w:lang w:val="en-US"/>
              </w:rPr>
              <w:t>1</w:t>
            </w:r>
            <w:r w:rsidR="004904FC">
              <w:rPr>
                <w:rFonts w:asciiTheme="minorHAnsi" w:eastAsiaTheme="minorEastAsia" w:hAnsiTheme="minorHAnsi" w:cstheme="minorBidi"/>
                <w:sz w:val="22"/>
                <w:szCs w:val="22"/>
                <w:lang w:val="en-US"/>
              </w:rPr>
              <w:tab/>
            </w:r>
            <w:r w:rsidR="004904FC" w:rsidRPr="00B61B69">
              <w:rPr>
                <w:rStyle w:val="Hyperlink"/>
                <w:lang w:val="en-US"/>
              </w:rPr>
              <w:t>Use-case Model</w:t>
            </w:r>
            <w:r w:rsidR="004904FC">
              <w:rPr>
                <w:webHidden/>
              </w:rPr>
              <w:tab/>
            </w:r>
            <w:r w:rsidR="004904FC">
              <w:rPr>
                <w:webHidden/>
              </w:rPr>
              <w:fldChar w:fldCharType="begin"/>
            </w:r>
            <w:r w:rsidR="004904FC">
              <w:rPr>
                <w:webHidden/>
              </w:rPr>
              <w:instrText xml:space="preserve"> PAGEREF _Toc119187458 \h </w:instrText>
            </w:r>
            <w:r w:rsidR="004904FC">
              <w:rPr>
                <w:webHidden/>
              </w:rPr>
            </w:r>
            <w:r w:rsidR="004904FC">
              <w:rPr>
                <w:webHidden/>
              </w:rPr>
              <w:fldChar w:fldCharType="separate"/>
            </w:r>
            <w:r w:rsidR="004904FC">
              <w:rPr>
                <w:webHidden/>
              </w:rPr>
              <w:t>4</w:t>
            </w:r>
            <w:r w:rsidR="004904FC">
              <w:rPr>
                <w:webHidden/>
              </w:rPr>
              <w:fldChar w:fldCharType="end"/>
            </w:r>
          </w:hyperlink>
        </w:p>
        <w:p w14:paraId="5256E4F3" w14:textId="4815E326" w:rsidR="004904FC" w:rsidRDefault="0022096A">
          <w:pPr>
            <w:pStyle w:val="TOC1"/>
            <w:tabs>
              <w:tab w:val="left" w:pos="432"/>
            </w:tabs>
            <w:rPr>
              <w:rFonts w:asciiTheme="minorHAnsi" w:eastAsiaTheme="minorEastAsia" w:hAnsiTheme="minorHAnsi" w:cstheme="minorBidi"/>
              <w:sz w:val="22"/>
              <w:szCs w:val="22"/>
              <w:lang w:val="en-US"/>
            </w:rPr>
          </w:pPr>
          <w:hyperlink w:anchor="_Toc119187459" w:history="1">
            <w:r w:rsidR="004904FC" w:rsidRPr="00B61B69">
              <w:rPr>
                <w:rStyle w:val="Hyperlink"/>
              </w:rPr>
              <w:t>2</w:t>
            </w:r>
            <w:r w:rsidR="004904FC">
              <w:rPr>
                <w:rFonts w:asciiTheme="minorHAnsi" w:eastAsiaTheme="minorEastAsia" w:hAnsiTheme="minorHAnsi" w:cstheme="minorBidi"/>
                <w:sz w:val="22"/>
                <w:szCs w:val="22"/>
                <w:lang w:val="en-US"/>
              </w:rPr>
              <w:tab/>
            </w:r>
            <w:r w:rsidR="004904FC" w:rsidRPr="00B61B69">
              <w:rPr>
                <w:rStyle w:val="Hyperlink"/>
              </w:rPr>
              <w:t>Use-case Specifications</w:t>
            </w:r>
            <w:r w:rsidR="004904FC">
              <w:rPr>
                <w:webHidden/>
              </w:rPr>
              <w:tab/>
            </w:r>
            <w:r w:rsidR="004904FC">
              <w:rPr>
                <w:webHidden/>
              </w:rPr>
              <w:fldChar w:fldCharType="begin"/>
            </w:r>
            <w:r w:rsidR="004904FC">
              <w:rPr>
                <w:webHidden/>
              </w:rPr>
              <w:instrText xml:space="preserve"> PAGEREF _Toc119187459 \h </w:instrText>
            </w:r>
            <w:r w:rsidR="004904FC">
              <w:rPr>
                <w:webHidden/>
              </w:rPr>
            </w:r>
            <w:r w:rsidR="004904FC">
              <w:rPr>
                <w:webHidden/>
              </w:rPr>
              <w:fldChar w:fldCharType="separate"/>
            </w:r>
            <w:r w:rsidR="004904FC">
              <w:rPr>
                <w:webHidden/>
              </w:rPr>
              <w:t>4</w:t>
            </w:r>
            <w:r w:rsidR="004904FC">
              <w:rPr>
                <w:webHidden/>
              </w:rPr>
              <w:fldChar w:fldCharType="end"/>
            </w:r>
          </w:hyperlink>
        </w:p>
        <w:p w14:paraId="6A9A29CC" w14:textId="312166FF" w:rsidR="004904FC" w:rsidRDefault="0022096A">
          <w:pPr>
            <w:pStyle w:val="TOC2"/>
            <w:tabs>
              <w:tab w:val="left" w:pos="1000"/>
            </w:tabs>
            <w:rPr>
              <w:rFonts w:asciiTheme="minorHAnsi" w:eastAsiaTheme="minorEastAsia" w:hAnsiTheme="minorHAnsi" w:cstheme="minorBidi"/>
              <w:sz w:val="22"/>
              <w:szCs w:val="22"/>
              <w:lang w:val="en-US"/>
            </w:rPr>
          </w:pPr>
          <w:hyperlink w:anchor="_Toc119187460" w:history="1">
            <w:r w:rsidR="004904FC" w:rsidRPr="00B61B69">
              <w:rPr>
                <w:rStyle w:val="Hyperlink"/>
                <w:lang w:val="en-US"/>
              </w:rPr>
              <w:t>2.1</w:t>
            </w:r>
            <w:r w:rsidR="004904FC">
              <w:rPr>
                <w:rFonts w:asciiTheme="minorHAnsi" w:eastAsiaTheme="minorEastAsia" w:hAnsiTheme="minorHAnsi" w:cstheme="minorBidi"/>
                <w:sz w:val="22"/>
                <w:szCs w:val="22"/>
                <w:lang w:val="en-US"/>
              </w:rPr>
              <w:tab/>
            </w:r>
            <w:r w:rsidR="004904FC" w:rsidRPr="00B61B69">
              <w:rPr>
                <w:rStyle w:val="Hyperlink"/>
                <w:lang w:val="en-US"/>
              </w:rPr>
              <w:t>Use-case: Quên mật khẩu</w:t>
            </w:r>
            <w:r w:rsidR="004904FC">
              <w:rPr>
                <w:webHidden/>
              </w:rPr>
              <w:tab/>
            </w:r>
            <w:r w:rsidR="004904FC">
              <w:rPr>
                <w:webHidden/>
              </w:rPr>
              <w:fldChar w:fldCharType="begin"/>
            </w:r>
            <w:r w:rsidR="004904FC">
              <w:rPr>
                <w:webHidden/>
              </w:rPr>
              <w:instrText xml:space="preserve"> PAGEREF _Toc119187460 \h </w:instrText>
            </w:r>
            <w:r w:rsidR="004904FC">
              <w:rPr>
                <w:webHidden/>
              </w:rPr>
            </w:r>
            <w:r w:rsidR="004904FC">
              <w:rPr>
                <w:webHidden/>
              </w:rPr>
              <w:fldChar w:fldCharType="separate"/>
            </w:r>
            <w:r w:rsidR="004904FC">
              <w:rPr>
                <w:webHidden/>
              </w:rPr>
              <w:t>4</w:t>
            </w:r>
            <w:r w:rsidR="004904FC">
              <w:rPr>
                <w:webHidden/>
              </w:rPr>
              <w:fldChar w:fldCharType="end"/>
            </w:r>
          </w:hyperlink>
        </w:p>
        <w:p w14:paraId="37426A0D" w14:textId="7D4CCB81" w:rsidR="004904FC" w:rsidRDefault="0022096A">
          <w:pPr>
            <w:pStyle w:val="TOC2"/>
            <w:tabs>
              <w:tab w:val="left" w:pos="1000"/>
            </w:tabs>
            <w:rPr>
              <w:rFonts w:asciiTheme="minorHAnsi" w:eastAsiaTheme="minorEastAsia" w:hAnsiTheme="minorHAnsi" w:cstheme="minorBidi"/>
              <w:sz w:val="22"/>
              <w:szCs w:val="22"/>
              <w:lang w:val="en-US"/>
            </w:rPr>
          </w:pPr>
          <w:hyperlink w:anchor="_Toc119187461" w:history="1">
            <w:r w:rsidR="004904FC" w:rsidRPr="00B61B69">
              <w:rPr>
                <w:rStyle w:val="Hyperlink"/>
              </w:rPr>
              <w:t>2.2</w:t>
            </w:r>
            <w:r w:rsidR="004904FC">
              <w:rPr>
                <w:rFonts w:asciiTheme="minorHAnsi" w:eastAsiaTheme="minorEastAsia" w:hAnsiTheme="minorHAnsi" w:cstheme="minorBidi"/>
                <w:sz w:val="22"/>
                <w:szCs w:val="22"/>
                <w:lang w:val="en-US"/>
              </w:rPr>
              <w:tab/>
            </w:r>
            <w:r w:rsidR="004904FC" w:rsidRPr="00B61B69">
              <w:rPr>
                <w:rStyle w:val="Hyperlink"/>
              </w:rPr>
              <w:t>Use-case: Đăng nhập</w:t>
            </w:r>
            <w:r w:rsidR="004904FC">
              <w:rPr>
                <w:webHidden/>
              </w:rPr>
              <w:tab/>
            </w:r>
            <w:r w:rsidR="004904FC">
              <w:rPr>
                <w:webHidden/>
              </w:rPr>
              <w:fldChar w:fldCharType="begin"/>
            </w:r>
            <w:r w:rsidR="004904FC">
              <w:rPr>
                <w:webHidden/>
              </w:rPr>
              <w:instrText xml:space="preserve"> PAGEREF _Toc119187461 \h </w:instrText>
            </w:r>
            <w:r w:rsidR="004904FC">
              <w:rPr>
                <w:webHidden/>
              </w:rPr>
            </w:r>
            <w:r w:rsidR="004904FC">
              <w:rPr>
                <w:webHidden/>
              </w:rPr>
              <w:fldChar w:fldCharType="separate"/>
            </w:r>
            <w:r w:rsidR="004904FC">
              <w:rPr>
                <w:webHidden/>
              </w:rPr>
              <w:t>4</w:t>
            </w:r>
            <w:r w:rsidR="004904FC">
              <w:rPr>
                <w:webHidden/>
              </w:rPr>
              <w:fldChar w:fldCharType="end"/>
            </w:r>
          </w:hyperlink>
        </w:p>
        <w:p w14:paraId="09EB40A1" w14:textId="4B6DB820" w:rsidR="004904FC" w:rsidRDefault="0022096A">
          <w:pPr>
            <w:pStyle w:val="TOC2"/>
            <w:tabs>
              <w:tab w:val="left" w:pos="1000"/>
            </w:tabs>
            <w:rPr>
              <w:rFonts w:asciiTheme="minorHAnsi" w:eastAsiaTheme="minorEastAsia" w:hAnsiTheme="minorHAnsi" w:cstheme="minorBidi"/>
              <w:sz w:val="22"/>
              <w:szCs w:val="22"/>
              <w:lang w:val="en-US"/>
            </w:rPr>
          </w:pPr>
          <w:hyperlink w:anchor="_Toc119187462" w:history="1">
            <w:r w:rsidR="004904FC" w:rsidRPr="00B61B69">
              <w:rPr>
                <w:rStyle w:val="Hyperlink"/>
                <w:lang w:val="en-US"/>
              </w:rPr>
              <w:t>2.3</w:t>
            </w:r>
            <w:r w:rsidR="004904FC">
              <w:rPr>
                <w:rFonts w:asciiTheme="minorHAnsi" w:eastAsiaTheme="minorEastAsia" w:hAnsiTheme="minorHAnsi" w:cstheme="minorBidi"/>
                <w:sz w:val="22"/>
                <w:szCs w:val="22"/>
                <w:lang w:val="en-US"/>
              </w:rPr>
              <w:tab/>
            </w:r>
            <w:r w:rsidR="004904FC" w:rsidRPr="00B61B69">
              <w:rPr>
                <w:rStyle w:val="Hyperlink"/>
                <w:lang w:val="en-US"/>
              </w:rPr>
              <w:t>Use-case: Xem thông tin cá nhân</w:t>
            </w:r>
            <w:r w:rsidR="004904FC">
              <w:rPr>
                <w:webHidden/>
              </w:rPr>
              <w:tab/>
            </w:r>
            <w:r w:rsidR="004904FC">
              <w:rPr>
                <w:webHidden/>
              </w:rPr>
              <w:fldChar w:fldCharType="begin"/>
            </w:r>
            <w:r w:rsidR="004904FC">
              <w:rPr>
                <w:webHidden/>
              </w:rPr>
              <w:instrText xml:space="preserve"> PAGEREF _Toc119187462 \h </w:instrText>
            </w:r>
            <w:r w:rsidR="004904FC">
              <w:rPr>
                <w:webHidden/>
              </w:rPr>
            </w:r>
            <w:r w:rsidR="004904FC">
              <w:rPr>
                <w:webHidden/>
              </w:rPr>
              <w:fldChar w:fldCharType="separate"/>
            </w:r>
            <w:r w:rsidR="004904FC">
              <w:rPr>
                <w:webHidden/>
              </w:rPr>
              <w:t>5</w:t>
            </w:r>
            <w:r w:rsidR="004904FC">
              <w:rPr>
                <w:webHidden/>
              </w:rPr>
              <w:fldChar w:fldCharType="end"/>
            </w:r>
          </w:hyperlink>
        </w:p>
        <w:p w14:paraId="211B140B" w14:textId="672A3725" w:rsidR="004904FC" w:rsidRDefault="0022096A">
          <w:pPr>
            <w:pStyle w:val="TOC2"/>
            <w:tabs>
              <w:tab w:val="left" w:pos="1000"/>
            </w:tabs>
            <w:rPr>
              <w:rFonts w:asciiTheme="minorHAnsi" w:eastAsiaTheme="minorEastAsia" w:hAnsiTheme="minorHAnsi" w:cstheme="minorBidi"/>
              <w:sz w:val="22"/>
              <w:szCs w:val="22"/>
              <w:lang w:val="en-US"/>
            </w:rPr>
          </w:pPr>
          <w:hyperlink w:anchor="_Toc119187463" w:history="1">
            <w:r w:rsidR="004904FC" w:rsidRPr="00B61B69">
              <w:rPr>
                <w:rStyle w:val="Hyperlink"/>
                <w:lang w:val="en-US"/>
              </w:rPr>
              <w:t>2.4</w:t>
            </w:r>
            <w:r w:rsidR="004904FC">
              <w:rPr>
                <w:rFonts w:asciiTheme="minorHAnsi" w:eastAsiaTheme="minorEastAsia" w:hAnsiTheme="minorHAnsi" w:cstheme="minorBidi"/>
                <w:sz w:val="22"/>
                <w:szCs w:val="22"/>
                <w:lang w:val="en-US"/>
              </w:rPr>
              <w:tab/>
            </w:r>
            <w:r w:rsidR="004904FC" w:rsidRPr="00B61B69">
              <w:rPr>
                <w:rStyle w:val="Hyperlink"/>
                <w:lang w:val="en-US"/>
              </w:rPr>
              <w:t>Use-case: Cập nhật thông tin cá nhân</w:t>
            </w:r>
            <w:r w:rsidR="004904FC">
              <w:rPr>
                <w:webHidden/>
              </w:rPr>
              <w:tab/>
            </w:r>
            <w:r w:rsidR="004904FC">
              <w:rPr>
                <w:webHidden/>
              </w:rPr>
              <w:fldChar w:fldCharType="begin"/>
            </w:r>
            <w:r w:rsidR="004904FC">
              <w:rPr>
                <w:webHidden/>
              </w:rPr>
              <w:instrText xml:space="preserve"> PAGEREF _Toc119187463 \h </w:instrText>
            </w:r>
            <w:r w:rsidR="004904FC">
              <w:rPr>
                <w:webHidden/>
              </w:rPr>
            </w:r>
            <w:r w:rsidR="004904FC">
              <w:rPr>
                <w:webHidden/>
              </w:rPr>
              <w:fldChar w:fldCharType="separate"/>
            </w:r>
            <w:r w:rsidR="004904FC">
              <w:rPr>
                <w:webHidden/>
              </w:rPr>
              <w:t>5</w:t>
            </w:r>
            <w:r w:rsidR="004904FC">
              <w:rPr>
                <w:webHidden/>
              </w:rPr>
              <w:fldChar w:fldCharType="end"/>
            </w:r>
          </w:hyperlink>
        </w:p>
        <w:p w14:paraId="26DC9C46" w14:textId="1DCA4095" w:rsidR="004904FC" w:rsidRDefault="0022096A">
          <w:pPr>
            <w:pStyle w:val="TOC2"/>
            <w:tabs>
              <w:tab w:val="left" w:pos="1000"/>
            </w:tabs>
            <w:rPr>
              <w:rFonts w:asciiTheme="minorHAnsi" w:eastAsiaTheme="minorEastAsia" w:hAnsiTheme="minorHAnsi" w:cstheme="minorBidi"/>
              <w:sz w:val="22"/>
              <w:szCs w:val="22"/>
              <w:lang w:val="en-US"/>
            </w:rPr>
          </w:pPr>
          <w:hyperlink w:anchor="_Toc119187464" w:history="1">
            <w:r w:rsidR="004904FC" w:rsidRPr="00B61B69">
              <w:rPr>
                <w:rStyle w:val="Hyperlink"/>
                <w:lang w:val="en-US"/>
              </w:rPr>
              <w:t>2.5</w:t>
            </w:r>
            <w:r w:rsidR="004904FC">
              <w:rPr>
                <w:rFonts w:asciiTheme="minorHAnsi" w:eastAsiaTheme="minorEastAsia" w:hAnsiTheme="minorHAnsi" w:cstheme="minorBidi"/>
                <w:sz w:val="22"/>
                <w:szCs w:val="22"/>
                <w:lang w:val="en-US"/>
              </w:rPr>
              <w:tab/>
            </w:r>
            <w:r w:rsidR="004904FC" w:rsidRPr="00B61B69">
              <w:rPr>
                <w:rStyle w:val="Hyperlink"/>
                <w:lang w:val="en-US"/>
              </w:rPr>
              <w:t>Use-case: Đăng ký học phần</w:t>
            </w:r>
            <w:r w:rsidR="004904FC">
              <w:rPr>
                <w:webHidden/>
              </w:rPr>
              <w:tab/>
            </w:r>
            <w:r w:rsidR="004904FC">
              <w:rPr>
                <w:webHidden/>
              </w:rPr>
              <w:fldChar w:fldCharType="begin"/>
            </w:r>
            <w:r w:rsidR="004904FC">
              <w:rPr>
                <w:webHidden/>
              </w:rPr>
              <w:instrText xml:space="preserve"> PAGEREF _Toc119187464 \h </w:instrText>
            </w:r>
            <w:r w:rsidR="004904FC">
              <w:rPr>
                <w:webHidden/>
              </w:rPr>
            </w:r>
            <w:r w:rsidR="004904FC">
              <w:rPr>
                <w:webHidden/>
              </w:rPr>
              <w:fldChar w:fldCharType="separate"/>
            </w:r>
            <w:r w:rsidR="004904FC">
              <w:rPr>
                <w:webHidden/>
              </w:rPr>
              <w:t>6</w:t>
            </w:r>
            <w:r w:rsidR="004904FC">
              <w:rPr>
                <w:webHidden/>
              </w:rPr>
              <w:fldChar w:fldCharType="end"/>
            </w:r>
          </w:hyperlink>
        </w:p>
        <w:p w14:paraId="7863FEB2" w14:textId="010FD78D" w:rsidR="004904FC" w:rsidRDefault="0022096A">
          <w:pPr>
            <w:pStyle w:val="TOC2"/>
            <w:tabs>
              <w:tab w:val="left" w:pos="1000"/>
            </w:tabs>
            <w:rPr>
              <w:rFonts w:asciiTheme="minorHAnsi" w:eastAsiaTheme="minorEastAsia" w:hAnsiTheme="minorHAnsi" w:cstheme="minorBidi"/>
              <w:sz w:val="22"/>
              <w:szCs w:val="22"/>
              <w:lang w:val="en-US"/>
            </w:rPr>
          </w:pPr>
          <w:hyperlink w:anchor="_Toc119187465" w:history="1">
            <w:r w:rsidR="004904FC" w:rsidRPr="00B61B69">
              <w:rPr>
                <w:rStyle w:val="Hyperlink"/>
                <w:lang w:val="en-US"/>
              </w:rPr>
              <w:t>2.6</w:t>
            </w:r>
            <w:r w:rsidR="004904FC">
              <w:rPr>
                <w:rFonts w:asciiTheme="minorHAnsi" w:eastAsiaTheme="minorEastAsia" w:hAnsiTheme="minorHAnsi" w:cstheme="minorBidi"/>
                <w:sz w:val="22"/>
                <w:szCs w:val="22"/>
                <w:lang w:val="en-US"/>
              </w:rPr>
              <w:tab/>
            </w:r>
            <w:r w:rsidR="004904FC" w:rsidRPr="00B61B69">
              <w:rPr>
                <w:rStyle w:val="Hyperlink"/>
                <w:lang w:val="en-US"/>
              </w:rPr>
              <w:t>Use-case: Xem kết quả đăng ký học phần</w:t>
            </w:r>
            <w:r w:rsidR="004904FC">
              <w:rPr>
                <w:webHidden/>
              </w:rPr>
              <w:tab/>
            </w:r>
            <w:r w:rsidR="004904FC">
              <w:rPr>
                <w:webHidden/>
              </w:rPr>
              <w:fldChar w:fldCharType="begin"/>
            </w:r>
            <w:r w:rsidR="004904FC">
              <w:rPr>
                <w:webHidden/>
              </w:rPr>
              <w:instrText xml:space="preserve"> PAGEREF _Toc119187465 \h </w:instrText>
            </w:r>
            <w:r w:rsidR="004904FC">
              <w:rPr>
                <w:webHidden/>
              </w:rPr>
            </w:r>
            <w:r w:rsidR="004904FC">
              <w:rPr>
                <w:webHidden/>
              </w:rPr>
              <w:fldChar w:fldCharType="separate"/>
            </w:r>
            <w:r w:rsidR="004904FC">
              <w:rPr>
                <w:webHidden/>
              </w:rPr>
              <w:t>6</w:t>
            </w:r>
            <w:r w:rsidR="004904FC">
              <w:rPr>
                <w:webHidden/>
              </w:rPr>
              <w:fldChar w:fldCharType="end"/>
            </w:r>
          </w:hyperlink>
        </w:p>
        <w:p w14:paraId="2F2EE7A1" w14:textId="67E39B8F" w:rsidR="004904FC" w:rsidRDefault="0022096A">
          <w:pPr>
            <w:pStyle w:val="TOC2"/>
            <w:tabs>
              <w:tab w:val="left" w:pos="1000"/>
            </w:tabs>
            <w:rPr>
              <w:rFonts w:asciiTheme="minorHAnsi" w:eastAsiaTheme="minorEastAsia" w:hAnsiTheme="minorHAnsi" w:cstheme="minorBidi"/>
              <w:sz w:val="22"/>
              <w:szCs w:val="22"/>
              <w:lang w:val="en-US"/>
            </w:rPr>
          </w:pPr>
          <w:hyperlink w:anchor="_Toc119187466" w:history="1">
            <w:r w:rsidR="004904FC" w:rsidRPr="00B61B69">
              <w:rPr>
                <w:rStyle w:val="Hyperlink"/>
                <w:lang w:val="en-US"/>
              </w:rPr>
              <w:t>2.7</w:t>
            </w:r>
            <w:r w:rsidR="004904FC">
              <w:rPr>
                <w:rFonts w:asciiTheme="minorHAnsi" w:eastAsiaTheme="minorEastAsia" w:hAnsiTheme="minorHAnsi" w:cstheme="minorBidi"/>
                <w:sz w:val="22"/>
                <w:szCs w:val="22"/>
                <w:lang w:val="en-US"/>
              </w:rPr>
              <w:tab/>
            </w:r>
            <w:r w:rsidR="004904FC" w:rsidRPr="00B61B69">
              <w:rPr>
                <w:rStyle w:val="Hyperlink"/>
                <w:lang w:val="en-US"/>
              </w:rPr>
              <w:t>Use-case: Xem danh sách lớp mở</w:t>
            </w:r>
            <w:r w:rsidR="004904FC">
              <w:rPr>
                <w:webHidden/>
              </w:rPr>
              <w:tab/>
            </w:r>
            <w:r w:rsidR="004904FC">
              <w:rPr>
                <w:webHidden/>
              </w:rPr>
              <w:fldChar w:fldCharType="begin"/>
            </w:r>
            <w:r w:rsidR="004904FC">
              <w:rPr>
                <w:webHidden/>
              </w:rPr>
              <w:instrText xml:space="preserve"> PAGEREF _Toc119187466 \h </w:instrText>
            </w:r>
            <w:r w:rsidR="004904FC">
              <w:rPr>
                <w:webHidden/>
              </w:rPr>
            </w:r>
            <w:r w:rsidR="004904FC">
              <w:rPr>
                <w:webHidden/>
              </w:rPr>
              <w:fldChar w:fldCharType="separate"/>
            </w:r>
            <w:r w:rsidR="004904FC">
              <w:rPr>
                <w:webHidden/>
              </w:rPr>
              <w:t>6</w:t>
            </w:r>
            <w:r w:rsidR="004904FC">
              <w:rPr>
                <w:webHidden/>
              </w:rPr>
              <w:fldChar w:fldCharType="end"/>
            </w:r>
          </w:hyperlink>
        </w:p>
        <w:p w14:paraId="3578D3CC" w14:textId="118EA164" w:rsidR="004904FC" w:rsidRDefault="0022096A">
          <w:pPr>
            <w:pStyle w:val="TOC2"/>
            <w:tabs>
              <w:tab w:val="left" w:pos="1000"/>
            </w:tabs>
            <w:rPr>
              <w:rFonts w:asciiTheme="minorHAnsi" w:eastAsiaTheme="minorEastAsia" w:hAnsiTheme="minorHAnsi" w:cstheme="minorBidi"/>
              <w:sz w:val="22"/>
              <w:szCs w:val="22"/>
              <w:lang w:val="en-US"/>
            </w:rPr>
          </w:pPr>
          <w:hyperlink w:anchor="_Toc119187467" w:history="1">
            <w:r w:rsidR="004904FC" w:rsidRPr="00B61B69">
              <w:rPr>
                <w:rStyle w:val="Hyperlink"/>
                <w:lang w:val="en-US"/>
              </w:rPr>
              <w:t>2.8</w:t>
            </w:r>
            <w:r w:rsidR="004904FC">
              <w:rPr>
                <w:rFonts w:asciiTheme="minorHAnsi" w:eastAsiaTheme="minorEastAsia" w:hAnsiTheme="minorHAnsi" w:cstheme="minorBidi"/>
                <w:sz w:val="22"/>
                <w:szCs w:val="22"/>
                <w:lang w:val="en-US"/>
              </w:rPr>
              <w:tab/>
            </w:r>
            <w:r w:rsidR="004904FC" w:rsidRPr="00B61B69">
              <w:rPr>
                <w:rStyle w:val="Hyperlink"/>
              </w:rPr>
              <w:t xml:space="preserve">Use-case: </w:t>
            </w:r>
            <w:r w:rsidR="004904FC" w:rsidRPr="00B61B69">
              <w:rPr>
                <w:rStyle w:val="Hyperlink"/>
                <w:lang w:val="en-US"/>
              </w:rPr>
              <w:t>Trao đổi học phần</w:t>
            </w:r>
            <w:r w:rsidR="004904FC">
              <w:rPr>
                <w:webHidden/>
              </w:rPr>
              <w:tab/>
            </w:r>
            <w:r w:rsidR="004904FC">
              <w:rPr>
                <w:webHidden/>
              </w:rPr>
              <w:fldChar w:fldCharType="begin"/>
            </w:r>
            <w:r w:rsidR="004904FC">
              <w:rPr>
                <w:webHidden/>
              </w:rPr>
              <w:instrText xml:space="preserve"> PAGEREF _Toc119187467 \h </w:instrText>
            </w:r>
            <w:r w:rsidR="004904FC">
              <w:rPr>
                <w:webHidden/>
              </w:rPr>
            </w:r>
            <w:r w:rsidR="004904FC">
              <w:rPr>
                <w:webHidden/>
              </w:rPr>
              <w:fldChar w:fldCharType="separate"/>
            </w:r>
            <w:r w:rsidR="004904FC">
              <w:rPr>
                <w:webHidden/>
              </w:rPr>
              <w:t>7</w:t>
            </w:r>
            <w:r w:rsidR="004904FC">
              <w:rPr>
                <w:webHidden/>
              </w:rPr>
              <w:fldChar w:fldCharType="end"/>
            </w:r>
          </w:hyperlink>
        </w:p>
        <w:p w14:paraId="7761F772" w14:textId="78F7B11C" w:rsidR="004904FC" w:rsidRDefault="0022096A">
          <w:pPr>
            <w:pStyle w:val="TOC3"/>
            <w:rPr>
              <w:rFonts w:asciiTheme="minorHAnsi" w:eastAsiaTheme="minorEastAsia" w:hAnsiTheme="minorHAnsi" w:cstheme="minorBidi"/>
              <w:sz w:val="22"/>
              <w:szCs w:val="22"/>
              <w:lang w:val="en-US"/>
            </w:rPr>
          </w:pPr>
          <w:hyperlink w:anchor="_Toc119187468" w:history="1">
            <w:r w:rsidR="004904FC" w:rsidRPr="00B61B69">
              <w:rPr>
                <w:rStyle w:val="Hyperlink"/>
                <w:lang w:val="en-US"/>
              </w:rPr>
              <w:t>2.8.1</w:t>
            </w:r>
            <w:r w:rsidR="004904FC">
              <w:rPr>
                <w:rFonts w:asciiTheme="minorHAnsi" w:eastAsiaTheme="minorEastAsia" w:hAnsiTheme="minorHAnsi" w:cstheme="minorBidi"/>
                <w:sz w:val="22"/>
                <w:szCs w:val="22"/>
                <w:lang w:val="en-US"/>
              </w:rPr>
              <w:tab/>
            </w:r>
            <w:r w:rsidR="004904FC" w:rsidRPr="00B61B69">
              <w:rPr>
                <w:rStyle w:val="Hyperlink"/>
                <w:lang w:val="en-US"/>
              </w:rPr>
              <w:t>Use-case: Tạo yêu cầu trao đổi học phần</w:t>
            </w:r>
            <w:r w:rsidR="004904FC">
              <w:rPr>
                <w:webHidden/>
              </w:rPr>
              <w:tab/>
            </w:r>
            <w:r w:rsidR="004904FC">
              <w:rPr>
                <w:webHidden/>
              </w:rPr>
              <w:fldChar w:fldCharType="begin"/>
            </w:r>
            <w:r w:rsidR="004904FC">
              <w:rPr>
                <w:webHidden/>
              </w:rPr>
              <w:instrText xml:space="preserve"> PAGEREF _Toc119187468 \h </w:instrText>
            </w:r>
            <w:r w:rsidR="004904FC">
              <w:rPr>
                <w:webHidden/>
              </w:rPr>
            </w:r>
            <w:r w:rsidR="004904FC">
              <w:rPr>
                <w:webHidden/>
              </w:rPr>
              <w:fldChar w:fldCharType="separate"/>
            </w:r>
            <w:r w:rsidR="004904FC">
              <w:rPr>
                <w:webHidden/>
              </w:rPr>
              <w:t>7</w:t>
            </w:r>
            <w:r w:rsidR="004904FC">
              <w:rPr>
                <w:webHidden/>
              </w:rPr>
              <w:fldChar w:fldCharType="end"/>
            </w:r>
          </w:hyperlink>
        </w:p>
        <w:p w14:paraId="045ED56A" w14:textId="56E13C7F" w:rsidR="004904FC" w:rsidRDefault="0022096A">
          <w:pPr>
            <w:pStyle w:val="TOC3"/>
            <w:rPr>
              <w:rFonts w:asciiTheme="minorHAnsi" w:eastAsiaTheme="minorEastAsia" w:hAnsiTheme="minorHAnsi" w:cstheme="minorBidi"/>
              <w:sz w:val="22"/>
              <w:szCs w:val="22"/>
              <w:lang w:val="en-US"/>
            </w:rPr>
          </w:pPr>
          <w:hyperlink w:anchor="_Toc119187469" w:history="1">
            <w:r w:rsidR="004904FC" w:rsidRPr="00B61B69">
              <w:rPr>
                <w:rStyle w:val="Hyperlink"/>
                <w:lang w:val="en-US"/>
              </w:rPr>
              <w:t>2.8.2</w:t>
            </w:r>
            <w:r w:rsidR="004904FC">
              <w:rPr>
                <w:rFonts w:asciiTheme="minorHAnsi" w:eastAsiaTheme="minorEastAsia" w:hAnsiTheme="minorHAnsi" w:cstheme="minorBidi"/>
                <w:sz w:val="22"/>
                <w:szCs w:val="22"/>
                <w:lang w:val="en-US"/>
              </w:rPr>
              <w:tab/>
            </w:r>
            <w:r w:rsidR="004904FC" w:rsidRPr="00B61B69">
              <w:rPr>
                <w:rStyle w:val="Hyperlink"/>
                <w:lang w:val="en-US"/>
              </w:rPr>
              <w:t>Use-case: Chấp nhận yêu cầu trao đổi học phần</w:t>
            </w:r>
            <w:r w:rsidR="004904FC">
              <w:rPr>
                <w:webHidden/>
              </w:rPr>
              <w:tab/>
            </w:r>
            <w:r w:rsidR="004904FC">
              <w:rPr>
                <w:webHidden/>
              </w:rPr>
              <w:fldChar w:fldCharType="begin"/>
            </w:r>
            <w:r w:rsidR="004904FC">
              <w:rPr>
                <w:webHidden/>
              </w:rPr>
              <w:instrText xml:space="preserve"> PAGEREF _Toc119187469 \h </w:instrText>
            </w:r>
            <w:r w:rsidR="004904FC">
              <w:rPr>
                <w:webHidden/>
              </w:rPr>
            </w:r>
            <w:r w:rsidR="004904FC">
              <w:rPr>
                <w:webHidden/>
              </w:rPr>
              <w:fldChar w:fldCharType="separate"/>
            </w:r>
            <w:r w:rsidR="004904FC">
              <w:rPr>
                <w:webHidden/>
              </w:rPr>
              <w:t>8</w:t>
            </w:r>
            <w:r w:rsidR="004904FC">
              <w:rPr>
                <w:webHidden/>
              </w:rPr>
              <w:fldChar w:fldCharType="end"/>
            </w:r>
          </w:hyperlink>
        </w:p>
        <w:p w14:paraId="452E06DE" w14:textId="7FBD7E00" w:rsidR="004904FC" w:rsidRDefault="0022096A">
          <w:pPr>
            <w:pStyle w:val="TOC2"/>
            <w:tabs>
              <w:tab w:val="left" w:pos="1000"/>
            </w:tabs>
            <w:rPr>
              <w:rFonts w:asciiTheme="minorHAnsi" w:eastAsiaTheme="minorEastAsia" w:hAnsiTheme="minorHAnsi" w:cstheme="minorBidi"/>
              <w:sz w:val="22"/>
              <w:szCs w:val="22"/>
              <w:lang w:val="en-US"/>
            </w:rPr>
          </w:pPr>
          <w:hyperlink w:anchor="_Toc119187470" w:history="1">
            <w:r w:rsidR="004904FC" w:rsidRPr="00B61B69">
              <w:rPr>
                <w:rStyle w:val="Hyperlink"/>
                <w:lang w:val="en-US"/>
              </w:rPr>
              <w:t>2.9</w:t>
            </w:r>
            <w:r w:rsidR="004904FC">
              <w:rPr>
                <w:rFonts w:asciiTheme="minorHAnsi" w:eastAsiaTheme="minorEastAsia" w:hAnsiTheme="minorHAnsi" w:cstheme="minorBidi"/>
                <w:sz w:val="22"/>
                <w:szCs w:val="22"/>
                <w:lang w:val="en-US"/>
              </w:rPr>
              <w:tab/>
            </w:r>
            <w:r w:rsidR="004904FC" w:rsidRPr="00B61B69">
              <w:rPr>
                <w:rStyle w:val="Hyperlink"/>
                <w:lang w:val="en-US"/>
              </w:rPr>
              <w:t>Use-case: Thêm lớp mới</w:t>
            </w:r>
            <w:r w:rsidR="004904FC">
              <w:rPr>
                <w:webHidden/>
              </w:rPr>
              <w:tab/>
            </w:r>
            <w:r w:rsidR="004904FC">
              <w:rPr>
                <w:webHidden/>
              </w:rPr>
              <w:fldChar w:fldCharType="begin"/>
            </w:r>
            <w:r w:rsidR="004904FC">
              <w:rPr>
                <w:webHidden/>
              </w:rPr>
              <w:instrText xml:space="preserve"> PAGEREF _Toc119187470 \h </w:instrText>
            </w:r>
            <w:r w:rsidR="004904FC">
              <w:rPr>
                <w:webHidden/>
              </w:rPr>
            </w:r>
            <w:r w:rsidR="004904FC">
              <w:rPr>
                <w:webHidden/>
              </w:rPr>
              <w:fldChar w:fldCharType="separate"/>
            </w:r>
            <w:r w:rsidR="004904FC">
              <w:rPr>
                <w:webHidden/>
              </w:rPr>
              <w:t>8</w:t>
            </w:r>
            <w:r w:rsidR="004904FC">
              <w:rPr>
                <w:webHidden/>
              </w:rPr>
              <w:fldChar w:fldCharType="end"/>
            </w:r>
          </w:hyperlink>
        </w:p>
        <w:p w14:paraId="11CA57CE" w14:textId="18D461A2" w:rsidR="004904FC" w:rsidRDefault="0022096A">
          <w:pPr>
            <w:pStyle w:val="TOC2"/>
            <w:tabs>
              <w:tab w:val="left" w:pos="1200"/>
            </w:tabs>
            <w:rPr>
              <w:rFonts w:asciiTheme="minorHAnsi" w:eastAsiaTheme="minorEastAsia" w:hAnsiTheme="minorHAnsi" w:cstheme="minorBidi"/>
              <w:sz w:val="22"/>
              <w:szCs w:val="22"/>
              <w:lang w:val="en-US"/>
            </w:rPr>
          </w:pPr>
          <w:hyperlink w:anchor="_Toc119187471" w:history="1">
            <w:r w:rsidR="004904FC" w:rsidRPr="00B61B69">
              <w:rPr>
                <w:rStyle w:val="Hyperlink"/>
                <w:lang w:val="en-US"/>
              </w:rPr>
              <w:t>2.10</w:t>
            </w:r>
            <w:r w:rsidR="004904FC">
              <w:rPr>
                <w:rFonts w:asciiTheme="minorHAnsi" w:eastAsiaTheme="minorEastAsia" w:hAnsiTheme="minorHAnsi" w:cstheme="minorBidi"/>
                <w:sz w:val="22"/>
                <w:szCs w:val="22"/>
                <w:lang w:val="en-US"/>
              </w:rPr>
              <w:tab/>
            </w:r>
            <w:r w:rsidR="004904FC" w:rsidRPr="00B61B69">
              <w:rPr>
                <w:rStyle w:val="Hyperlink"/>
                <w:lang w:val="en-US"/>
              </w:rPr>
              <w:t>Use-case: Thêm tài khoản</w:t>
            </w:r>
            <w:r w:rsidR="004904FC">
              <w:rPr>
                <w:webHidden/>
              </w:rPr>
              <w:tab/>
            </w:r>
            <w:r w:rsidR="004904FC">
              <w:rPr>
                <w:webHidden/>
              </w:rPr>
              <w:fldChar w:fldCharType="begin"/>
            </w:r>
            <w:r w:rsidR="004904FC">
              <w:rPr>
                <w:webHidden/>
              </w:rPr>
              <w:instrText xml:space="preserve"> PAGEREF _Toc119187471 \h </w:instrText>
            </w:r>
            <w:r w:rsidR="004904FC">
              <w:rPr>
                <w:webHidden/>
              </w:rPr>
            </w:r>
            <w:r w:rsidR="004904FC">
              <w:rPr>
                <w:webHidden/>
              </w:rPr>
              <w:fldChar w:fldCharType="separate"/>
            </w:r>
            <w:r w:rsidR="004904FC">
              <w:rPr>
                <w:webHidden/>
              </w:rPr>
              <w:t>9</w:t>
            </w:r>
            <w:r w:rsidR="004904FC">
              <w:rPr>
                <w:webHidden/>
              </w:rPr>
              <w:fldChar w:fldCharType="end"/>
            </w:r>
          </w:hyperlink>
        </w:p>
        <w:p w14:paraId="1A97358E" w14:textId="33A56F1F" w:rsidR="004904FC" w:rsidRDefault="0022096A">
          <w:pPr>
            <w:pStyle w:val="TOC2"/>
            <w:tabs>
              <w:tab w:val="left" w:pos="1200"/>
            </w:tabs>
            <w:rPr>
              <w:rFonts w:asciiTheme="minorHAnsi" w:eastAsiaTheme="minorEastAsia" w:hAnsiTheme="minorHAnsi" w:cstheme="minorBidi"/>
              <w:sz w:val="22"/>
              <w:szCs w:val="22"/>
              <w:lang w:val="en-US"/>
            </w:rPr>
          </w:pPr>
          <w:hyperlink w:anchor="_Toc119187472" w:history="1">
            <w:r w:rsidR="004904FC" w:rsidRPr="00B61B69">
              <w:rPr>
                <w:rStyle w:val="Hyperlink"/>
                <w:lang w:val="en-US"/>
              </w:rPr>
              <w:t>2.11</w:t>
            </w:r>
            <w:r w:rsidR="004904FC">
              <w:rPr>
                <w:rFonts w:asciiTheme="minorHAnsi" w:eastAsiaTheme="minorEastAsia" w:hAnsiTheme="minorHAnsi" w:cstheme="minorBidi"/>
                <w:sz w:val="22"/>
                <w:szCs w:val="22"/>
                <w:lang w:val="en-US"/>
              </w:rPr>
              <w:tab/>
            </w:r>
            <w:r w:rsidR="004904FC" w:rsidRPr="00B61B69">
              <w:rPr>
                <w:rStyle w:val="Hyperlink"/>
                <w:lang w:val="en-US"/>
              </w:rPr>
              <w:t>Use-case: Huỷ lớp</w:t>
            </w:r>
            <w:r w:rsidR="004904FC">
              <w:rPr>
                <w:webHidden/>
              </w:rPr>
              <w:tab/>
            </w:r>
            <w:r w:rsidR="004904FC">
              <w:rPr>
                <w:webHidden/>
              </w:rPr>
              <w:fldChar w:fldCharType="begin"/>
            </w:r>
            <w:r w:rsidR="004904FC">
              <w:rPr>
                <w:webHidden/>
              </w:rPr>
              <w:instrText xml:space="preserve"> PAGEREF _Toc119187472 \h </w:instrText>
            </w:r>
            <w:r w:rsidR="004904FC">
              <w:rPr>
                <w:webHidden/>
              </w:rPr>
            </w:r>
            <w:r w:rsidR="004904FC">
              <w:rPr>
                <w:webHidden/>
              </w:rPr>
              <w:fldChar w:fldCharType="separate"/>
            </w:r>
            <w:r w:rsidR="004904FC">
              <w:rPr>
                <w:webHidden/>
              </w:rPr>
              <w:t>9</w:t>
            </w:r>
            <w:r w:rsidR="004904FC">
              <w:rPr>
                <w:webHidden/>
              </w:rPr>
              <w:fldChar w:fldCharType="end"/>
            </w:r>
          </w:hyperlink>
        </w:p>
        <w:p w14:paraId="35EE5982" w14:textId="1D7B62BA" w:rsidR="004904FC" w:rsidRDefault="0022096A">
          <w:pPr>
            <w:pStyle w:val="TOC2"/>
            <w:tabs>
              <w:tab w:val="left" w:pos="1200"/>
            </w:tabs>
            <w:rPr>
              <w:rFonts w:asciiTheme="minorHAnsi" w:eastAsiaTheme="minorEastAsia" w:hAnsiTheme="minorHAnsi" w:cstheme="minorBidi"/>
              <w:sz w:val="22"/>
              <w:szCs w:val="22"/>
              <w:lang w:val="en-US"/>
            </w:rPr>
          </w:pPr>
          <w:hyperlink w:anchor="_Toc119187473" w:history="1">
            <w:r w:rsidR="004904FC" w:rsidRPr="00B61B69">
              <w:rPr>
                <w:rStyle w:val="Hyperlink"/>
                <w:lang w:val="en-US"/>
              </w:rPr>
              <w:t>2.12</w:t>
            </w:r>
            <w:r w:rsidR="004904FC">
              <w:rPr>
                <w:rFonts w:asciiTheme="minorHAnsi" w:eastAsiaTheme="minorEastAsia" w:hAnsiTheme="minorHAnsi" w:cstheme="minorBidi"/>
                <w:sz w:val="22"/>
                <w:szCs w:val="22"/>
                <w:lang w:val="en-US"/>
              </w:rPr>
              <w:tab/>
            </w:r>
            <w:r w:rsidR="004904FC" w:rsidRPr="00B61B69">
              <w:rPr>
                <w:rStyle w:val="Hyperlink"/>
                <w:lang w:val="en-US"/>
              </w:rPr>
              <w:t>Use-case: Đăng ký học phần cho sinh viên</w:t>
            </w:r>
            <w:r w:rsidR="004904FC">
              <w:rPr>
                <w:webHidden/>
              </w:rPr>
              <w:tab/>
            </w:r>
            <w:r w:rsidR="004904FC">
              <w:rPr>
                <w:webHidden/>
              </w:rPr>
              <w:fldChar w:fldCharType="begin"/>
            </w:r>
            <w:r w:rsidR="004904FC">
              <w:rPr>
                <w:webHidden/>
              </w:rPr>
              <w:instrText xml:space="preserve"> PAGEREF _Toc119187473 \h </w:instrText>
            </w:r>
            <w:r w:rsidR="004904FC">
              <w:rPr>
                <w:webHidden/>
              </w:rPr>
            </w:r>
            <w:r w:rsidR="004904FC">
              <w:rPr>
                <w:webHidden/>
              </w:rPr>
              <w:fldChar w:fldCharType="separate"/>
            </w:r>
            <w:r w:rsidR="004904FC">
              <w:rPr>
                <w:webHidden/>
              </w:rPr>
              <w:t>10</w:t>
            </w:r>
            <w:r w:rsidR="004904FC">
              <w:rPr>
                <w:webHidden/>
              </w:rPr>
              <w:fldChar w:fldCharType="end"/>
            </w:r>
          </w:hyperlink>
        </w:p>
        <w:p w14:paraId="22993F1C" w14:textId="13ECB0AA" w:rsidR="00A8127F" w:rsidRDefault="00A8127F">
          <w:r>
            <w:rPr>
              <w:b/>
              <w:bCs/>
            </w:rPr>
            <w:fldChar w:fldCharType="end"/>
          </w:r>
        </w:p>
      </w:sdtContent>
    </w:sdt>
    <w:p w14:paraId="3CFEDE5B" w14:textId="52F04BAA" w:rsidR="004E3DCC" w:rsidRPr="001201BC" w:rsidRDefault="00630073" w:rsidP="00E73427">
      <w:pPr>
        <w:spacing w:line="276" w:lineRule="auto"/>
      </w:pPr>
      <w:r w:rsidRPr="001201BC">
        <w:br w:type="page"/>
      </w:r>
    </w:p>
    <w:p w14:paraId="18A520BA" w14:textId="77777777" w:rsidR="004E3DCC" w:rsidRPr="001410B6" w:rsidRDefault="004E3DCC" w:rsidP="00FD098B">
      <w:pPr>
        <w:pStyle w:val="Heading1"/>
        <w:rPr>
          <w:lang w:val="en-US"/>
        </w:rPr>
      </w:pPr>
      <w:bookmarkStart w:id="0" w:name="_Toc119182477"/>
      <w:bookmarkStart w:id="1" w:name="_Toc119187458"/>
      <w:r w:rsidRPr="001410B6">
        <w:rPr>
          <w:lang w:val="en-US"/>
        </w:rPr>
        <w:lastRenderedPageBreak/>
        <w:t>Use-case Model</w:t>
      </w:r>
      <w:bookmarkEnd w:id="0"/>
      <w:bookmarkEnd w:id="1"/>
    </w:p>
    <w:p w14:paraId="4D2F2FE0" w14:textId="0ECCECE6" w:rsidR="00A46518" w:rsidRPr="001201BC" w:rsidRDefault="001E0D74" w:rsidP="001E0D74">
      <w:pPr>
        <w:jc w:val="center"/>
      </w:pPr>
      <w:r>
        <w:drawing>
          <wp:inline distT="0" distB="0" distL="0" distR="0" wp14:anchorId="603A0937" wp14:editId="49980966">
            <wp:extent cx="5588000" cy="299399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6270" cy="3003787"/>
                    </a:xfrm>
                    <a:prstGeom prst="rect">
                      <a:avLst/>
                    </a:prstGeom>
                  </pic:spPr>
                </pic:pic>
              </a:graphicData>
            </a:graphic>
          </wp:inline>
        </w:drawing>
      </w:r>
    </w:p>
    <w:p w14:paraId="4FB7F0C5" w14:textId="77777777" w:rsidR="004E3DCC" w:rsidRDefault="00591379" w:rsidP="00FD098B">
      <w:pPr>
        <w:pStyle w:val="Heading1"/>
      </w:pPr>
      <w:bookmarkStart w:id="2" w:name="_Toc119182478"/>
      <w:bookmarkStart w:id="3" w:name="_Toc119187459"/>
      <w:r w:rsidRPr="001201BC">
        <w:t xml:space="preserve">Use-case </w:t>
      </w:r>
      <w:r w:rsidR="00016409" w:rsidRPr="001201BC">
        <w:t>Specifications</w:t>
      </w:r>
      <w:bookmarkEnd w:id="2"/>
      <w:bookmarkEnd w:id="3"/>
    </w:p>
    <w:p w14:paraId="600187A7" w14:textId="77777777" w:rsidR="008E242E" w:rsidRDefault="008E242E" w:rsidP="008E242E">
      <w:pPr>
        <w:rPr>
          <w:lang w:val="en-US"/>
        </w:rPr>
      </w:pPr>
      <w:bookmarkStart w:id="4" w:name="_Toc119182479"/>
      <w:bookmarkStart w:id="5" w:name="_Toc119187460"/>
    </w:p>
    <w:p w14:paraId="7C5FEE9C" w14:textId="68AD6B7D" w:rsidR="002D1E94" w:rsidRPr="00AB2FCB" w:rsidRDefault="002D1E94" w:rsidP="00C85CEC">
      <w:pPr>
        <w:pStyle w:val="Heading2"/>
        <w:spacing w:before="40" w:line="240" w:lineRule="auto"/>
        <w:rPr>
          <w:lang w:val="en-US"/>
        </w:rPr>
      </w:pPr>
      <w:r>
        <w:rPr>
          <w:lang w:val="en-US"/>
        </w:rPr>
        <w:t>Use-case: Quên mật khẩu</w:t>
      </w:r>
      <w:bookmarkEnd w:id="4"/>
      <w:bookmarkEnd w:id="5"/>
    </w:p>
    <w:tbl>
      <w:tblPr>
        <w:tblStyle w:val="TableGrid"/>
        <w:tblW w:w="0" w:type="auto"/>
        <w:tblLayout w:type="fixed"/>
        <w:tblLook w:val="04A0" w:firstRow="1" w:lastRow="0" w:firstColumn="1" w:lastColumn="0" w:noHBand="0" w:noVBand="1"/>
      </w:tblPr>
      <w:tblGrid>
        <w:gridCol w:w="2039"/>
        <w:gridCol w:w="7321"/>
      </w:tblGrid>
      <w:tr w:rsidR="002D1E94" w14:paraId="41EA8F02" w14:textId="77777777" w:rsidTr="35677996">
        <w:trPr>
          <w:trHeight w:val="227"/>
        </w:trPr>
        <w:tc>
          <w:tcPr>
            <w:tcW w:w="2039" w:type="dxa"/>
          </w:tcPr>
          <w:p w14:paraId="0751CA5D" w14:textId="77777777" w:rsidR="002D1E94" w:rsidRDefault="002D1E94" w:rsidP="00C85CEC">
            <w:pPr>
              <w:spacing w:before="40" w:after="60" w:line="240" w:lineRule="auto"/>
            </w:pPr>
            <w:r w:rsidRPr="439A6144">
              <w:t>Use case Name</w:t>
            </w:r>
          </w:p>
        </w:tc>
        <w:tc>
          <w:tcPr>
            <w:tcW w:w="7321" w:type="dxa"/>
          </w:tcPr>
          <w:p w14:paraId="67CD16A4" w14:textId="77777777" w:rsidR="002D1E94" w:rsidRDefault="002D1E94" w:rsidP="00C85CEC">
            <w:pPr>
              <w:spacing w:before="40" w:after="60" w:line="240" w:lineRule="auto"/>
            </w:pPr>
            <w:r w:rsidRPr="3D8616E3">
              <w:t xml:space="preserve"> Quên mật khẩu</w:t>
            </w:r>
          </w:p>
        </w:tc>
      </w:tr>
      <w:tr w:rsidR="002D1E94" w14:paraId="6F76BD00" w14:textId="77777777" w:rsidTr="35677996">
        <w:trPr>
          <w:trHeight w:val="227"/>
        </w:trPr>
        <w:tc>
          <w:tcPr>
            <w:tcW w:w="2039" w:type="dxa"/>
          </w:tcPr>
          <w:p w14:paraId="5E7D1C1D" w14:textId="77777777" w:rsidR="002D1E94" w:rsidRDefault="002D1E94" w:rsidP="00C85CEC">
            <w:pPr>
              <w:spacing w:before="40" w:after="60" w:line="240" w:lineRule="auto"/>
            </w:pPr>
            <w:r w:rsidRPr="439A6144">
              <w:t>Brief description</w:t>
            </w:r>
          </w:p>
        </w:tc>
        <w:tc>
          <w:tcPr>
            <w:tcW w:w="7321" w:type="dxa"/>
          </w:tcPr>
          <w:p w14:paraId="00AC5CF4" w14:textId="77777777" w:rsidR="002D1E94" w:rsidRDefault="002D1E94" w:rsidP="00C85CEC">
            <w:pPr>
              <w:spacing w:before="40" w:after="60" w:line="240" w:lineRule="auto"/>
            </w:pPr>
            <w:r w:rsidRPr="3D8616E3">
              <w:t xml:space="preserve"> Use case này miêu tả cách người dùng </w:t>
            </w:r>
            <w:r w:rsidRPr="3A16BEF5">
              <w:t xml:space="preserve">reset mật khẩu </w:t>
            </w:r>
            <w:r w:rsidRPr="67C60B2A">
              <w:t>của tài khoản của mình</w:t>
            </w:r>
          </w:p>
        </w:tc>
      </w:tr>
      <w:tr w:rsidR="002D1E94" w14:paraId="06D0AB26" w14:textId="77777777" w:rsidTr="35677996">
        <w:trPr>
          <w:trHeight w:val="227"/>
        </w:trPr>
        <w:tc>
          <w:tcPr>
            <w:tcW w:w="2039" w:type="dxa"/>
          </w:tcPr>
          <w:p w14:paraId="393DAA54" w14:textId="77777777" w:rsidR="002D1E94" w:rsidRDefault="002D1E94" w:rsidP="00C85CEC">
            <w:pPr>
              <w:spacing w:before="40" w:after="60" w:line="240" w:lineRule="auto"/>
            </w:pPr>
            <w:r w:rsidRPr="439A6144">
              <w:t>Actors</w:t>
            </w:r>
          </w:p>
        </w:tc>
        <w:tc>
          <w:tcPr>
            <w:tcW w:w="7321" w:type="dxa"/>
          </w:tcPr>
          <w:p w14:paraId="0DBC2B2A" w14:textId="77777777" w:rsidR="002D1E94" w:rsidRDefault="002D1E94" w:rsidP="00C85CEC">
            <w:pPr>
              <w:spacing w:before="40" w:after="60" w:line="240" w:lineRule="auto"/>
            </w:pPr>
            <w:r w:rsidRPr="042A42F2">
              <w:t xml:space="preserve"> Sinh viên, Admin</w:t>
            </w:r>
          </w:p>
        </w:tc>
      </w:tr>
      <w:tr w:rsidR="002D1E94" w14:paraId="28898B54" w14:textId="77777777" w:rsidTr="35677996">
        <w:tc>
          <w:tcPr>
            <w:tcW w:w="2039" w:type="dxa"/>
          </w:tcPr>
          <w:p w14:paraId="0E428FD3" w14:textId="77777777" w:rsidR="002D1E94" w:rsidRDefault="002D1E94" w:rsidP="00C85CEC">
            <w:pPr>
              <w:spacing w:before="40" w:after="60" w:line="240" w:lineRule="auto"/>
            </w:pPr>
            <w:r w:rsidRPr="439A6144">
              <w:rPr>
                <w:rFonts w:ascii="Calibri" w:eastAsia="Calibri" w:hAnsi="Calibri" w:cs="Calibri"/>
              </w:rPr>
              <w:t>Basic Flow</w:t>
            </w:r>
          </w:p>
        </w:tc>
        <w:tc>
          <w:tcPr>
            <w:tcW w:w="7321" w:type="dxa"/>
          </w:tcPr>
          <w:p w14:paraId="2A943BEA" w14:textId="77777777" w:rsidR="002D1E94" w:rsidRPr="00287374" w:rsidRDefault="002D1E94" w:rsidP="00C85CEC">
            <w:pPr>
              <w:pStyle w:val="ListParagraph"/>
              <w:numPr>
                <w:ilvl w:val="0"/>
                <w:numId w:val="19"/>
              </w:numPr>
              <w:spacing w:before="40" w:after="60" w:line="240" w:lineRule="auto"/>
              <w:ind w:left="765" w:hanging="357"/>
              <w:rPr>
                <w:rFonts w:ascii="Calibri" w:eastAsia="Calibri" w:hAnsi="Calibri" w:cs="Calibri"/>
              </w:rPr>
            </w:pPr>
            <w:r w:rsidRPr="00287374">
              <w:rPr>
                <w:rFonts w:ascii="Calibri" w:eastAsia="Calibri" w:hAnsi="Calibri" w:cs="Calibri"/>
              </w:rPr>
              <w:t>Ở màn hình đăng nhập vào website, người dùng ấn vào nút “Quên mật khẩu?”</w:t>
            </w:r>
          </w:p>
          <w:p w14:paraId="13CB4492" w14:textId="10565D11" w:rsidR="002D1E94" w:rsidRDefault="002D1E94" w:rsidP="00C85CEC">
            <w:pPr>
              <w:pStyle w:val="ListParagraph"/>
              <w:numPr>
                <w:ilvl w:val="0"/>
                <w:numId w:val="19"/>
              </w:numPr>
              <w:spacing w:before="40" w:after="60" w:line="240" w:lineRule="auto"/>
              <w:ind w:left="765" w:hanging="357"/>
              <w:rPr>
                <w:rFonts w:ascii="Calibri" w:eastAsia="Calibri" w:hAnsi="Calibri" w:cs="Calibri"/>
              </w:rPr>
            </w:pPr>
            <w:r w:rsidRPr="73EFA5A8">
              <w:rPr>
                <w:rFonts w:ascii="Calibri" w:eastAsia="Calibri" w:hAnsi="Calibri" w:cs="Calibri"/>
              </w:rPr>
              <w:t xml:space="preserve">Hiện thị màn hình quên mật khẩu, yêu cầu người dùng nhập </w:t>
            </w:r>
            <w:r w:rsidR="5862BC52" w:rsidRPr="62BC6620">
              <w:rPr>
                <w:rFonts w:ascii="Calibri" w:eastAsia="Calibri" w:hAnsi="Calibri" w:cs="Calibri"/>
              </w:rPr>
              <w:t>tên</w:t>
            </w:r>
            <w:r w:rsidRPr="73EFA5A8">
              <w:rPr>
                <w:rFonts w:ascii="Calibri" w:eastAsia="Calibri" w:hAnsi="Calibri" w:cs="Calibri"/>
              </w:rPr>
              <w:t xml:space="preserve"> tài khoản đã quên mật khẩu</w:t>
            </w:r>
          </w:p>
          <w:p w14:paraId="7812503B" w14:textId="7F8FEA67" w:rsidR="002D1E94" w:rsidRDefault="002D1E94" w:rsidP="00C85CEC">
            <w:pPr>
              <w:pStyle w:val="ListParagraph"/>
              <w:numPr>
                <w:ilvl w:val="0"/>
                <w:numId w:val="19"/>
              </w:numPr>
              <w:spacing w:before="40" w:after="60" w:line="240" w:lineRule="auto"/>
              <w:ind w:left="765" w:hanging="357"/>
              <w:rPr>
                <w:rFonts w:ascii="Calibri" w:eastAsia="Calibri" w:hAnsi="Calibri" w:cs="Calibri"/>
              </w:rPr>
            </w:pPr>
            <w:r w:rsidRPr="3F77E734">
              <w:rPr>
                <w:rFonts w:ascii="Calibri" w:eastAsia="Calibri" w:hAnsi="Calibri" w:cs="Calibri"/>
              </w:rPr>
              <w:t xml:space="preserve">Người dùng nhập vào </w:t>
            </w:r>
            <w:r w:rsidR="5E867083" w:rsidRPr="62BC6620">
              <w:rPr>
                <w:rFonts w:ascii="Calibri" w:eastAsia="Calibri" w:hAnsi="Calibri" w:cs="Calibri"/>
              </w:rPr>
              <w:t>tên</w:t>
            </w:r>
            <w:r w:rsidRPr="452F0E68">
              <w:rPr>
                <w:rFonts w:ascii="Calibri" w:eastAsia="Calibri" w:hAnsi="Calibri" w:cs="Calibri"/>
              </w:rPr>
              <w:t xml:space="preserve"> tài khoản</w:t>
            </w:r>
            <w:r w:rsidRPr="3A93D1B7">
              <w:rPr>
                <w:rFonts w:ascii="Calibri" w:eastAsia="Calibri" w:hAnsi="Calibri" w:cs="Calibri"/>
              </w:rPr>
              <w:t xml:space="preserve"> </w:t>
            </w:r>
            <w:r w:rsidR="3CB50E53" w:rsidRPr="62BC6620">
              <w:rPr>
                <w:rFonts w:ascii="Calibri" w:eastAsia="Calibri" w:hAnsi="Calibri" w:cs="Calibri"/>
              </w:rPr>
              <w:t>cần lấy lại</w:t>
            </w:r>
            <w:r w:rsidRPr="552481F1">
              <w:rPr>
                <w:rFonts w:ascii="Calibri" w:eastAsia="Calibri" w:hAnsi="Calibri" w:cs="Calibri"/>
              </w:rPr>
              <w:t xml:space="preserve"> mật khẩu</w:t>
            </w:r>
          </w:p>
          <w:p w14:paraId="719CD44D" w14:textId="7A7198C1" w:rsidR="002D1E94" w:rsidRDefault="004904FC" w:rsidP="00C85CEC">
            <w:pPr>
              <w:pStyle w:val="ListParagraph"/>
              <w:numPr>
                <w:ilvl w:val="0"/>
                <w:numId w:val="19"/>
              </w:numPr>
              <w:spacing w:before="40" w:after="60" w:line="240" w:lineRule="auto"/>
              <w:ind w:left="765" w:hanging="357"/>
              <w:rPr>
                <w:rFonts w:ascii="Calibri" w:eastAsia="Calibri" w:hAnsi="Calibri" w:cs="Calibri"/>
              </w:rPr>
            </w:pPr>
            <w:r w:rsidRPr="35677996">
              <w:rPr>
                <w:rFonts w:ascii="Calibri" w:eastAsia="Calibri" w:hAnsi="Calibri" w:cs="Calibri"/>
                <w:lang w:val="en-US"/>
              </w:rPr>
              <w:t>Nhấn</w:t>
            </w:r>
            <w:r w:rsidR="002D1E94" w:rsidRPr="35677996">
              <w:rPr>
                <w:rFonts w:ascii="Calibri" w:eastAsia="Calibri" w:hAnsi="Calibri" w:cs="Calibri"/>
              </w:rPr>
              <w:t xml:space="preserve"> nút “</w:t>
            </w:r>
            <w:r w:rsidR="3E830784" w:rsidRPr="35677996">
              <w:rPr>
                <w:rFonts w:ascii="Calibri" w:eastAsia="Calibri" w:hAnsi="Calibri" w:cs="Calibri"/>
              </w:rPr>
              <w:t>Thực hiện</w:t>
            </w:r>
            <w:r w:rsidR="002D1E94" w:rsidRPr="35677996">
              <w:rPr>
                <w:rFonts w:ascii="Calibri" w:eastAsia="Calibri" w:hAnsi="Calibri" w:cs="Calibri"/>
              </w:rPr>
              <w:t>” để xác nhận reset lại mật khẩu của tài khoản đã quên</w:t>
            </w:r>
          </w:p>
        </w:tc>
      </w:tr>
      <w:tr w:rsidR="002D1E94" w14:paraId="53F9ACAA" w14:textId="77777777" w:rsidTr="35677996">
        <w:tc>
          <w:tcPr>
            <w:tcW w:w="2039" w:type="dxa"/>
          </w:tcPr>
          <w:p w14:paraId="3FB2EB02" w14:textId="77777777" w:rsidR="002D1E94" w:rsidRDefault="002D1E94" w:rsidP="00C85CEC">
            <w:pPr>
              <w:spacing w:before="40" w:after="60" w:line="240" w:lineRule="auto"/>
            </w:pPr>
            <w:r w:rsidRPr="439A6144">
              <w:rPr>
                <w:rFonts w:ascii="Calibri" w:eastAsia="Calibri" w:hAnsi="Calibri" w:cs="Calibri"/>
              </w:rPr>
              <w:t>Alternative Flows</w:t>
            </w:r>
          </w:p>
        </w:tc>
        <w:tc>
          <w:tcPr>
            <w:tcW w:w="7321" w:type="dxa"/>
          </w:tcPr>
          <w:p w14:paraId="4DEE8F3B" w14:textId="57643E1B" w:rsidR="002D1E94" w:rsidRDefault="002D1E94" w:rsidP="00C85CEC">
            <w:pPr>
              <w:spacing w:before="40" w:after="60" w:line="240" w:lineRule="auto"/>
              <w:rPr>
                <w:rFonts w:ascii="Calibri" w:eastAsia="Calibri" w:hAnsi="Calibri" w:cs="Calibri"/>
              </w:rPr>
            </w:pPr>
          </w:p>
        </w:tc>
      </w:tr>
      <w:tr w:rsidR="002D1E94" w14:paraId="217937AE" w14:textId="77777777" w:rsidTr="35677996">
        <w:tc>
          <w:tcPr>
            <w:tcW w:w="2039" w:type="dxa"/>
          </w:tcPr>
          <w:p w14:paraId="2C61D49E" w14:textId="77777777" w:rsidR="002D1E94" w:rsidRDefault="002D1E94" w:rsidP="00C85CEC">
            <w:pPr>
              <w:spacing w:before="40" w:after="60" w:line="240" w:lineRule="auto"/>
            </w:pPr>
            <w:r w:rsidRPr="439A6144">
              <w:rPr>
                <w:rFonts w:ascii="Calibri" w:eastAsia="Calibri" w:hAnsi="Calibri" w:cs="Calibri"/>
              </w:rPr>
              <w:t>Pre-conditions</w:t>
            </w:r>
          </w:p>
        </w:tc>
        <w:tc>
          <w:tcPr>
            <w:tcW w:w="7321" w:type="dxa"/>
          </w:tcPr>
          <w:p w14:paraId="40268997" w14:textId="77777777" w:rsidR="002D1E94" w:rsidRDefault="002D1E94" w:rsidP="00C85CEC">
            <w:pPr>
              <w:spacing w:before="40" w:after="60" w:line="240" w:lineRule="auto"/>
            </w:pPr>
            <w:r w:rsidRPr="486D9F96">
              <w:rPr>
                <w:rFonts w:ascii="Calibri" w:eastAsia="Calibri" w:hAnsi="Calibri" w:cs="Calibri"/>
              </w:rPr>
              <w:t>Người dùng ấn vào nút “Quên mật khẩu?” ở màn hình đăng nhập</w:t>
            </w:r>
          </w:p>
        </w:tc>
      </w:tr>
      <w:tr w:rsidR="002D1E94" w14:paraId="2E1F0462" w14:textId="77777777" w:rsidTr="35677996">
        <w:tc>
          <w:tcPr>
            <w:tcW w:w="2039" w:type="dxa"/>
          </w:tcPr>
          <w:p w14:paraId="4259CF2D" w14:textId="77777777" w:rsidR="002D1E94" w:rsidRDefault="002D1E94" w:rsidP="00C85CEC">
            <w:pPr>
              <w:spacing w:before="40" w:after="60" w:line="240" w:lineRule="auto"/>
            </w:pPr>
            <w:r w:rsidRPr="439A6144">
              <w:rPr>
                <w:rFonts w:ascii="Calibri" w:eastAsia="Calibri" w:hAnsi="Calibri" w:cs="Calibri"/>
              </w:rPr>
              <w:t>Post-conditions</w:t>
            </w:r>
          </w:p>
        </w:tc>
        <w:tc>
          <w:tcPr>
            <w:tcW w:w="7321" w:type="dxa"/>
          </w:tcPr>
          <w:p w14:paraId="0A6DB756" w14:textId="0968611E" w:rsidR="002D1E94" w:rsidRDefault="002D1E94" w:rsidP="00C85CEC">
            <w:pPr>
              <w:spacing w:before="40" w:after="60" w:line="240" w:lineRule="auto"/>
              <w:rPr>
                <w:rFonts w:ascii="Calibri" w:eastAsia="Calibri" w:hAnsi="Calibri" w:cs="Calibri"/>
              </w:rPr>
            </w:pPr>
            <w:r w:rsidRPr="429E4C24">
              <w:rPr>
                <w:rFonts w:ascii="Calibri" w:eastAsia="Calibri" w:hAnsi="Calibri" w:cs="Calibri"/>
              </w:rPr>
              <w:t xml:space="preserve">Một link để reset mật khẩu </w:t>
            </w:r>
            <w:r w:rsidRPr="4FE6A441">
              <w:rPr>
                <w:rFonts w:ascii="Calibri" w:eastAsia="Calibri" w:hAnsi="Calibri" w:cs="Calibri"/>
              </w:rPr>
              <w:t xml:space="preserve">của tài khoản người </w:t>
            </w:r>
            <w:r w:rsidRPr="21260D01">
              <w:rPr>
                <w:rFonts w:ascii="Calibri" w:eastAsia="Calibri" w:hAnsi="Calibri" w:cs="Calibri"/>
              </w:rPr>
              <w:t xml:space="preserve">dùng được gửi </w:t>
            </w:r>
            <w:r w:rsidRPr="44782308">
              <w:rPr>
                <w:rFonts w:ascii="Calibri" w:eastAsia="Calibri" w:hAnsi="Calibri" w:cs="Calibri"/>
              </w:rPr>
              <w:t xml:space="preserve">vào </w:t>
            </w:r>
            <w:r w:rsidRPr="5D2EFC5E">
              <w:rPr>
                <w:rFonts w:ascii="Calibri" w:eastAsia="Calibri" w:hAnsi="Calibri" w:cs="Calibri"/>
              </w:rPr>
              <w:t xml:space="preserve">Email đã liên kết với </w:t>
            </w:r>
            <w:r w:rsidRPr="47D66858">
              <w:rPr>
                <w:rFonts w:ascii="Calibri" w:eastAsia="Calibri" w:hAnsi="Calibri" w:cs="Calibri"/>
              </w:rPr>
              <w:t>tài khoản đó</w:t>
            </w:r>
          </w:p>
        </w:tc>
      </w:tr>
    </w:tbl>
    <w:p w14:paraId="345A7EA8" w14:textId="2FD220CE" w:rsidR="001E0D74" w:rsidRDefault="001E0D74">
      <w:pPr>
        <w:widowControl/>
        <w:spacing w:line="240" w:lineRule="auto"/>
      </w:pPr>
    </w:p>
    <w:p w14:paraId="5E9C97A6" w14:textId="30CD91AC" w:rsidR="004E3DCC" w:rsidRPr="001201BC" w:rsidRDefault="00B84F54" w:rsidP="00C85CEC">
      <w:pPr>
        <w:pStyle w:val="Heading2"/>
        <w:spacing w:before="40" w:line="240" w:lineRule="auto"/>
      </w:pPr>
      <w:bookmarkStart w:id="6" w:name="_Toc119182480"/>
      <w:bookmarkStart w:id="7" w:name="_Toc119187461"/>
      <w:r w:rsidRPr="001201BC">
        <w:t xml:space="preserve">Use-case: </w:t>
      </w:r>
      <w:r w:rsidR="00E6496E" w:rsidRPr="001201BC">
        <w:t>Đăng nhập</w:t>
      </w:r>
      <w:bookmarkEnd w:id="6"/>
      <w:bookmarkEnd w:id="7"/>
    </w:p>
    <w:tbl>
      <w:tblPr>
        <w:tblStyle w:val="TableGrid"/>
        <w:tblW w:w="0" w:type="auto"/>
        <w:tblLook w:val="04A0" w:firstRow="1" w:lastRow="0" w:firstColumn="1" w:lastColumn="0" w:noHBand="0" w:noVBand="1"/>
      </w:tblPr>
      <w:tblGrid>
        <w:gridCol w:w="2059"/>
        <w:gridCol w:w="7291"/>
      </w:tblGrid>
      <w:tr w:rsidR="004E3DCC" w:rsidRPr="001201BC" w14:paraId="64DD0835" w14:textId="77777777" w:rsidTr="002D1E94">
        <w:tc>
          <w:tcPr>
            <w:tcW w:w="2059" w:type="dxa"/>
          </w:tcPr>
          <w:p w14:paraId="387297B1" w14:textId="77777777" w:rsidR="004E3DCC" w:rsidRPr="001201BC" w:rsidRDefault="004E3DCC" w:rsidP="00C85CEC">
            <w:pPr>
              <w:spacing w:before="40" w:after="60" w:line="240" w:lineRule="auto"/>
            </w:pPr>
            <w:r w:rsidRPr="001201BC">
              <w:t>Use case Name</w:t>
            </w:r>
          </w:p>
        </w:tc>
        <w:tc>
          <w:tcPr>
            <w:tcW w:w="7291" w:type="dxa"/>
          </w:tcPr>
          <w:p w14:paraId="1F3239B8" w14:textId="73181080" w:rsidR="004E3DCC" w:rsidRPr="001201BC" w:rsidRDefault="00E6496E" w:rsidP="00C85CEC">
            <w:pPr>
              <w:spacing w:before="40" w:after="60" w:line="240" w:lineRule="auto"/>
            </w:pPr>
            <w:r w:rsidRPr="001201BC">
              <w:t>Đăng nhập</w:t>
            </w:r>
          </w:p>
        </w:tc>
      </w:tr>
      <w:tr w:rsidR="004E3DCC" w:rsidRPr="001201BC" w14:paraId="26B21714" w14:textId="77777777" w:rsidTr="002D1E94">
        <w:tc>
          <w:tcPr>
            <w:tcW w:w="2059" w:type="dxa"/>
          </w:tcPr>
          <w:p w14:paraId="0E90B438" w14:textId="77777777" w:rsidR="004E3DCC" w:rsidRPr="001201BC" w:rsidRDefault="004E3DCC" w:rsidP="00C85CEC">
            <w:pPr>
              <w:spacing w:before="40" w:after="60" w:line="240" w:lineRule="auto"/>
            </w:pPr>
            <w:r w:rsidRPr="001201BC">
              <w:t>Brief description</w:t>
            </w:r>
          </w:p>
        </w:tc>
        <w:tc>
          <w:tcPr>
            <w:tcW w:w="7291" w:type="dxa"/>
          </w:tcPr>
          <w:p w14:paraId="605E8F73" w14:textId="6A4335C8" w:rsidR="004E3DCC" w:rsidRPr="00417D3A" w:rsidRDefault="00E6496E" w:rsidP="00C85CEC">
            <w:pPr>
              <w:spacing w:before="40" w:after="60" w:line="240" w:lineRule="auto"/>
              <w:rPr>
                <w:lang w:val="en-US"/>
              </w:rPr>
            </w:pPr>
            <w:r w:rsidRPr="001201BC">
              <w:t>Use case này miêu tả cách người dùng đăng nhập</w:t>
            </w:r>
            <w:r w:rsidR="00417D3A">
              <w:rPr>
                <w:lang w:val="en-US"/>
              </w:rPr>
              <w:t xml:space="preserve"> vào website</w:t>
            </w:r>
          </w:p>
        </w:tc>
      </w:tr>
      <w:tr w:rsidR="004E3DCC" w:rsidRPr="001201BC" w14:paraId="2D254DD2" w14:textId="77777777" w:rsidTr="002D1E94">
        <w:tc>
          <w:tcPr>
            <w:tcW w:w="2059" w:type="dxa"/>
          </w:tcPr>
          <w:p w14:paraId="192C2E1D" w14:textId="77777777" w:rsidR="004E3DCC" w:rsidRPr="001201BC" w:rsidRDefault="004E3DCC" w:rsidP="00C85CEC">
            <w:pPr>
              <w:spacing w:before="40" w:after="60" w:line="240" w:lineRule="auto"/>
            </w:pPr>
            <w:r w:rsidRPr="001201BC">
              <w:t>Actors</w:t>
            </w:r>
          </w:p>
        </w:tc>
        <w:tc>
          <w:tcPr>
            <w:tcW w:w="7291" w:type="dxa"/>
          </w:tcPr>
          <w:p w14:paraId="4EF1CBD3" w14:textId="3401431B" w:rsidR="004E3DCC" w:rsidRPr="001201BC" w:rsidRDefault="00E6496E" w:rsidP="00C85CEC">
            <w:pPr>
              <w:spacing w:before="40" w:after="60" w:line="240" w:lineRule="auto"/>
            </w:pPr>
            <w:r w:rsidRPr="001201BC">
              <w:t>Sinh viên, Admin</w:t>
            </w:r>
          </w:p>
        </w:tc>
      </w:tr>
      <w:tr w:rsidR="004E3DCC" w:rsidRPr="001201BC" w14:paraId="2F7B0908" w14:textId="77777777" w:rsidTr="002D1E94">
        <w:tc>
          <w:tcPr>
            <w:tcW w:w="2059" w:type="dxa"/>
          </w:tcPr>
          <w:p w14:paraId="0B2747E9" w14:textId="77777777" w:rsidR="004E3DCC" w:rsidRPr="001201BC" w:rsidRDefault="004E3DCC" w:rsidP="00C85CEC">
            <w:pPr>
              <w:spacing w:before="40" w:after="60" w:line="240" w:lineRule="auto"/>
            </w:pPr>
            <w:r w:rsidRPr="001201BC">
              <w:lastRenderedPageBreak/>
              <w:t>Basic Flow</w:t>
            </w:r>
          </w:p>
        </w:tc>
        <w:tc>
          <w:tcPr>
            <w:tcW w:w="7291" w:type="dxa"/>
          </w:tcPr>
          <w:p w14:paraId="7CFE6838" w14:textId="6C8533DD" w:rsidR="00804E89" w:rsidRPr="001201BC" w:rsidRDefault="00E6496E" w:rsidP="00C85CEC">
            <w:pPr>
              <w:pStyle w:val="ListParagraph"/>
              <w:numPr>
                <w:ilvl w:val="0"/>
                <w:numId w:val="3"/>
              </w:numPr>
              <w:spacing w:before="40" w:after="60" w:line="240" w:lineRule="auto"/>
              <w:ind w:left="714" w:hanging="357"/>
            </w:pPr>
            <w:r w:rsidRPr="001201BC">
              <w:t xml:space="preserve">Ở trang đăng nhập, người dùng điền tên đăng nhập và mật khẩu </w:t>
            </w:r>
          </w:p>
          <w:p w14:paraId="46F11D7C" w14:textId="0558F92D" w:rsidR="004E3DCC" w:rsidRPr="001201BC" w:rsidRDefault="00E6496E" w:rsidP="00C85CEC">
            <w:pPr>
              <w:pStyle w:val="ListParagraph"/>
              <w:numPr>
                <w:ilvl w:val="0"/>
                <w:numId w:val="3"/>
              </w:numPr>
              <w:spacing w:before="40" w:after="60" w:line="240" w:lineRule="auto"/>
              <w:ind w:left="714" w:hanging="357"/>
            </w:pPr>
            <w:r w:rsidRPr="001201BC">
              <w:t xml:space="preserve">Người dùng nhấn vào nút </w:t>
            </w:r>
            <w:r w:rsidR="00417D3A">
              <w:rPr>
                <w:lang w:val="en-US"/>
              </w:rPr>
              <w:t>“</w:t>
            </w:r>
            <w:r w:rsidRPr="001201BC">
              <w:t>Login</w:t>
            </w:r>
            <w:r w:rsidR="00417D3A">
              <w:rPr>
                <w:lang w:val="en-US"/>
              </w:rPr>
              <w:t>”</w:t>
            </w:r>
            <w:r w:rsidRPr="001201BC">
              <w:t xml:space="preserve"> để đăng nhập</w:t>
            </w:r>
          </w:p>
          <w:p w14:paraId="5DF5884E" w14:textId="4232DD6D" w:rsidR="009B420A" w:rsidRPr="001201BC" w:rsidRDefault="00E6496E" w:rsidP="00C85CEC">
            <w:pPr>
              <w:pStyle w:val="ListParagraph"/>
              <w:numPr>
                <w:ilvl w:val="0"/>
                <w:numId w:val="3"/>
              </w:numPr>
              <w:spacing w:before="40" w:after="60" w:line="240" w:lineRule="auto"/>
              <w:ind w:left="714" w:hanging="357"/>
            </w:pPr>
            <w:r w:rsidRPr="001201BC">
              <w:t>Hiển thị màn hình chính của trang web</w:t>
            </w:r>
          </w:p>
        </w:tc>
      </w:tr>
      <w:tr w:rsidR="004E3DCC" w:rsidRPr="001201BC" w14:paraId="425A7C9F" w14:textId="77777777" w:rsidTr="002D1E94">
        <w:tc>
          <w:tcPr>
            <w:tcW w:w="2059" w:type="dxa"/>
          </w:tcPr>
          <w:p w14:paraId="1E163294" w14:textId="77777777" w:rsidR="004E3DCC" w:rsidRPr="001201BC" w:rsidRDefault="004E3DCC" w:rsidP="00C85CEC">
            <w:pPr>
              <w:spacing w:before="40" w:after="60" w:line="240" w:lineRule="auto"/>
            </w:pPr>
            <w:r w:rsidRPr="001201BC">
              <w:t>Alternative Flows</w:t>
            </w:r>
          </w:p>
        </w:tc>
        <w:tc>
          <w:tcPr>
            <w:tcW w:w="7291" w:type="dxa"/>
          </w:tcPr>
          <w:p w14:paraId="549F13DB" w14:textId="07C84D03" w:rsidR="004E3DCC" w:rsidRPr="001201BC" w:rsidRDefault="004E3DCC" w:rsidP="00C85CEC">
            <w:pPr>
              <w:spacing w:before="40" w:after="60" w:line="240" w:lineRule="auto"/>
              <w:rPr>
                <w:b/>
              </w:rPr>
            </w:pPr>
            <w:r w:rsidRPr="001201BC">
              <w:rPr>
                <w:b/>
              </w:rPr>
              <w:t xml:space="preserve">Alternative flow 1: </w:t>
            </w:r>
            <w:r w:rsidR="00E6496E" w:rsidRPr="001201BC">
              <w:rPr>
                <w:b/>
              </w:rPr>
              <w:t>Sai mật khẩu hay tên đăng nhập</w:t>
            </w:r>
          </w:p>
          <w:p w14:paraId="75C9AC52" w14:textId="4E898F9A" w:rsidR="004E3DCC" w:rsidRPr="001201BC" w:rsidRDefault="00E6496E" w:rsidP="00C85CEC">
            <w:pPr>
              <w:pStyle w:val="ListParagraph"/>
              <w:numPr>
                <w:ilvl w:val="0"/>
                <w:numId w:val="4"/>
              </w:numPr>
              <w:spacing w:before="40" w:after="60" w:line="240" w:lineRule="auto"/>
              <w:ind w:left="714" w:hanging="357"/>
            </w:pPr>
            <w:r w:rsidRPr="001201BC">
              <w:t xml:space="preserve">Từ #2 của Basic Flow, hiển thị cho người dùng biết là đăng nhập không thành công </w:t>
            </w:r>
          </w:p>
          <w:p w14:paraId="33D6612B" w14:textId="1AE8E400" w:rsidR="00366692" w:rsidRPr="001201BC" w:rsidRDefault="00E6496E" w:rsidP="00C85CEC">
            <w:pPr>
              <w:pStyle w:val="ListParagraph"/>
              <w:numPr>
                <w:ilvl w:val="0"/>
                <w:numId w:val="4"/>
              </w:numPr>
              <w:spacing w:before="40" w:after="60" w:line="240" w:lineRule="auto"/>
              <w:ind w:left="714" w:hanging="357"/>
            </w:pPr>
            <w:r w:rsidRPr="001201BC">
              <w:t>Bắt đầu lại từ #1 của Basic Flow</w:t>
            </w:r>
          </w:p>
        </w:tc>
      </w:tr>
      <w:tr w:rsidR="004E3DCC" w:rsidRPr="001201BC" w14:paraId="54B695DE" w14:textId="77777777" w:rsidTr="002D1E94">
        <w:tc>
          <w:tcPr>
            <w:tcW w:w="2059" w:type="dxa"/>
          </w:tcPr>
          <w:p w14:paraId="246BBCF9" w14:textId="77777777" w:rsidR="004E3DCC" w:rsidRPr="001201BC" w:rsidRDefault="004E3DCC" w:rsidP="00C85CEC">
            <w:pPr>
              <w:spacing w:before="40" w:after="60" w:line="240" w:lineRule="auto"/>
            </w:pPr>
            <w:r w:rsidRPr="001201BC">
              <w:t>Pre-conditions</w:t>
            </w:r>
          </w:p>
        </w:tc>
        <w:tc>
          <w:tcPr>
            <w:tcW w:w="7291" w:type="dxa"/>
          </w:tcPr>
          <w:p w14:paraId="543D74CC" w14:textId="33A2796D" w:rsidR="004E3DCC" w:rsidRPr="001201BC" w:rsidRDefault="00E6496E" w:rsidP="00C85CEC">
            <w:pPr>
              <w:spacing w:before="40" w:after="60" w:line="240" w:lineRule="auto"/>
            </w:pPr>
            <w:r w:rsidRPr="001201BC">
              <w:t>Người dùng phải truy cập vào trang đăng nhập của website trước</w:t>
            </w:r>
          </w:p>
        </w:tc>
      </w:tr>
      <w:tr w:rsidR="004E3DCC" w:rsidRPr="001201BC" w14:paraId="2C09A35E" w14:textId="77777777" w:rsidTr="002D1E94">
        <w:tc>
          <w:tcPr>
            <w:tcW w:w="2059" w:type="dxa"/>
          </w:tcPr>
          <w:p w14:paraId="7BA044BB" w14:textId="77777777" w:rsidR="004E3DCC" w:rsidRPr="001201BC" w:rsidRDefault="004E3DCC" w:rsidP="00C85CEC">
            <w:pPr>
              <w:spacing w:before="40" w:after="60" w:line="240" w:lineRule="auto"/>
            </w:pPr>
            <w:r w:rsidRPr="001201BC">
              <w:t>Post-conditions</w:t>
            </w:r>
          </w:p>
        </w:tc>
        <w:tc>
          <w:tcPr>
            <w:tcW w:w="7291" w:type="dxa"/>
          </w:tcPr>
          <w:p w14:paraId="4E79A707" w14:textId="0F15D89F" w:rsidR="004E3DCC" w:rsidRPr="001201BC" w:rsidRDefault="00E6496E" w:rsidP="00C85CEC">
            <w:pPr>
              <w:spacing w:before="40" w:after="60" w:line="240" w:lineRule="auto"/>
            </w:pPr>
            <w:r w:rsidRPr="001201BC">
              <w:t xml:space="preserve">Người dùng có thể sử dụng các chức năng được cấp phép (sinh viên </w:t>
            </w:r>
            <m:oMath>
              <m:r>
                <w:rPr>
                  <w:rFonts w:ascii="Cambria Math" w:hAnsi="Cambria Math"/>
                </w:rPr>
                <m:t>≠</m:t>
              </m:r>
            </m:oMath>
            <w:r w:rsidRPr="001201BC">
              <w:rPr>
                <w:rFonts w:eastAsiaTheme="minorEastAsia"/>
              </w:rPr>
              <w:t xml:space="preserve"> admin)</w:t>
            </w:r>
          </w:p>
        </w:tc>
      </w:tr>
    </w:tbl>
    <w:p w14:paraId="1303567C" w14:textId="77777777" w:rsidR="002D1E94" w:rsidRDefault="002D1E94" w:rsidP="00C85CEC">
      <w:pPr>
        <w:spacing w:before="40" w:after="60" w:line="240" w:lineRule="auto"/>
        <w:rPr>
          <w:lang w:val="en-US"/>
        </w:rPr>
      </w:pPr>
    </w:p>
    <w:p w14:paraId="02198747" w14:textId="167F49E6" w:rsidR="002D1E94" w:rsidRDefault="002D1E94" w:rsidP="00C85CEC">
      <w:pPr>
        <w:pStyle w:val="Heading2"/>
        <w:spacing w:before="40" w:line="240" w:lineRule="auto"/>
        <w:rPr>
          <w:lang w:val="en-US"/>
        </w:rPr>
      </w:pPr>
      <w:bookmarkStart w:id="8" w:name="_Toc119182481"/>
      <w:bookmarkStart w:id="9" w:name="_Toc119187462"/>
      <w:r>
        <w:rPr>
          <w:lang w:val="en-US"/>
        </w:rPr>
        <w:t>Use-case: Xem thông tin cá nhân</w:t>
      </w:r>
      <w:bookmarkEnd w:id="8"/>
      <w:bookmarkEnd w:id="9"/>
    </w:p>
    <w:tbl>
      <w:tblPr>
        <w:tblStyle w:val="TableGrid"/>
        <w:tblW w:w="9360" w:type="dxa"/>
        <w:tblLayout w:type="fixed"/>
        <w:tblLook w:val="04A0" w:firstRow="1" w:lastRow="0" w:firstColumn="1" w:lastColumn="0" w:noHBand="0" w:noVBand="1"/>
      </w:tblPr>
      <w:tblGrid>
        <w:gridCol w:w="2039"/>
        <w:gridCol w:w="7321"/>
      </w:tblGrid>
      <w:tr w:rsidR="002D1E94" w14:paraId="1B32C540" w14:textId="77777777">
        <w:tc>
          <w:tcPr>
            <w:tcW w:w="2039" w:type="dxa"/>
          </w:tcPr>
          <w:p w14:paraId="2867530F" w14:textId="77777777" w:rsidR="002D1E94" w:rsidRDefault="002D1E94" w:rsidP="00C85CEC">
            <w:pPr>
              <w:spacing w:before="40" w:after="60" w:line="240" w:lineRule="auto"/>
            </w:pPr>
            <w:r w:rsidRPr="6FF4679E">
              <w:rPr>
                <w:rFonts w:ascii="Calibri" w:eastAsia="Calibri" w:hAnsi="Calibri" w:cs="Calibri"/>
              </w:rPr>
              <w:t>Use case Name</w:t>
            </w:r>
          </w:p>
        </w:tc>
        <w:tc>
          <w:tcPr>
            <w:tcW w:w="7321" w:type="dxa"/>
          </w:tcPr>
          <w:p w14:paraId="1EEA3CFF" w14:textId="77777777" w:rsidR="002D1E94" w:rsidRDefault="002D1E94" w:rsidP="00C85CEC">
            <w:pPr>
              <w:spacing w:before="40" w:after="60" w:line="240" w:lineRule="auto"/>
            </w:pPr>
            <w:r w:rsidRPr="14AB37F0">
              <w:rPr>
                <w:rFonts w:ascii="Calibri" w:eastAsia="Calibri" w:hAnsi="Calibri" w:cs="Calibri"/>
              </w:rPr>
              <w:t xml:space="preserve"> Xem thông tin cá nhân</w:t>
            </w:r>
          </w:p>
        </w:tc>
      </w:tr>
      <w:tr w:rsidR="002D1E94" w14:paraId="0C8FBB21" w14:textId="77777777">
        <w:tc>
          <w:tcPr>
            <w:tcW w:w="2039" w:type="dxa"/>
          </w:tcPr>
          <w:p w14:paraId="05C5EE16" w14:textId="77777777" w:rsidR="002D1E94" w:rsidRDefault="002D1E94" w:rsidP="00C85CEC">
            <w:pPr>
              <w:spacing w:before="40" w:after="60" w:line="240" w:lineRule="auto"/>
            </w:pPr>
            <w:r w:rsidRPr="6FF4679E">
              <w:rPr>
                <w:rFonts w:ascii="Calibri" w:eastAsia="Calibri" w:hAnsi="Calibri" w:cs="Calibri"/>
              </w:rPr>
              <w:t>Brief description</w:t>
            </w:r>
          </w:p>
        </w:tc>
        <w:tc>
          <w:tcPr>
            <w:tcW w:w="7321" w:type="dxa"/>
          </w:tcPr>
          <w:p w14:paraId="154B808F" w14:textId="77777777" w:rsidR="002D1E94" w:rsidRDefault="002D1E94" w:rsidP="00C85CEC">
            <w:pPr>
              <w:spacing w:before="40" w:after="60" w:line="240" w:lineRule="auto"/>
              <w:rPr>
                <w:rFonts w:ascii="Calibri" w:eastAsia="Calibri" w:hAnsi="Calibri" w:cs="Calibri"/>
              </w:rPr>
            </w:pPr>
            <w:r w:rsidRPr="37FD4DF7">
              <w:rPr>
                <w:rFonts w:ascii="Calibri" w:eastAsia="Calibri" w:hAnsi="Calibri" w:cs="Calibri"/>
              </w:rPr>
              <w:t xml:space="preserve"> Use case này miêu tả cách người dùng xem thông tin cá nhân</w:t>
            </w:r>
          </w:p>
        </w:tc>
      </w:tr>
      <w:tr w:rsidR="002D1E94" w14:paraId="5F2F0047" w14:textId="77777777">
        <w:tc>
          <w:tcPr>
            <w:tcW w:w="2039" w:type="dxa"/>
          </w:tcPr>
          <w:p w14:paraId="010A97EA" w14:textId="77777777" w:rsidR="002D1E94" w:rsidRDefault="002D1E94" w:rsidP="00C85CEC">
            <w:pPr>
              <w:spacing w:before="40" w:after="60" w:line="240" w:lineRule="auto"/>
            </w:pPr>
            <w:r w:rsidRPr="6FF4679E">
              <w:rPr>
                <w:rFonts w:ascii="Calibri" w:eastAsia="Calibri" w:hAnsi="Calibri" w:cs="Calibri"/>
              </w:rPr>
              <w:t>Actors</w:t>
            </w:r>
          </w:p>
        </w:tc>
        <w:tc>
          <w:tcPr>
            <w:tcW w:w="7321" w:type="dxa"/>
          </w:tcPr>
          <w:p w14:paraId="0E72A4F5" w14:textId="77777777" w:rsidR="002D1E94" w:rsidRDefault="002D1E94" w:rsidP="00C85CEC">
            <w:pPr>
              <w:spacing w:before="40" w:after="60" w:line="240" w:lineRule="auto"/>
            </w:pPr>
            <w:r w:rsidRPr="37FD4DF7">
              <w:rPr>
                <w:rFonts w:ascii="Calibri" w:eastAsia="Calibri" w:hAnsi="Calibri" w:cs="Calibri"/>
              </w:rPr>
              <w:t xml:space="preserve"> Sinh </w:t>
            </w:r>
            <w:r w:rsidRPr="5B4F63FE">
              <w:rPr>
                <w:rFonts w:ascii="Calibri" w:eastAsia="Calibri" w:hAnsi="Calibri" w:cs="Calibri"/>
              </w:rPr>
              <w:t>viên, Admin</w:t>
            </w:r>
          </w:p>
        </w:tc>
      </w:tr>
      <w:tr w:rsidR="002D1E94" w14:paraId="5AA7DF26" w14:textId="77777777">
        <w:tc>
          <w:tcPr>
            <w:tcW w:w="2039" w:type="dxa"/>
          </w:tcPr>
          <w:p w14:paraId="292A8EC1" w14:textId="77777777" w:rsidR="002D1E94" w:rsidRDefault="002D1E94" w:rsidP="00C85CEC">
            <w:pPr>
              <w:spacing w:before="40" w:after="60" w:line="240" w:lineRule="auto"/>
            </w:pPr>
            <w:r w:rsidRPr="6FF4679E">
              <w:rPr>
                <w:rFonts w:ascii="Calibri" w:eastAsia="Calibri" w:hAnsi="Calibri" w:cs="Calibri"/>
              </w:rPr>
              <w:t>Basic Flow</w:t>
            </w:r>
          </w:p>
        </w:tc>
        <w:tc>
          <w:tcPr>
            <w:tcW w:w="7321" w:type="dxa"/>
          </w:tcPr>
          <w:p w14:paraId="60B353EF" w14:textId="77777777" w:rsidR="002D1E94" w:rsidRPr="002576D3" w:rsidRDefault="002D1E94" w:rsidP="00C85CEC">
            <w:pPr>
              <w:pStyle w:val="ListParagraph"/>
              <w:numPr>
                <w:ilvl w:val="0"/>
                <w:numId w:val="15"/>
              </w:numPr>
              <w:spacing w:before="40" w:after="60" w:line="240" w:lineRule="auto"/>
              <w:ind w:left="765" w:hanging="357"/>
            </w:pPr>
            <w:r w:rsidRPr="001201BC">
              <w:t xml:space="preserve">Ở </w:t>
            </w:r>
            <w:r>
              <w:rPr>
                <w:lang w:val="en-US"/>
              </w:rPr>
              <w:t>ngăn điều hướng,</w:t>
            </w:r>
            <w:r w:rsidRPr="001201BC">
              <w:t xml:space="preserve"> </w:t>
            </w:r>
            <w:r w:rsidRPr="002576D3">
              <w:rPr>
                <w:rFonts w:ascii="Calibri" w:eastAsia="Calibri" w:hAnsi="Calibri" w:cs="Calibri"/>
              </w:rPr>
              <w:t>người dùng ấn vào nút “Thông tin cá nhân”</w:t>
            </w:r>
          </w:p>
        </w:tc>
      </w:tr>
      <w:tr w:rsidR="002D1E94" w14:paraId="5007887E" w14:textId="77777777">
        <w:tc>
          <w:tcPr>
            <w:tcW w:w="2039" w:type="dxa"/>
          </w:tcPr>
          <w:p w14:paraId="7528A126" w14:textId="77777777" w:rsidR="002D1E94" w:rsidRDefault="002D1E94" w:rsidP="00C85CEC">
            <w:pPr>
              <w:spacing w:before="40" w:after="60" w:line="240" w:lineRule="auto"/>
            </w:pPr>
            <w:r w:rsidRPr="6FF4679E">
              <w:rPr>
                <w:rFonts w:ascii="Calibri" w:eastAsia="Calibri" w:hAnsi="Calibri" w:cs="Calibri"/>
              </w:rPr>
              <w:t>Alternative Flows</w:t>
            </w:r>
          </w:p>
        </w:tc>
        <w:tc>
          <w:tcPr>
            <w:tcW w:w="7321" w:type="dxa"/>
          </w:tcPr>
          <w:p w14:paraId="32BB21AC" w14:textId="77777777" w:rsidR="002D1E94" w:rsidRDefault="002D1E94" w:rsidP="00C85CEC">
            <w:pPr>
              <w:spacing w:before="40" w:after="60" w:line="240" w:lineRule="auto"/>
            </w:pPr>
            <w:r w:rsidRPr="6FF4679E">
              <w:rPr>
                <w:rFonts w:ascii="Calibri" w:eastAsia="Calibri" w:hAnsi="Calibri" w:cs="Calibri"/>
              </w:rPr>
              <w:t xml:space="preserve"> </w:t>
            </w:r>
          </w:p>
        </w:tc>
      </w:tr>
      <w:tr w:rsidR="002D1E94" w14:paraId="53C60DDA" w14:textId="77777777">
        <w:tc>
          <w:tcPr>
            <w:tcW w:w="2039" w:type="dxa"/>
          </w:tcPr>
          <w:p w14:paraId="4C0C2EC7" w14:textId="77777777" w:rsidR="002D1E94" w:rsidRDefault="002D1E94" w:rsidP="00C85CEC">
            <w:pPr>
              <w:spacing w:before="40" w:after="60" w:line="240" w:lineRule="auto"/>
            </w:pPr>
            <w:r w:rsidRPr="6FF4679E">
              <w:rPr>
                <w:rFonts w:ascii="Calibri" w:eastAsia="Calibri" w:hAnsi="Calibri" w:cs="Calibri"/>
              </w:rPr>
              <w:t>Pre-conditions</w:t>
            </w:r>
          </w:p>
        </w:tc>
        <w:tc>
          <w:tcPr>
            <w:tcW w:w="7321" w:type="dxa"/>
          </w:tcPr>
          <w:p w14:paraId="0A6B5C71" w14:textId="77777777" w:rsidR="002D1E94" w:rsidRDefault="002D1E94" w:rsidP="00C85CEC">
            <w:pPr>
              <w:spacing w:before="40" w:after="60" w:line="240" w:lineRule="auto"/>
            </w:pPr>
            <w:r>
              <w:rPr>
                <w:lang w:val="en-US"/>
              </w:rPr>
              <w:t>Người dùng phải</w:t>
            </w:r>
            <w:r w:rsidRPr="001201BC">
              <w:t xml:space="preserve"> đăng nhập thành công</w:t>
            </w:r>
            <w:r>
              <w:rPr>
                <w:lang w:val="en-US"/>
              </w:rPr>
              <w:t xml:space="preserve"> vào website</w:t>
            </w:r>
            <w:r w:rsidRPr="001201BC">
              <w:t xml:space="preserve"> </w:t>
            </w:r>
          </w:p>
        </w:tc>
      </w:tr>
      <w:tr w:rsidR="002D1E94" w14:paraId="63FB2A69" w14:textId="77777777">
        <w:tc>
          <w:tcPr>
            <w:tcW w:w="2039" w:type="dxa"/>
          </w:tcPr>
          <w:p w14:paraId="700E43E0" w14:textId="77777777" w:rsidR="002D1E94" w:rsidRDefault="002D1E94" w:rsidP="00C85CEC">
            <w:pPr>
              <w:spacing w:before="40" w:after="60" w:line="240" w:lineRule="auto"/>
            </w:pPr>
            <w:r w:rsidRPr="6FF4679E">
              <w:rPr>
                <w:rFonts w:ascii="Calibri" w:eastAsia="Calibri" w:hAnsi="Calibri" w:cs="Calibri"/>
              </w:rPr>
              <w:t>Post-conditions</w:t>
            </w:r>
          </w:p>
        </w:tc>
        <w:tc>
          <w:tcPr>
            <w:tcW w:w="7321" w:type="dxa"/>
          </w:tcPr>
          <w:p w14:paraId="6E4EE6DA" w14:textId="77777777" w:rsidR="002D1E94" w:rsidRDefault="002D1E94" w:rsidP="00C85CEC">
            <w:pPr>
              <w:spacing w:before="40" w:after="60" w:line="240" w:lineRule="auto"/>
              <w:rPr>
                <w:rFonts w:ascii="Calibri" w:eastAsia="Calibri" w:hAnsi="Calibri" w:cs="Calibri"/>
              </w:rPr>
            </w:pPr>
            <w:r w:rsidRPr="06A59B7F">
              <w:rPr>
                <w:rFonts w:ascii="Calibri" w:eastAsia="Calibri" w:hAnsi="Calibri" w:cs="Calibri"/>
              </w:rPr>
              <w:t>Hiện thị màn hình thông tin cá nhân của người dùng</w:t>
            </w:r>
          </w:p>
        </w:tc>
      </w:tr>
    </w:tbl>
    <w:p w14:paraId="3596E9AB" w14:textId="77777777" w:rsidR="002D1E94" w:rsidRDefault="002D1E94" w:rsidP="00C85CEC">
      <w:pPr>
        <w:spacing w:before="40" w:after="60" w:line="240" w:lineRule="auto"/>
        <w:rPr>
          <w:lang w:val="en-US"/>
        </w:rPr>
      </w:pPr>
    </w:p>
    <w:p w14:paraId="798F11B2" w14:textId="0F7B8551" w:rsidR="002D1E94" w:rsidRDefault="002D1E94" w:rsidP="00C85CEC">
      <w:pPr>
        <w:pStyle w:val="Heading2"/>
        <w:spacing w:before="40" w:line="240" w:lineRule="auto"/>
        <w:rPr>
          <w:lang w:val="en-US"/>
        </w:rPr>
      </w:pPr>
      <w:bookmarkStart w:id="10" w:name="_Toc119182482"/>
      <w:bookmarkStart w:id="11" w:name="_Toc119187463"/>
      <w:r>
        <w:rPr>
          <w:lang w:val="en-US"/>
        </w:rPr>
        <w:t>Use-case: Cập nhật thông tin cá nhân</w:t>
      </w:r>
      <w:bookmarkEnd w:id="10"/>
      <w:bookmarkEnd w:id="11"/>
    </w:p>
    <w:tbl>
      <w:tblPr>
        <w:tblStyle w:val="TableGrid"/>
        <w:tblW w:w="0" w:type="auto"/>
        <w:tblLayout w:type="fixed"/>
        <w:tblLook w:val="04A0" w:firstRow="1" w:lastRow="0" w:firstColumn="1" w:lastColumn="0" w:noHBand="0" w:noVBand="1"/>
      </w:tblPr>
      <w:tblGrid>
        <w:gridCol w:w="2039"/>
        <w:gridCol w:w="7321"/>
      </w:tblGrid>
      <w:tr w:rsidR="002D1E94" w14:paraId="4B2A7263" w14:textId="77777777">
        <w:tc>
          <w:tcPr>
            <w:tcW w:w="2039" w:type="dxa"/>
          </w:tcPr>
          <w:p w14:paraId="00A6CBEF" w14:textId="77777777" w:rsidR="002D1E94" w:rsidRDefault="002D1E94" w:rsidP="00C85CEC">
            <w:pPr>
              <w:spacing w:before="40" w:after="60" w:line="240" w:lineRule="auto"/>
            </w:pPr>
            <w:r w:rsidRPr="5FB0E0B0">
              <w:rPr>
                <w:rFonts w:ascii="Calibri" w:eastAsia="Calibri" w:hAnsi="Calibri" w:cs="Calibri"/>
              </w:rPr>
              <w:t>Use case Name</w:t>
            </w:r>
          </w:p>
        </w:tc>
        <w:tc>
          <w:tcPr>
            <w:tcW w:w="7321" w:type="dxa"/>
          </w:tcPr>
          <w:p w14:paraId="19EA4374" w14:textId="77777777" w:rsidR="002D1E94" w:rsidRDefault="002D1E94" w:rsidP="00C85CEC">
            <w:pPr>
              <w:spacing w:before="40" w:after="60" w:line="240" w:lineRule="auto"/>
            </w:pPr>
            <w:r w:rsidRPr="5FB0E0B0">
              <w:rPr>
                <w:rFonts w:ascii="Calibri" w:eastAsia="Calibri" w:hAnsi="Calibri" w:cs="Calibri"/>
              </w:rPr>
              <w:t xml:space="preserve"> Cập nhật thông tin cá nhân</w:t>
            </w:r>
          </w:p>
        </w:tc>
      </w:tr>
      <w:tr w:rsidR="002D1E94" w14:paraId="7E44D873" w14:textId="77777777">
        <w:tc>
          <w:tcPr>
            <w:tcW w:w="2039" w:type="dxa"/>
          </w:tcPr>
          <w:p w14:paraId="36731C9D" w14:textId="77777777" w:rsidR="002D1E94" w:rsidRDefault="002D1E94" w:rsidP="00C85CEC">
            <w:pPr>
              <w:spacing w:before="40" w:after="60" w:line="240" w:lineRule="auto"/>
            </w:pPr>
            <w:r w:rsidRPr="5FB0E0B0">
              <w:rPr>
                <w:rFonts w:ascii="Calibri" w:eastAsia="Calibri" w:hAnsi="Calibri" w:cs="Calibri"/>
              </w:rPr>
              <w:t>Brief description</w:t>
            </w:r>
          </w:p>
        </w:tc>
        <w:tc>
          <w:tcPr>
            <w:tcW w:w="7321" w:type="dxa"/>
          </w:tcPr>
          <w:p w14:paraId="791D90B1" w14:textId="77777777" w:rsidR="002D1E94" w:rsidRDefault="002D1E94" w:rsidP="00C85CEC">
            <w:pPr>
              <w:spacing w:before="40" w:after="60" w:line="240" w:lineRule="auto"/>
              <w:rPr>
                <w:rFonts w:ascii="Calibri" w:eastAsia="Calibri" w:hAnsi="Calibri" w:cs="Calibri"/>
              </w:rPr>
            </w:pPr>
            <w:r w:rsidRPr="2E130859">
              <w:rPr>
                <w:rFonts w:ascii="Calibri" w:eastAsia="Calibri" w:hAnsi="Calibri" w:cs="Calibri"/>
              </w:rPr>
              <w:t xml:space="preserve"> Use case này miêu tả cách người dùng chỉnh sửa thông tin cá nhân phù hợp</w:t>
            </w:r>
          </w:p>
        </w:tc>
      </w:tr>
      <w:tr w:rsidR="002D1E94" w14:paraId="3176A327" w14:textId="77777777">
        <w:tc>
          <w:tcPr>
            <w:tcW w:w="2039" w:type="dxa"/>
          </w:tcPr>
          <w:p w14:paraId="3230A140" w14:textId="77777777" w:rsidR="002D1E94" w:rsidRDefault="002D1E94" w:rsidP="00C85CEC">
            <w:pPr>
              <w:spacing w:before="40" w:after="60" w:line="240" w:lineRule="auto"/>
            </w:pPr>
            <w:r w:rsidRPr="5FB0E0B0">
              <w:rPr>
                <w:rFonts w:ascii="Calibri" w:eastAsia="Calibri" w:hAnsi="Calibri" w:cs="Calibri"/>
              </w:rPr>
              <w:t>Actors</w:t>
            </w:r>
          </w:p>
        </w:tc>
        <w:tc>
          <w:tcPr>
            <w:tcW w:w="7321" w:type="dxa"/>
          </w:tcPr>
          <w:p w14:paraId="0EA6D644" w14:textId="77777777" w:rsidR="002D1E94" w:rsidRDefault="002D1E94" w:rsidP="00C85CEC">
            <w:pPr>
              <w:spacing w:before="40" w:after="60" w:line="240" w:lineRule="auto"/>
            </w:pPr>
            <w:r w:rsidRPr="2E130859">
              <w:rPr>
                <w:rFonts w:ascii="Calibri" w:eastAsia="Calibri" w:hAnsi="Calibri" w:cs="Calibri"/>
              </w:rPr>
              <w:t xml:space="preserve"> Sinh viên, Admin</w:t>
            </w:r>
          </w:p>
        </w:tc>
      </w:tr>
      <w:tr w:rsidR="002D1E94" w14:paraId="53333EBA" w14:textId="77777777">
        <w:tc>
          <w:tcPr>
            <w:tcW w:w="2039" w:type="dxa"/>
          </w:tcPr>
          <w:p w14:paraId="2F5DEEB4" w14:textId="77777777" w:rsidR="002D1E94" w:rsidRDefault="002D1E94" w:rsidP="00C85CEC">
            <w:pPr>
              <w:spacing w:before="40" w:after="60" w:line="240" w:lineRule="auto"/>
            </w:pPr>
            <w:r w:rsidRPr="5FB0E0B0">
              <w:rPr>
                <w:rFonts w:ascii="Calibri" w:eastAsia="Calibri" w:hAnsi="Calibri" w:cs="Calibri"/>
              </w:rPr>
              <w:t>Basic Flow</w:t>
            </w:r>
          </w:p>
        </w:tc>
        <w:tc>
          <w:tcPr>
            <w:tcW w:w="7321" w:type="dxa"/>
          </w:tcPr>
          <w:p w14:paraId="419B3992" w14:textId="77777777" w:rsidR="002D1E94" w:rsidRPr="002576D3" w:rsidRDefault="002D1E94" w:rsidP="00C85CEC">
            <w:pPr>
              <w:pStyle w:val="ListParagraph"/>
              <w:numPr>
                <w:ilvl w:val="0"/>
                <w:numId w:val="27"/>
              </w:numPr>
              <w:spacing w:before="40" w:after="60" w:line="240" w:lineRule="auto"/>
            </w:pPr>
            <w:r w:rsidRPr="001201BC">
              <w:t xml:space="preserve">Ở </w:t>
            </w:r>
            <w:r>
              <w:rPr>
                <w:lang w:val="en-US"/>
              </w:rPr>
              <w:t>ngăn điều hướng,</w:t>
            </w:r>
            <w:r w:rsidRPr="001201BC">
              <w:t xml:space="preserve"> </w:t>
            </w:r>
            <w:r w:rsidRPr="002576D3">
              <w:rPr>
                <w:rFonts w:ascii="Calibri" w:eastAsia="Calibri" w:hAnsi="Calibri" w:cs="Calibri"/>
              </w:rPr>
              <w:t>người dùng ấn vào nút “Thông tin cá nhân”</w:t>
            </w:r>
          </w:p>
          <w:p w14:paraId="7AFC6922"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2E130859">
              <w:rPr>
                <w:rFonts w:ascii="Calibri" w:eastAsia="Calibri" w:hAnsi="Calibri" w:cs="Calibri"/>
              </w:rPr>
              <w:t>Hiển thị màn hình thông tin cá nhân của người dùng</w:t>
            </w:r>
          </w:p>
          <w:p w14:paraId="405A280D" w14:textId="094D6DF1" w:rsidR="002D1E94" w:rsidRDefault="004904FC" w:rsidP="00C85CEC">
            <w:pPr>
              <w:pStyle w:val="ListParagraph"/>
              <w:numPr>
                <w:ilvl w:val="0"/>
                <w:numId w:val="27"/>
              </w:numPr>
              <w:spacing w:before="40" w:after="60" w:line="240" w:lineRule="auto"/>
              <w:rPr>
                <w:rFonts w:ascii="Calibri" w:eastAsia="Calibri" w:hAnsi="Calibri" w:cs="Calibri"/>
              </w:rPr>
            </w:pPr>
            <w:r>
              <w:rPr>
                <w:rFonts w:ascii="Calibri" w:eastAsia="Calibri" w:hAnsi="Calibri" w:cs="Calibri"/>
                <w:lang w:val="en-US"/>
              </w:rPr>
              <w:t>Nhấn</w:t>
            </w:r>
            <w:r w:rsidR="002D1E94" w:rsidRPr="4DB498C1">
              <w:rPr>
                <w:rFonts w:ascii="Calibri" w:eastAsia="Calibri" w:hAnsi="Calibri" w:cs="Calibri"/>
              </w:rPr>
              <w:t xml:space="preserve"> vào nút “Cập nhật thông tin” trên màn hình thông tin cá nhân</w:t>
            </w:r>
          </w:p>
          <w:p w14:paraId="5DBF475F"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4DB498C1">
              <w:rPr>
                <w:rFonts w:ascii="Calibri" w:eastAsia="Calibri" w:hAnsi="Calibri" w:cs="Calibri"/>
              </w:rPr>
              <w:t xml:space="preserve">Hiển thị màn hình chỉnh sửa thông tin </w:t>
            </w:r>
            <w:r w:rsidRPr="2D549515">
              <w:rPr>
                <w:rFonts w:ascii="Calibri" w:eastAsia="Calibri" w:hAnsi="Calibri" w:cs="Calibri"/>
              </w:rPr>
              <w:t>cá nhân</w:t>
            </w:r>
          </w:p>
          <w:p w14:paraId="0E2200C0"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21E613DC">
              <w:rPr>
                <w:rFonts w:ascii="Calibri" w:eastAsia="Calibri" w:hAnsi="Calibri" w:cs="Calibri"/>
              </w:rPr>
              <w:t xml:space="preserve">Người dùng </w:t>
            </w:r>
            <w:r w:rsidRPr="62BAEC78">
              <w:rPr>
                <w:rFonts w:ascii="Calibri" w:eastAsia="Calibri" w:hAnsi="Calibri" w:cs="Calibri"/>
              </w:rPr>
              <w:t xml:space="preserve">thực hiện </w:t>
            </w:r>
            <w:r w:rsidRPr="21E613DC">
              <w:rPr>
                <w:rFonts w:ascii="Calibri" w:eastAsia="Calibri" w:hAnsi="Calibri" w:cs="Calibri"/>
              </w:rPr>
              <w:t xml:space="preserve">thay đổi cái thông </w:t>
            </w:r>
            <w:r w:rsidRPr="5E33FA28">
              <w:rPr>
                <w:rFonts w:ascii="Calibri" w:eastAsia="Calibri" w:hAnsi="Calibri" w:cs="Calibri"/>
              </w:rPr>
              <w:t xml:space="preserve">tin </w:t>
            </w:r>
            <w:r w:rsidRPr="600DD10C">
              <w:rPr>
                <w:rFonts w:ascii="Calibri" w:eastAsia="Calibri" w:hAnsi="Calibri" w:cs="Calibri"/>
              </w:rPr>
              <w:t xml:space="preserve">cá </w:t>
            </w:r>
            <w:r w:rsidRPr="5572945B">
              <w:rPr>
                <w:rFonts w:ascii="Calibri" w:eastAsia="Calibri" w:hAnsi="Calibri" w:cs="Calibri"/>
              </w:rPr>
              <w:t xml:space="preserve">nhân </w:t>
            </w:r>
            <w:r w:rsidRPr="62BAEC78">
              <w:rPr>
                <w:rFonts w:ascii="Calibri" w:eastAsia="Calibri" w:hAnsi="Calibri" w:cs="Calibri"/>
              </w:rPr>
              <w:t>phù hợp</w:t>
            </w:r>
          </w:p>
          <w:p w14:paraId="4983752E"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6F30000D">
              <w:rPr>
                <w:rFonts w:ascii="Calibri" w:eastAsia="Calibri" w:hAnsi="Calibri" w:cs="Calibri"/>
              </w:rPr>
              <w:t>Ấn nút “Lưu” để sao lưu dữ</w:t>
            </w:r>
            <w:r w:rsidRPr="59F986AB">
              <w:rPr>
                <w:rFonts w:ascii="Calibri" w:eastAsia="Calibri" w:hAnsi="Calibri" w:cs="Calibri"/>
              </w:rPr>
              <w:t xml:space="preserve"> liệu thông tin cá nhân sau khi cập nhật</w:t>
            </w:r>
          </w:p>
        </w:tc>
      </w:tr>
      <w:tr w:rsidR="002D1E94" w14:paraId="58C32F46" w14:textId="77777777">
        <w:tc>
          <w:tcPr>
            <w:tcW w:w="2039" w:type="dxa"/>
          </w:tcPr>
          <w:p w14:paraId="6FFA3751" w14:textId="77777777" w:rsidR="002D1E94" w:rsidRDefault="002D1E94" w:rsidP="00C85CEC">
            <w:pPr>
              <w:spacing w:before="40" w:after="60" w:line="240" w:lineRule="auto"/>
            </w:pPr>
            <w:r w:rsidRPr="5FB0E0B0">
              <w:rPr>
                <w:rFonts w:ascii="Calibri" w:eastAsia="Calibri" w:hAnsi="Calibri" w:cs="Calibri"/>
              </w:rPr>
              <w:t>Alternative Flows</w:t>
            </w:r>
          </w:p>
        </w:tc>
        <w:tc>
          <w:tcPr>
            <w:tcW w:w="7321" w:type="dxa"/>
          </w:tcPr>
          <w:p w14:paraId="1EC49422" w14:textId="3489D240" w:rsidR="002D1E94" w:rsidRDefault="7F16C281" w:rsidP="00C85CEC">
            <w:pPr>
              <w:spacing w:before="40" w:after="60" w:line="240" w:lineRule="auto"/>
            </w:pPr>
            <w:r w:rsidRPr="00CE00BD">
              <w:rPr>
                <w:rFonts w:ascii="Calibri" w:eastAsia="Calibri" w:hAnsi="Calibri" w:cs="Calibri"/>
                <w:b/>
                <w:bCs/>
              </w:rPr>
              <w:t>Alternative flow 1:</w:t>
            </w:r>
            <w:r w:rsidRPr="00243163">
              <w:rPr>
                <w:rFonts w:ascii="Calibri" w:eastAsia="Calibri" w:hAnsi="Calibri" w:cs="Calibri"/>
              </w:rPr>
              <w:t xml:space="preserve"> Người dùng sửa thông tin không hợp lệ</w:t>
            </w:r>
          </w:p>
          <w:p w14:paraId="65556794" w14:textId="4E9CD162" w:rsidR="002D1E94" w:rsidRDefault="7F16C281" w:rsidP="5F334F6C">
            <w:pPr>
              <w:pStyle w:val="ListParagraph"/>
              <w:numPr>
                <w:ilvl w:val="0"/>
                <w:numId w:val="28"/>
              </w:numPr>
              <w:spacing w:before="40" w:after="60" w:line="240" w:lineRule="auto"/>
              <w:rPr>
                <w:rFonts w:ascii="Calibri" w:eastAsia="Calibri" w:hAnsi="Calibri" w:cs="Calibri"/>
              </w:rPr>
            </w:pPr>
            <w:r w:rsidRPr="72FAC31E">
              <w:rPr>
                <w:rFonts w:ascii="Calibri" w:eastAsia="Calibri" w:hAnsi="Calibri" w:cs="Calibri"/>
              </w:rPr>
              <w:t xml:space="preserve">Từ #5 của Basic Flow, khi người dùng </w:t>
            </w:r>
            <w:r w:rsidR="072C9CEB" w:rsidRPr="06273FF2">
              <w:rPr>
                <w:rFonts w:ascii="Calibri" w:eastAsia="Calibri" w:hAnsi="Calibri" w:cs="Calibri"/>
              </w:rPr>
              <w:t>muốn sửa</w:t>
            </w:r>
            <w:r w:rsidR="77E47FE3" w:rsidRPr="47FF82C1">
              <w:rPr>
                <w:rFonts w:ascii="Calibri" w:eastAsia="Calibri" w:hAnsi="Calibri" w:cs="Calibri"/>
              </w:rPr>
              <w:t xml:space="preserve"> các vùng </w:t>
            </w:r>
            <w:r w:rsidR="072C9CEB" w:rsidRPr="06273FF2">
              <w:rPr>
                <w:rFonts w:ascii="Calibri" w:eastAsia="Calibri" w:hAnsi="Calibri" w:cs="Calibri"/>
              </w:rPr>
              <w:t xml:space="preserve">thông tin được </w:t>
            </w:r>
            <w:r w:rsidR="072C9CEB" w:rsidRPr="297955F9">
              <w:rPr>
                <w:rFonts w:ascii="Calibri" w:eastAsia="Calibri" w:hAnsi="Calibri" w:cs="Calibri"/>
              </w:rPr>
              <w:t>định sẵn</w:t>
            </w:r>
            <w:r w:rsidR="072C9CEB" w:rsidRPr="74E96B46">
              <w:rPr>
                <w:rFonts w:ascii="Calibri" w:eastAsia="Calibri" w:hAnsi="Calibri" w:cs="Calibri"/>
              </w:rPr>
              <w:t xml:space="preserve"> </w:t>
            </w:r>
            <w:r w:rsidR="072C9CEB" w:rsidRPr="76C3422A">
              <w:rPr>
                <w:rFonts w:ascii="Calibri" w:eastAsia="Calibri" w:hAnsi="Calibri" w:cs="Calibri"/>
              </w:rPr>
              <w:t>hay thông tin chỉ được s</w:t>
            </w:r>
            <w:r w:rsidR="2D34D814" w:rsidRPr="76C3422A">
              <w:rPr>
                <w:rFonts w:ascii="Calibri" w:eastAsia="Calibri" w:hAnsi="Calibri" w:cs="Calibri"/>
              </w:rPr>
              <w:t>ửa bởi Admin</w:t>
            </w:r>
            <w:r w:rsidR="072C9CEB" w:rsidRPr="76C3422A">
              <w:rPr>
                <w:rFonts w:ascii="Calibri" w:eastAsia="Calibri" w:hAnsi="Calibri" w:cs="Calibri"/>
              </w:rPr>
              <w:t xml:space="preserve"> </w:t>
            </w:r>
            <w:r w:rsidR="072C9CEB" w:rsidRPr="74E96B46">
              <w:rPr>
                <w:rFonts w:ascii="Calibri" w:eastAsia="Calibri" w:hAnsi="Calibri" w:cs="Calibri"/>
              </w:rPr>
              <w:t xml:space="preserve">thì hiển thị thông </w:t>
            </w:r>
            <w:r w:rsidR="072C9CEB" w:rsidRPr="76C3422A">
              <w:rPr>
                <w:rFonts w:ascii="Calibri" w:eastAsia="Calibri" w:hAnsi="Calibri" w:cs="Calibri"/>
              </w:rPr>
              <w:t>báo không được phép</w:t>
            </w:r>
          </w:p>
          <w:p w14:paraId="6D28FEC8" w14:textId="7AFC7C99" w:rsidR="002D1E94" w:rsidRDefault="75D8584E" w:rsidP="5F334F6C">
            <w:pPr>
              <w:pStyle w:val="ListParagraph"/>
              <w:numPr>
                <w:ilvl w:val="0"/>
                <w:numId w:val="28"/>
              </w:numPr>
              <w:spacing w:before="40" w:after="60" w:line="240" w:lineRule="auto"/>
              <w:rPr>
                <w:rFonts w:ascii="Calibri" w:eastAsia="Calibri" w:hAnsi="Calibri" w:cs="Calibri"/>
              </w:rPr>
            </w:pPr>
            <w:r w:rsidRPr="22A69854">
              <w:rPr>
                <w:rFonts w:ascii="Calibri" w:eastAsia="Calibri" w:hAnsi="Calibri" w:cs="Calibri"/>
              </w:rPr>
              <w:t>Thực hiện từ #5</w:t>
            </w:r>
            <w:r w:rsidRPr="41188B50">
              <w:rPr>
                <w:rFonts w:ascii="Calibri" w:eastAsia="Calibri" w:hAnsi="Calibri" w:cs="Calibri"/>
              </w:rPr>
              <w:t xml:space="preserve"> của Basic Flow</w:t>
            </w:r>
          </w:p>
        </w:tc>
      </w:tr>
      <w:tr w:rsidR="002D1E94" w14:paraId="7AB2959C" w14:textId="77777777">
        <w:tc>
          <w:tcPr>
            <w:tcW w:w="2039" w:type="dxa"/>
          </w:tcPr>
          <w:p w14:paraId="52F96A91" w14:textId="77777777" w:rsidR="002D1E94" w:rsidRDefault="002D1E94" w:rsidP="00C85CEC">
            <w:pPr>
              <w:spacing w:before="40" w:after="60" w:line="240" w:lineRule="auto"/>
            </w:pPr>
            <w:r w:rsidRPr="5FB0E0B0">
              <w:rPr>
                <w:rFonts w:ascii="Calibri" w:eastAsia="Calibri" w:hAnsi="Calibri" w:cs="Calibri"/>
              </w:rPr>
              <w:t>Pre-conditions</w:t>
            </w:r>
          </w:p>
        </w:tc>
        <w:tc>
          <w:tcPr>
            <w:tcW w:w="7321" w:type="dxa"/>
          </w:tcPr>
          <w:p w14:paraId="457A2A39" w14:textId="68DDB626" w:rsidR="002D1E94" w:rsidRDefault="002D1E94" w:rsidP="00C85CEC">
            <w:pPr>
              <w:spacing w:before="40" w:after="60" w:line="240" w:lineRule="auto"/>
            </w:pPr>
            <w:r w:rsidRPr="25699BF9">
              <w:rPr>
                <w:rFonts w:ascii="Calibri" w:eastAsia="Calibri" w:hAnsi="Calibri" w:cs="Calibri"/>
              </w:rPr>
              <w:t xml:space="preserve">Người dùng </w:t>
            </w:r>
            <w:r>
              <w:rPr>
                <w:rFonts w:ascii="Calibri" w:eastAsia="Calibri" w:hAnsi="Calibri" w:cs="Calibri"/>
                <w:lang w:val="en-US"/>
              </w:rPr>
              <w:t>phải</w:t>
            </w:r>
            <w:r w:rsidRPr="25699BF9">
              <w:rPr>
                <w:rFonts w:ascii="Calibri" w:eastAsia="Calibri" w:hAnsi="Calibri" w:cs="Calibri"/>
              </w:rPr>
              <w:t xml:space="preserve"> đăng nhập</w:t>
            </w:r>
            <w:r>
              <w:rPr>
                <w:rFonts w:ascii="Calibri" w:eastAsia="Calibri" w:hAnsi="Calibri" w:cs="Calibri"/>
                <w:lang w:val="en-US"/>
              </w:rPr>
              <w:t xml:space="preserve"> thành công</w:t>
            </w:r>
            <w:r w:rsidRPr="25699BF9">
              <w:rPr>
                <w:rFonts w:ascii="Calibri" w:eastAsia="Calibri" w:hAnsi="Calibri" w:cs="Calibri"/>
              </w:rPr>
              <w:t xml:space="preserve"> vào website</w:t>
            </w:r>
          </w:p>
        </w:tc>
      </w:tr>
      <w:tr w:rsidR="002D1E94" w14:paraId="39CD0E83" w14:textId="77777777">
        <w:tc>
          <w:tcPr>
            <w:tcW w:w="2039" w:type="dxa"/>
          </w:tcPr>
          <w:p w14:paraId="302277C3" w14:textId="77777777" w:rsidR="002D1E94" w:rsidRDefault="002D1E94" w:rsidP="00C85CEC">
            <w:pPr>
              <w:spacing w:before="40" w:after="60" w:line="240" w:lineRule="auto"/>
            </w:pPr>
            <w:r w:rsidRPr="5FB0E0B0">
              <w:rPr>
                <w:rFonts w:ascii="Calibri" w:eastAsia="Calibri" w:hAnsi="Calibri" w:cs="Calibri"/>
              </w:rPr>
              <w:t>Post-conditions</w:t>
            </w:r>
          </w:p>
        </w:tc>
        <w:tc>
          <w:tcPr>
            <w:tcW w:w="7321" w:type="dxa"/>
          </w:tcPr>
          <w:p w14:paraId="35593182" w14:textId="77777777" w:rsidR="002D1E94" w:rsidRDefault="002D1E94" w:rsidP="00C85CEC">
            <w:pPr>
              <w:spacing w:before="40" w:after="60" w:line="240" w:lineRule="auto"/>
              <w:rPr>
                <w:rFonts w:ascii="Calibri" w:eastAsia="Calibri" w:hAnsi="Calibri" w:cs="Calibri"/>
              </w:rPr>
            </w:pPr>
            <w:r w:rsidRPr="3E6EED5B">
              <w:rPr>
                <w:rFonts w:ascii="Calibri" w:eastAsia="Calibri" w:hAnsi="Calibri" w:cs="Calibri"/>
              </w:rPr>
              <w:t xml:space="preserve">Hiển thị </w:t>
            </w:r>
            <w:r w:rsidRPr="6FBEE51E">
              <w:rPr>
                <w:rFonts w:ascii="Calibri" w:eastAsia="Calibri" w:hAnsi="Calibri" w:cs="Calibri"/>
              </w:rPr>
              <w:t xml:space="preserve">màn hình </w:t>
            </w:r>
            <w:r w:rsidRPr="3E6EED5B">
              <w:rPr>
                <w:rFonts w:ascii="Calibri" w:eastAsia="Calibri" w:hAnsi="Calibri" w:cs="Calibri"/>
              </w:rPr>
              <w:t>thông tin cá nhân của người dùng sau khi được cập nhật</w:t>
            </w:r>
          </w:p>
        </w:tc>
      </w:tr>
    </w:tbl>
    <w:p w14:paraId="6A3C4F22" w14:textId="38A671D3" w:rsidR="00E73427" w:rsidRDefault="00E73427" w:rsidP="00C85CEC">
      <w:pPr>
        <w:pStyle w:val="Heading2"/>
        <w:spacing w:before="40" w:line="240" w:lineRule="auto"/>
        <w:rPr>
          <w:lang w:val="en-US"/>
        </w:rPr>
      </w:pPr>
      <w:bookmarkStart w:id="12" w:name="_Toc119182483"/>
      <w:bookmarkStart w:id="13" w:name="_Toc119187464"/>
      <w:r>
        <w:rPr>
          <w:lang w:val="en-US"/>
        </w:rPr>
        <w:lastRenderedPageBreak/>
        <w:t>Use-case: Đăng ký học phần</w:t>
      </w:r>
      <w:bookmarkEnd w:id="12"/>
      <w:bookmarkEnd w:id="13"/>
    </w:p>
    <w:tbl>
      <w:tblPr>
        <w:tblStyle w:val="TableGrid"/>
        <w:tblW w:w="0" w:type="auto"/>
        <w:tblLook w:val="04A0" w:firstRow="1" w:lastRow="0" w:firstColumn="1" w:lastColumn="0" w:noHBand="0" w:noVBand="1"/>
      </w:tblPr>
      <w:tblGrid>
        <w:gridCol w:w="2059"/>
        <w:gridCol w:w="7291"/>
      </w:tblGrid>
      <w:tr w:rsidR="00E73427" w:rsidRPr="001201BC" w14:paraId="65263C64" w14:textId="77777777">
        <w:tc>
          <w:tcPr>
            <w:tcW w:w="2059" w:type="dxa"/>
          </w:tcPr>
          <w:p w14:paraId="26B4BE85" w14:textId="77777777" w:rsidR="00E73427" w:rsidRPr="001201BC" w:rsidRDefault="00E73427" w:rsidP="00C85CEC">
            <w:pPr>
              <w:spacing w:before="40" w:after="60" w:line="240" w:lineRule="auto"/>
            </w:pPr>
            <w:r w:rsidRPr="001201BC">
              <w:t>Use case Name</w:t>
            </w:r>
          </w:p>
        </w:tc>
        <w:tc>
          <w:tcPr>
            <w:tcW w:w="7291" w:type="dxa"/>
          </w:tcPr>
          <w:p w14:paraId="7EFDAEC2" w14:textId="77777777" w:rsidR="00E73427" w:rsidRPr="00AB2FCB" w:rsidRDefault="00E73427" w:rsidP="00C85CEC">
            <w:pPr>
              <w:spacing w:before="40" w:after="60" w:line="240" w:lineRule="auto"/>
              <w:rPr>
                <w:lang w:val="en-US"/>
              </w:rPr>
            </w:pPr>
            <w:r w:rsidRPr="001201BC">
              <w:t xml:space="preserve">Đăng </w:t>
            </w:r>
            <w:r>
              <w:rPr>
                <w:lang w:val="en-US"/>
              </w:rPr>
              <w:t>ký học phần</w:t>
            </w:r>
          </w:p>
        </w:tc>
      </w:tr>
      <w:tr w:rsidR="00E73427" w:rsidRPr="001201BC" w14:paraId="19819FA3" w14:textId="77777777">
        <w:tc>
          <w:tcPr>
            <w:tcW w:w="2059" w:type="dxa"/>
          </w:tcPr>
          <w:p w14:paraId="06E7A22C" w14:textId="77777777" w:rsidR="00E73427" w:rsidRPr="001201BC" w:rsidRDefault="00E73427" w:rsidP="00C85CEC">
            <w:pPr>
              <w:spacing w:before="40" w:after="60" w:line="240" w:lineRule="auto"/>
            </w:pPr>
            <w:r w:rsidRPr="001201BC">
              <w:t>Brief description</w:t>
            </w:r>
          </w:p>
        </w:tc>
        <w:tc>
          <w:tcPr>
            <w:tcW w:w="7291" w:type="dxa"/>
          </w:tcPr>
          <w:p w14:paraId="7F451D4A" w14:textId="77777777" w:rsidR="00E73427" w:rsidRPr="00AB2FCB" w:rsidRDefault="00E73427" w:rsidP="00C85CEC">
            <w:pPr>
              <w:spacing w:before="40" w:after="60" w:line="240" w:lineRule="auto"/>
              <w:rPr>
                <w:lang w:val="en-US"/>
              </w:rPr>
            </w:pPr>
            <w:r w:rsidRPr="001201BC">
              <w:t xml:space="preserve">Use case này miêu tả cách </w:t>
            </w:r>
            <w:r>
              <w:rPr>
                <w:lang w:val="en-US"/>
              </w:rPr>
              <w:t>sinh viên</w:t>
            </w:r>
            <w:r w:rsidRPr="001201BC">
              <w:t xml:space="preserve"> đăng </w:t>
            </w:r>
            <w:r>
              <w:rPr>
                <w:lang w:val="en-US"/>
              </w:rPr>
              <w:t>ký học phần</w:t>
            </w:r>
          </w:p>
        </w:tc>
      </w:tr>
      <w:tr w:rsidR="00E73427" w:rsidRPr="001201BC" w14:paraId="6F6514B4" w14:textId="77777777">
        <w:tc>
          <w:tcPr>
            <w:tcW w:w="2059" w:type="dxa"/>
          </w:tcPr>
          <w:p w14:paraId="1CD5FE84" w14:textId="77777777" w:rsidR="00E73427" w:rsidRPr="001201BC" w:rsidRDefault="00E73427" w:rsidP="00C85CEC">
            <w:pPr>
              <w:spacing w:before="40" w:after="60" w:line="240" w:lineRule="auto"/>
            </w:pPr>
            <w:r w:rsidRPr="001201BC">
              <w:t>Actors</w:t>
            </w:r>
          </w:p>
        </w:tc>
        <w:tc>
          <w:tcPr>
            <w:tcW w:w="7291" w:type="dxa"/>
          </w:tcPr>
          <w:p w14:paraId="5891E0AC" w14:textId="77777777" w:rsidR="00E73427" w:rsidRPr="001201BC" w:rsidRDefault="00E73427" w:rsidP="00C85CEC">
            <w:pPr>
              <w:spacing w:before="40" w:after="60" w:line="240" w:lineRule="auto"/>
            </w:pPr>
            <w:r w:rsidRPr="001201BC">
              <w:t>Sinh viên</w:t>
            </w:r>
          </w:p>
        </w:tc>
      </w:tr>
      <w:tr w:rsidR="00E73427" w:rsidRPr="001201BC" w14:paraId="3F60591A" w14:textId="77777777">
        <w:tc>
          <w:tcPr>
            <w:tcW w:w="2059" w:type="dxa"/>
          </w:tcPr>
          <w:p w14:paraId="13D81EA7" w14:textId="77777777" w:rsidR="00E73427" w:rsidRPr="001201BC" w:rsidRDefault="00E73427" w:rsidP="00C85CEC">
            <w:pPr>
              <w:spacing w:before="40" w:after="60" w:line="240" w:lineRule="auto"/>
            </w:pPr>
            <w:r w:rsidRPr="001201BC">
              <w:t>Basic Flow</w:t>
            </w:r>
          </w:p>
        </w:tc>
        <w:tc>
          <w:tcPr>
            <w:tcW w:w="7291" w:type="dxa"/>
          </w:tcPr>
          <w:p w14:paraId="651C9773" w14:textId="200B0324" w:rsidR="00E73427" w:rsidRPr="001201BC" w:rsidRDefault="00E73427" w:rsidP="00C85CEC">
            <w:pPr>
              <w:pStyle w:val="ListParagraph"/>
              <w:numPr>
                <w:ilvl w:val="0"/>
                <w:numId w:val="9"/>
              </w:numPr>
              <w:spacing w:before="40" w:after="60" w:line="240" w:lineRule="auto"/>
            </w:pPr>
            <w:r w:rsidRPr="001201BC">
              <w:t xml:space="preserve">Ở </w:t>
            </w:r>
            <w:r>
              <w:rPr>
                <w:lang w:val="en-US"/>
              </w:rPr>
              <w:t>ngăn điều hướng,</w:t>
            </w:r>
            <w:r w:rsidRPr="001201BC">
              <w:t xml:space="preserve"> sinh viên nhấn vào nút </w:t>
            </w:r>
            <w:r w:rsidR="00BC2A75">
              <w:rPr>
                <w:lang w:val="en-US"/>
              </w:rPr>
              <w:t>“Đ</w:t>
            </w:r>
            <w:r>
              <w:rPr>
                <w:lang w:val="en-US"/>
              </w:rPr>
              <w:t>ăng ký học phần</w:t>
            </w:r>
            <w:r w:rsidR="00BC2A75">
              <w:rPr>
                <w:lang w:val="en-US"/>
              </w:rPr>
              <w:t>”</w:t>
            </w:r>
          </w:p>
          <w:p w14:paraId="14EB0C1E" w14:textId="77777777" w:rsidR="00E73427" w:rsidRPr="001201BC" w:rsidRDefault="00E73427" w:rsidP="00C85CEC">
            <w:pPr>
              <w:pStyle w:val="ListParagraph"/>
              <w:numPr>
                <w:ilvl w:val="0"/>
                <w:numId w:val="9"/>
              </w:numPr>
              <w:spacing w:before="40" w:after="60" w:line="240" w:lineRule="auto"/>
            </w:pPr>
            <w:r w:rsidRPr="001201BC">
              <w:t xml:space="preserve">Hiển thị màn hình </w:t>
            </w:r>
            <w:r>
              <w:rPr>
                <w:lang w:val="en-US"/>
              </w:rPr>
              <w:t>đăng ký học phần</w:t>
            </w:r>
            <w:r w:rsidRPr="001201BC">
              <w:t xml:space="preserve"> của </w:t>
            </w:r>
            <w:r>
              <w:rPr>
                <w:lang w:val="en-US"/>
              </w:rPr>
              <w:t>website chứa các học phần hợp lệ với sinh viên</w:t>
            </w:r>
          </w:p>
          <w:p w14:paraId="183C9F9C" w14:textId="77777777" w:rsidR="00E73427" w:rsidRPr="005A3942" w:rsidRDefault="00E73427" w:rsidP="00C85CEC">
            <w:pPr>
              <w:pStyle w:val="ListParagraph"/>
              <w:numPr>
                <w:ilvl w:val="0"/>
                <w:numId w:val="9"/>
              </w:numPr>
              <w:spacing w:before="40" w:after="60" w:line="240" w:lineRule="auto"/>
            </w:pPr>
            <w:r>
              <w:rPr>
                <w:lang w:val="en-US"/>
              </w:rPr>
              <w:t>Sinh viên chọn trong danh sách học phần đang mở các học phần muốn đăng ký (phù hợp với giới hạn số chỉ tối đa, học phần tiên quyết)</w:t>
            </w:r>
          </w:p>
          <w:p w14:paraId="68C3ECCD" w14:textId="5F6ED221" w:rsidR="00E73427" w:rsidRPr="001201BC" w:rsidRDefault="00E73427" w:rsidP="00C85CEC">
            <w:pPr>
              <w:pStyle w:val="ListParagraph"/>
              <w:numPr>
                <w:ilvl w:val="0"/>
                <w:numId w:val="9"/>
              </w:numPr>
              <w:spacing w:before="40" w:after="60" w:line="240" w:lineRule="auto"/>
            </w:pPr>
            <w:r>
              <w:rPr>
                <w:lang w:val="en-US"/>
              </w:rPr>
              <w:t>Sau khi hoàn tất chọn học phần, sinh viên nhấn nút “Đăng ký” để xác nhận</w:t>
            </w:r>
          </w:p>
        </w:tc>
      </w:tr>
      <w:tr w:rsidR="00E73427" w:rsidRPr="001201BC" w14:paraId="722CCA45" w14:textId="77777777">
        <w:tc>
          <w:tcPr>
            <w:tcW w:w="2059" w:type="dxa"/>
          </w:tcPr>
          <w:p w14:paraId="6E47121C" w14:textId="77777777" w:rsidR="00E73427" w:rsidRPr="001201BC" w:rsidRDefault="00E73427" w:rsidP="00C85CEC">
            <w:pPr>
              <w:spacing w:before="40" w:after="60" w:line="240" w:lineRule="auto"/>
            </w:pPr>
            <w:r w:rsidRPr="001201BC">
              <w:t>Alternative Flows</w:t>
            </w:r>
          </w:p>
        </w:tc>
        <w:tc>
          <w:tcPr>
            <w:tcW w:w="7291" w:type="dxa"/>
          </w:tcPr>
          <w:p w14:paraId="46CF4CE7" w14:textId="5901AC19" w:rsidR="004B69EE" w:rsidRDefault="004B69EE" w:rsidP="004B69EE">
            <w:pPr>
              <w:spacing w:before="40" w:after="60" w:line="240" w:lineRule="auto"/>
              <w:rPr>
                <w:b/>
                <w:lang w:val="en-US"/>
              </w:rPr>
            </w:pPr>
            <w:r w:rsidRPr="001201BC">
              <w:rPr>
                <w:b/>
              </w:rPr>
              <w:t xml:space="preserve">Alternative flow </w:t>
            </w:r>
            <w:r>
              <w:rPr>
                <w:b/>
                <w:lang w:val="en-US"/>
              </w:rPr>
              <w:t>1</w:t>
            </w:r>
            <w:r w:rsidRPr="001201BC">
              <w:rPr>
                <w:b/>
              </w:rPr>
              <w:t xml:space="preserve">: </w:t>
            </w:r>
            <w:r>
              <w:rPr>
                <w:b/>
                <w:lang w:val="en-US"/>
              </w:rPr>
              <w:t>Chưa đến thời gian đăng ký học phần</w:t>
            </w:r>
          </w:p>
          <w:p w14:paraId="5AF09DF0" w14:textId="31CDB439" w:rsidR="004B69EE" w:rsidRPr="003C3E86" w:rsidRDefault="004B69EE" w:rsidP="004B69EE">
            <w:pPr>
              <w:pStyle w:val="ListParagraph"/>
              <w:numPr>
                <w:ilvl w:val="0"/>
                <w:numId w:val="37"/>
              </w:numPr>
              <w:spacing w:before="40" w:after="60" w:line="240" w:lineRule="auto"/>
              <w:rPr>
                <w:b/>
                <w:lang w:val="en-US"/>
              </w:rPr>
            </w:pPr>
            <w:r w:rsidRPr="004B69EE">
              <w:t>Từ #</w:t>
            </w:r>
            <w:r w:rsidRPr="004B69EE">
              <w:rPr>
                <w:lang w:val="en-US"/>
              </w:rPr>
              <w:t>1</w:t>
            </w:r>
            <w:r w:rsidR="00BE72C3">
              <w:rPr>
                <w:lang w:val="en-US"/>
              </w:rPr>
              <w:t xml:space="preserve"> của Basic Flow, nếu đợt đăng ký học phần chưa được mở, hiển thị thông báo</w:t>
            </w:r>
            <w:r w:rsidR="00475E73">
              <w:rPr>
                <w:lang w:val="en-US"/>
              </w:rPr>
              <w:t xml:space="preserve"> </w:t>
            </w:r>
            <w:r w:rsidR="003410AD">
              <w:rPr>
                <w:lang w:val="en-US"/>
              </w:rPr>
              <w:t>chưa đến thời gian đăng ký học phần</w:t>
            </w:r>
          </w:p>
          <w:p w14:paraId="407AEC7D" w14:textId="59C833E3" w:rsidR="003C3E86" w:rsidRPr="004B69EE" w:rsidRDefault="00A8686C" w:rsidP="004B69EE">
            <w:pPr>
              <w:pStyle w:val="ListParagraph"/>
              <w:numPr>
                <w:ilvl w:val="0"/>
                <w:numId w:val="37"/>
              </w:numPr>
              <w:spacing w:before="40" w:after="60" w:line="240" w:lineRule="auto"/>
              <w:rPr>
                <w:b/>
                <w:lang w:val="en-US"/>
              </w:rPr>
            </w:pPr>
            <w:r>
              <w:rPr>
                <w:bCs/>
                <w:lang w:val="en-US"/>
              </w:rPr>
              <w:t>Quay trở về trang màn hình chính</w:t>
            </w:r>
            <w:r w:rsidR="00A314F5">
              <w:rPr>
                <w:bCs/>
                <w:lang w:val="en-US"/>
              </w:rPr>
              <w:t xml:space="preserve"> website</w:t>
            </w:r>
          </w:p>
          <w:p w14:paraId="378EA9F1" w14:textId="3D4A04AE" w:rsidR="00E73427" w:rsidRPr="00006A76" w:rsidRDefault="00E73427" w:rsidP="00C85CEC">
            <w:pPr>
              <w:spacing w:before="40" w:after="60" w:line="240" w:lineRule="auto"/>
              <w:rPr>
                <w:b/>
                <w:lang w:val="en-US"/>
              </w:rPr>
            </w:pPr>
            <w:r w:rsidRPr="001201BC">
              <w:rPr>
                <w:b/>
              </w:rPr>
              <w:t xml:space="preserve">Alternative flow </w:t>
            </w:r>
            <w:r w:rsidR="004B69EE">
              <w:rPr>
                <w:b/>
                <w:lang w:val="en-US"/>
              </w:rPr>
              <w:t>2</w:t>
            </w:r>
            <w:r w:rsidRPr="001201BC">
              <w:rPr>
                <w:b/>
              </w:rPr>
              <w:t xml:space="preserve">: </w:t>
            </w:r>
            <w:r>
              <w:rPr>
                <w:b/>
                <w:lang w:val="en-US"/>
              </w:rPr>
              <w:t>Tổng số chỉ vượt quá giới hạn cho phép</w:t>
            </w:r>
          </w:p>
          <w:p w14:paraId="771A606F" w14:textId="623C56F6" w:rsidR="00E73427" w:rsidRPr="001201BC" w:rsidRDefault="00E73427" w:rsidP="00C85CEC">
            <w:pPr>
              <w:pStyle w:val="ListParagraph"/>
              <w:numPr>
                <w:ilvl w:val="0"/>
                <w:numId w:val="10"/>
              </w:numPr>
              <w:spacing w:before="40" w:after="60" w:line="240" w:lineRule="auto"/>
            </w:pPr>
            <w:r w:rsidRPr="001201BC">
              <w:t>Từ #</w:t>
            </w:r>
            <w:r>
              <w:rPr>
                <w:lang w:val="en-US"/>
              </w:rPr>
              <w:t>3</w:t>
            </w:r>
            <w:r w:rsidRPr="001201BC">
              <w:t xml:space="preserve"> của Basic Flow,</w:t>
            </w:r>
            <w:r>
              <w:rPr>
                <w:lang w:val="en-US"/>
              </w:rPr>
              <w:t xml:space="preserve"> khi chọn thêm học phần mới</w:t>
            </w:r>
            <w:r w:rsidRPr="001201BC">
              <w:t xml:space="preserve"> hiển thị cho </w:t>
            </w:r>
            <w:r>
              <w:rPr>
                <w:lang w:val="en-US"/>
              </w:rPr>
              <w:t>sinh viên</w:t>
            </w:r>
            <w:r w:rsidRPr="001201BC">
              <w:t xml:space="preserve"> biết là không </w:t>
            </w:r>
            <w:r>
              <w:rPr>
                <w:lang w:val="en-US"/>
              </w:rPr>
              <w:t>thể chọn học phần này vì quá tổng số chỉ cho phép</w:t>
            </w:r>
          </w:p>
          <w:p w14:paraId="49F27304" w14:textId="39801873" w:rsidR="00E73427" w:rsidRDefault="00E73427" w:rsidP="00C85CEC">
            <w:pPr>
              <w:pStyle w:val="ListParagraph"/>
              <w:numPr>
                <w:ilvl w:val="0"/>
                <w:numId w:val="10"/>
              </w:numPr>
              <w:spacing w:before="40" w:after="60" w:line="240" w:lineRule="auto"/>
            </w:pPr>
            <w:r>
              <w:rPr>
                <w:lang w:val="en-US"/>
              </w:rPr>
              <w:t>Bỏ chọn học phần vừa rồi và tiếp tục</w:t>
            </w:r>
            <w:r w:rsidRPr="001201BC">
              <w:t xml:space="preserve"> #</w:t>
            </w:r>
            <w:r>
              <w:rPr>
                <w:lang w:val="en-US"/>
              </w:rPr>
              <w:t>3</w:t>
            </w:r>
            <w:r w:rsidRPr="001201BC">
              <w:t xml:space="preserve"> của Basic Flow</w:t>
            </w:r>
          </w:p>
          <w:p w14:paraId="7533417B" w14:textId="01776A1F" w:rsidR="00E73427" w:rsidRDefault="00E73427" w:rsidP="00C85CEC">
            <w:pPr>
              <w:spacing w:before="40" w:after="60" w:line="240" w:lineRule="auto"/>
              <w:rPr>
                <w:b/>
                <w:lang w:val="en-US"/>
              </w:rPr>
            </w:pPr>
            <w:r w:rsidRPr="001201BC">
              <w:rPr>
                <w:b/>
              </w:rPr>
              <w:t xml:space="preserve">Alternative flow </w:t>
            </w:r>
            <w:r w:rsidR="004B69EE">
              <w:rPr>
                <w:b/>
                <w:lang w:val="en-US"/>
              </w:rPr>
              <w:t>3</w:t>
            </w:r>
            <w:r w:rsidRPr="001201BC">
              <w:rPr>
                <w:b/>
              </w:rPr>
              <w:t xml:space="preserve">: </w:t>
            </w:r>
            <w:r>
              <w:rPr>
                <w:b/>
                <w:lang w:val="en-US"/>
              </w:rPr>
              <w:t>Học phần chọn vi phạm môn tiên quyết</w:t>
            </w:r>
          </w:p>
          <w:p w14:paraId="4A641481" w14:textId="3493DC39" w:rsidR="00E73427" w:rsidRPr="001201BC" w:rsidRDefault="00E73427" w:rsidP="00C85CEC">
            <w:pPr>
              <w:pStyle w:val="ListParagraph"/>
              <w:numPr>
                <w:ilvl w:val="0"/>
                <w:numId w:val="11"/>
              </w:numPr>
              <w:spacing w:before="40" w:after="60" w:line="240" w:lineRule="auto"/>
            </w:pPr>
            <w:r w:rsidRPr="001201BC">
              <w:t>Từ #</w:t>
            </w:r>
            <w:r>
              <w:rPr>
                <w:lang w:val="en-US"/>
              </w:rPr>
              <w:t>3</w:t>
            </w:r>
            <w:r w:rsidRPr="001201BC">
              <w:t xml:space="preserve"> của Basic Flow,</w:t>
            </w:r>
            <w:r>
              <w:rPr>
                <w:lang w:val="en-US"/>
              </w:rPr>
              <w:t xml:space="preserve"> khi chọn thêm học phần mới</w:t>
            </w:r>
            <w:r w:rsidRPr="001201BC">
              <w:t xml:space="preserve"> hiển thị cho </w:t>
            </w:r>
            <w:r>
              <w:rPr>
                <w:lang w:val="en-US"/>
              </w:rPr>
              <w:t>sinh viên</w:t>
            </w:r>
            <w:r w:rsidRPr="001201BC">
              <w:t xml:space="preserve"> biết là không </w:t>
            </w:r>
            <w:r>
              <w:rPr>
                <w:lang w:val="en-US"/>
              </w:rPr>
              <w:t>thể chọn học phần này vì vi phạm môn tiên quyết</w:t>
            </w:r>
          </w:p>
          <w:p w14:paraId="7C736669" w14:textId="3211CCBA" w:rsidR="00E73427" w:rsidRPr="00127A54" w:rsidRDefault="00E73427" w:rsidP="00C85CEC">
            <w:pPr>
              <w:pStyle w:val="ListParagraph"/>
              <w:numPr>
                <w:ilvl w:val="0"/>
                <w:numId w:val="11"/>
              </w:numPr>
              <w:spacing w:before="40" w:after="60" w:line="240" w:lineRule="auto"/>
            </w:pPr>
            <w:r>
              <w:rPr>
                <w:lang w:val="en-US"/>
              </w:rPr>
              <w:t>Bỏ chọn học phần vừa rồi và tiếp tục</w:t>
            </w:r>
            <w:r w:rsidRPr="001201BC">
              <w:t xml:space="preserve"> #</w:t>
            </w:r>
            <w:r>
              <w:rPr>
                <w:lang w:val="en-US"/>
              </w:rPr>
              <w:t>3</w:t>
            </w:r>
            <w:r w:rsidRPr="001201BC">
              <w:t xml:space="preserve"> của Basic Flow</w:t>
            </w:r>
          </w:p>
        </w:tc>
      </w:tr>
      <w:tr w:rsidR="00E73427" w:rsidRPr="001201BC" w14:paraId="5BC11AC9" w14:textId="77777777">
        <w:tc>
          <w:tcPr>
            <w:tcW w:w="2059" w:type="dxa"/>
          </w:tcPr>
          <w:p w14:paraId="3B58AA49" w14:textId="77777777" w:rsidR="00E73427" w:rsidRPr="001201BC" w:rsidRDefault="00E73427" w:rsidP="00C85CEC">
            <w:pPr>
              <w:spacing w:before="40" w:after="60" w:line="240" w:lineRule="auto"/>
            </w:pPr>
            <w:r w:rsidRPr="001201BC">
              <w:t>Pre-conditions</w:t>
            </w:r>
          </w:p>
        </w:tc>
        <w:tc>
          <w:tcPr>
            <w:tcW w:w="7291" w:type="dxa"/>
          </w:tcPr>
          <w:p w14:paraId="538977AD" w14:textId="77777777" w:rsidR="00E73427" w:rsidRPr="00127A54" w:rsidRDefault="00E73427" w:rsidP="00C85CEC">
            <w:pPr>
              <w:spacing w:before="40" w:after="60" w:line="240" w:lineRule="auto"/>
              <w:rPr>
                <w:lang w:val="en-US"/>
              </w:rPr>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E73427" w:rsidRPr="001201BC" w14:paraId="5F30B7F6" w14:textId="77777777">
        <w:tc>
          <w:tcPr>
            <w:tcW w:w="2059" w:type="dxa"/>
          </w:tcPr>
          <w:p w14:paraId="1A2D834A" w14:textId="77777777" w:rsidR="00E73427" w:rsidRPr="001201BC" w:rsidRDefault="00E73427" w:rsidP="00C85CEC">
            <w:pPr>
              <w:spacing w:before="40" w:after="60" w:line="240" w:lineRule="auto"/>
            </w:pPr>
            <w:r w:rsidRPr="001201BC">
              <w:t>Post-conditions</w:t>
            </w:r>
          </w:p>
        </w:tc>
        <w:tc>
          <w:tcPr>
            <w:tcW w:w="7291" w:type="dxa"/>
          </w:tcPr>
          <w:p w14:paraId="5F12616F" w14:textId="60977D48" w:rsidR="00E73427" w:rsidRPr="001A7868" w:rsidRDefault="00BC2A75" w:rsidP="00C85CEC">
            <w:pPr>
              <w:spacing w:before="40" w:after="60" w:line="240" w:lineRule="auto"/>
              <w:rPr>
                <w:lang w:val="en-US"/>
              </w:rPr>
            </w:pPr>
            <w:r>
              <w:rPr>
                <w:lang w:val="en-US"/>
              </w:rPr>
              <w:t>Hiển thị các học phần sinh viên đã đăng ký thành công</w:t>
            </w:r>
          </w:p>
        </w:tc>
      </w:tr>
    </w:tbl>
    <w:p w14:paraId="0F75BD9E" w14:textId="77777777" w:rsidR="002D7941" w:rsidRDefault="002D7941" w:rsidP="00C85CEC">
      <w:pPr>
        <w:spacing w:before="40" w:after="60" w:line="240" w:lineRule="auto"/>
        <w:rPr>
          <w:lang w:val="en-US"/>
        </w:rPr>
      </w:pPr>
      <w:bookmarkStart w:id="14" w:name="_Toc119182484"/>
    </w:p>
    <w:p w14:paraId="69CEF882" w14:textId="4C595312" w:rsidR="00E73427" w:rsidRDefault="00E73427" w:rsidP="00C85CEC">
      <w:pPr>
        <w:pStyle w:val="Heading2"/>
        <w:spacing w:before="40" w:line="240" w:lineRule="auto"/>
        <w:rPr>
          <w:lang w:val="en-US"/>
        </w:rPr>
      </w:pPr>
      <w:bookmarkStart w:id="15" w:name="_Toc119187465"/>
      <w:r>
        <w:rPr>
          <w:lang w:val="en-US"/>
        </w:rPr>
        <w:t>Use-case: Xem kết quả đăng ký học phần</w:t>
      </w:r>
      <w:bookmarkEnd w:id="14"/>
      <w:bookmarkEnd w:id="15"/>
    </w:p>
    <w:tbl>
      <w:tblPr>
        <w:tblStyle w:val="TableGrid"/>
        <w:tblW w:w="0" w:type="auto"/>
        <w:tblLook w:val="04A0" w:firstRow="1" w:lastRow="0" w:firstColumn="1" w:lastColumn="0" w:noHBand="0" w:noVBand="1"/>
      </w:tblPr>
      <w:tblGrid>
        <w:gridCol w:w="2059"/>
        <w:gridCol w:w="7291"/>
      </w:tblGrid>
      <w:tr w:rsidR="00E73427" w:rsidRPr="001201BC" w14:paraId="50A23657" w14:textId="77777777" w:rsidTr="29E9511D">
        <w:tc>
          <w:tcPr>
            <w:tcW w:w="2059" w:type="dxa"/>
          </w:tcPr>
          <w:p w14:paraId="4420802C" w14:textId="77777777" w:rsidR="00E73427" w:rsidRPr="001201BC" w:rsidRDefault="00E73427" w:rsidP="00C85CEC">
            <w:pPr>
              <w:spacing w:before="40" w:after="60" w:line="240" w:lineRule="auto"/>
            </w:pPr>
            <w:r w:rsidRPr="001201BC">
              <w:t>Use case Name</w:t>
            </w:r>
          </w:p>
        </w:tc>
        <w:tc>
          <w:tcPr>
            <w:tcW w:w="7291" w:type="dxa"/>
          </w:tcPr>
          <w:p w14:paraId="2DE1F5DF" w14:textId="77777777" w:rsidR="00E73427" w:rsidRPr="00AB2FCB" w:rsidRDefault="00E73427" w:rsidP="00C85CEC">
            <w:pPr>
              <w:spacing w:before="40" w:after="60" w:line="240" w:lineRule="auto"/>
              <w:rPr>
                <w:lang w:val="en-US"/>
              </w:rPr>
            </w:pPr>
            <w:r>
              <w:rPr>
                <w:lang w:val="en-US"/>
              </w:rPr>
              <w:t>Xem kết quả đ</w:t>
            </w:r>
            <w:r w:rsidRPr="001201BC">
              <w:t xml:space="preserve">ăng </w:t>
            </w:r>
            <w:r>
              <w:rPr>
                <w:lang w:val="en-US"/>
              </w:rPr>
              <w:t>ký học phần</w:t>
            </w:r>
          </w:p>
        </w:tc>
      </w:tr>
      <w:tr w:rsidR="00E73427" w:rsidRPr="001201BC" w14:paraId="4FE40F09" w14:textId="77777777" w:rsidTr="29E9511D">
        <w:tc>
          <w:tcPr>
            <w:tcW w:w="2059" w:type="dxa"/>
          </w:tcPr>
          <w:p w14:paraId="7A0B88A2" w14:textId="77777777" w:rsidR="00E73427" w:rsidRPr="001201BC" w:rsidRDefault="00E73427" w:rsidP="00C85CEC">
            <w:pPr>
              <w:spacing w:before="40" w:after="60" w:line="240" w:lineRule="auto"/>
            </w:pPr>
            <w:r w:rsidRPr="001201BC">
              <w:t>Brief description</w:t>
            </w:r>
          </w:p>
        </w:tc>
        <w:tc>
          <w:tcPr>
            <w:tcW w:w="7291" w:type="dxa"/>
          </w:tcPr>
          <w:p w14:paraId="2785B7AC" w14:textId="77777777" w:rsidR="00E73427" w:rsidRPr="00AB2FCB" w:rsidRDefault="00E73427" w:rsidP="00C85CEC">
            <w:pPr>
              <w:spacing w:before="40" w:after="60" w:line="240" w:lineRule="auto"/>
              <w:rPr>
                <w:lang w:val="en-US"/>
              </w:rPr>
            </w:pPr>
            <w:r w:rsidRPr="001201BC">
              <w:t xml:space="preserve">Use case này miêu tả cách </w:t>
            </w:r>
            <w:r>
              <w:rPr>
                <w:lang w:val="en-US"/>
              </w:rPr>
              <w:t>sinh viên xem kết quả</w:t>
            </w:r>
            <w:r w:rsidRPr="001201BC">
              <w:t xml:space="preserve"> đăng </w:t>
            </w:r>
            <w:r>
              <w:rPr>
                <w:lang w:val="en-US"/>
              </w:rPr>
              <w:t>ký học phần</w:t>
            </w:r>
          </w:p>
        </w:tc>
      </w:tr>
      <w:tr w:rsidR="00E73427" w:rsidRPr="001201BC" w14:paraId="67803B0A" w14:textId="77777777" w:rsidTr="29E9511D">
        <w:tc>
          <w:tcPr>
            <w:tcW w:w="2059" w:type="dxa"/>
          </w:tcPr>
          <w:p w14:paraId="7B21A608" w14:textId="77777777" w:rsidR="00E73427" w:rsidRPr="001201BC" w:rsidRDefault="00E73427" w:rsidP="00C85CEC">
            <w:pPr>
              <w:spacing w:before="40" w:after="60" w:line="240" w:lineRule="auto"/>
            </w:pPr>
            <w:r w:rsidRPr="001201BC">
              <w:t>Actors</w:t>
            </w:r>
          </w:p>
        </w:tc>
        <w:tc>
          <w:tcPr>
            <w:tcW w:w="7291" w:type="dxa"/>
          </w:tcPr>
          <w:p w14:paraId="54EB71F9" w14:textId="77777777" w:rsidR="00E73427" w:rsidRPr="001201BC" w:rsidRDefault="00E73427" w:rsidP="00C85CEC">
            <w:pPr>
              <w:spacing w:before="40" w:after="60" w:line="240" w:lineRule="auto"/>
            </w:pPr>
            <w:r w:rsidRPr="001201BC">
              <w:t>Sinh viên</w:t>
            </w:r>
          </w:p>
        </w:tc>
      </w:tr>
      <w:tr w:rsidR="00E73427" w:rsidRPr="001201BC" w14:paraId="312B1832" w14:textId="77777777" w:rsidTr="29E9511D">
        <w:tc>
          <w:tcPr>
            <w:tcW w:w="2059" w:type="dxa"/>
          </w:tcPr>
          <w:p w14:paraId="3D65E9D1" w14:textId="77777777" w:rsidR="00E73427" w:rsidRPr="001201BC" w:rsidRDefault="00E73427" w:rsidP="00C85CEC">
            <w:pPr>
              <w:spacing w:before="40" w:after="60" w:line="240" w:lineRule="auto"/>
            </w:pPr>
            <w:r w:rsidRPr="001201BC">
              <w:t>Basic Flow</w:t>
            </w:r>
          </w:p>
        </w:tc>
        <w:tc>
          <w:tcPr>
            <w:tcW w:w="7291" w:type="dxa"/>
          </w:tcPr>
          <w:p w14:paraId="09C7C215" w14:textId="008D3E99" w:rsidR="00E73427" w:rsidRPr="001201BC" w:rsidRDefault="00E73427" w:rsidP="00C85CEC">
            <w:pPr>
              <w:pStyle w:val="ListParagraph"/>
              <w:numPr>
                <w:ilvl w:val="0"/>
                <w:numId w:val="12"/>
              </w:numPr>
              <w:spacing w:before="40" w:after="60" w:line="240" w:lineRule="auto"/>
            </w:pPr>
            <w:r>
              <w:t xml:space="preserve">Ở </w:t>
            </w:r>
            <w:r w:rsidRPr="29E9511D">
              <w:rPr>
                <w:lang w:val="en-US"/>
              </w:rPr>
              <w:t>ngăn điều hướng,</w:t>
            </w:r>
            <w:r>
              <w:t xml:space="preserve"> sinh viên nhấn vào nút</w:t>
            </w:r>
            <w:r w:rsidRPr="29E9511D">
              <w:rPr>
                <w:lang w:val="en-US"/>
              </w:rPr>
              <w:t xml:space="preserve"> </w:t>
            </w:r>
            <w:r w:rsidR="00BC2A75" w:rsidRPr="29E9511D">
              <w:rPr>
                <w:lang w:val="en-US"/>
              </w:rPr>
              <w:t>“X</w:t>
            </w:r>
            <w:r w:rsidRPr="29E9511D">
              <w:rPr>
                <w:lang w:val="en-US"/>
              </w:rPr>
              <w:t>em kết quả</w:t>
            </w:r>
            <w:r>
              <w:t xml:space="preserve"> </w:t>
            </w:r>
            <w:r w:rsidRPr="29E9511D">
              <w:rPr>
                <w:lang w:val="en-US"/>
              </w:rPr>
              <w:t>đăng ký học phần</w:t>
            </w:r>
            <w:r w:rsidR="00BC2A75" w:rsidRPr="29E9511D">
              <w:rPr>
                <w:lang w:val="en-US"/>
              </w:rPr>
              <w:t>”</w:t>
            </w:r>
            <w:r w:rsidR="7A05B976" w:rsidRPr="29E9511D">
              <w:rPr>
                <w:lang w:val="en-US"/>
              </w:rPr>
              <w:t xml:space="preserve"> trong trang Đăng ký học phần.</w:t>
            </w:r>
          </w:p>
          <w:p w14:paraId="4F6D5A39" w14:textId="77777777" w:rsidR="00E73427" w:rsidRPr="007458C5" w:rsidRDefault="00E73427" w:rsidP="00C85CEC">
            <w:pPr>
              <w:pStyle w:val="ListParagraph"/>
              <w:numPr>
                <w:ilvl w:val="0"/>
                <w:numId w:val="12"/>
              </w:numPr>
              <w:spacing w:before="40" w:after="60" w:line="240" w:lineRule="auto"/>
            </w:pPr>
            <w:r w:rsidRPr="001201BC">
              <w:t>Hiển thị màn hình</w:t>
            </w:r>
            <w:r>
              <w:rPr>
                <w:lang w:val="en-US"/>
              </w:rPr>
              <w:t xml:space="preserve"> kết quả</w:t>
            </w:r>
            <w:r w:rsidRPr="001201BC">
              <w:t xml:space="preserve"> </w:t>
            </w:r>
            <w:r>
              <w:rPr>
                <w:lang w:val="en-US"/>
              </w:rPr>
              <w:t>đăng ký học phần</w:t>
            </w:r>
            <w:r w:rsidRPr="001201BC">
              <w:t xml:space="preserve"> của </w:t>
            </w:r>
            <w:r>
              <w:rPr>
                <w:lang w:val="en-US"/>
              </w:rPr>
              <w:t>website chứa các học phần sinh viên đã đăng ký</w:t>
            </w:r>
          </w:p>
        </w:tc>
      </w:tr>
      <w:tr w:rsidR="00E73427" w:rsidRPr="001201BC" w14:paraId="6394F0CB" w14:textId="77777777" w:rsidTr="29E9511D">
        <w:tc>
          <w:tcPr>
            <w:tcW w:w="2059" w:type="dxa"/>
          </w:tcPr>
          <w:p w14:paraId="5D4C07AF" w14:textId="77777777" w:rsidR="00E73427" w:rsidRPr="001201BC" w:rsidRDefault="00E73427" w:rsidP="00C85CEC">
            <w:pPr>
              <w:spacing w:before="40" w:after="60" w:line="240" w:lineRule="auto"/>
            </w:pPr>
            <w:r w:rsidRPr="001201BC">
              <w:t>Alternative Flows</w:t>
            </w:r>
          </w:p>
        </w:tc>
        <w:tc>
          <w:tcPr>
            <w:tcW w:w="7291" w:type="dxa"/>
          </w:tcPr>
          <w:p w14:paraId="48CFB664" w14:textId="77777777" w:rsidR="00E73427" w:rsidRPr="00127A54" w:rsidRDefault="00E73427" w:rsidP="00C85CEC">
            <w:pPr>
              <w:spacing w:before="40" w:after="60" w:line="240" w:lineRule="auto"/>
            </w:pPr>
          </w:p>
        </w:tc>
      </w:tr>
      <w:tr w:rsidR="00E73427" w:rsidRPr="001201BC" w14:paraId="55DE7F51" w14:textId="77777777" w:rsidTr="29E9511D">
        <w:tc>
          <w:tcPr>
            <w:tcW w:w="2059" w:type="dxa"/>
          </w:tcPr>
          <w:p w14:paraId="63E68D1C" w14:textId="77777777" w:rsidR="00E73427" w:rsidRPr="001201BC" w:rsidRDefault="00E73427" w:rsidP="00C85CEC">
            <w:pPr>
              <w:spacing w:before="40" w:after="60" w:line="240" w:lineRule="auto"/>
            </w:pPr>
            <w:r w:rsidRPr="001201BC">
              <w:t>Pre-conditions</w:t>
            </w:r>
          </w:p>
        </w:tc>
        <w:tc>
          <w:tcPr>
            <w:tcW w:w="7291" w:type="dxa"/>
          </w:tcPr>
          <w:p w14:paraId="1EC0648F" w14:textId="77777777" w:rsidR="00E73427" w:rsidRPr="00127A54" w:rsidRDefault="00E73427" w:rsidP="00C85CEC">
            <w:pPr>
              <w:spacing w:before="40" w:after="60" w:line="240" w:lineRule="auto"/>
              <w:rPr>
                <w:lang w:val="en-US"/>
              </w:rPr>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E73427" w:rsidRPr="001201BC" w14:paraId="6773097E" w14:textId="77777777" w:rsidTr="29E9511D">
        <w:tc>
          <w:tcPr>
            <w:tcW w:w="2059" w:type="dxa"/>
          </w:tcPr>
          <w:p w14:paraId="53C71733" w14:textId="77777777" w:rsidR="00E73427" w:rsidRPr="001201BC" w:rsidRDefault="00E73427" w:rsidP="00C85CEC">
            <w:pPr>
              <w:spacing w:before="40" w:after="60" w:line="240" w:lineRule="auto"/>
            </w:pPr>
            <w:r w:rsidRPr="001201BC">
              <w:t>Post-conditions</w:t>
            </w:r>
          </w:p>
        </w:tc>
        <w:tc>
          <w:tcPr>
            <w:tcW w:w="7291" w:type="dxa"/>
          </w:tcPr>
          <w:p w14:paraId="17D1D207" w14:textId="77777777" w:rsidR="00E73427" w:rsidRPr="001A7868" w:rsidRDefault="00E73427" w:rsidP="00C85CEC">
            <w:pPr>
              <w:spacing w:before="40" w:after="60" w:line="240" w:lineRule="auto"/>
              <w:rPr>
                <w:lang w:val="en-US"/>
              </w:rPr>
            </w:pPr>
            <w:r>
              <w:rPr>
                <w:lang w:val="en-US"/>
              </w:rPr>
              <w:t>Hiển thị các học phần sinh viên đã đăng ký thành công</w:t>
            </w:r>
          </w:p>
        </w:tc>
      </w:tr>
    </w:tbl>
    <w:p w14:paraId="43401465" w14:textId="1F2A9C91" w:rsidR="001E0D74" w:rsidRDefault="001E0D74" w:rsidP="00C85CEC">
      <w:pPr>
        <w:spacing w:before="40" w:after="60" w:line="240" w:lineRule="auto"/>
        <w:rPr>
          <w:lang w:val="en-US"/>
        </w:rPr>
      </w:pPr>
    </w:p>
    <w:p w14:paraId="175A4DFC" w14:textId="77777777" w:rsidR="001E0D74" w:rsidRDefault="001E0D74">
      <w:pPr>
        <w:widowControl/>
        <w:spacing w:line="240" w:lineRule="auto"/>
        <w:rPr>
          <w:lang w:val="en-US"/>
        </w:rPr>
      </w:pPr>
      <w:r>
        <w:rPr>
          <w:lang w:val="en-US"/>
        </w:rPr>
        <w:br w:type="page"/>
      </w:r>
    </w:p>
    <w:p w14:paraId="2AE7688E" w14:textId="77777777" w:rsidR="00E73427" w:rsidRDefault="00E73427" w:rsidP="00C85CEC">
      <w:pPr>
        <w:pStyle w:val="Heading2"/>
        <w:spacing w:before="40" w:line="240" w:lineRule="auto"/>
        <w:rPr>
          <w:lang w:val="en-US"/>
        </w:rPr>
      </w:pPr>
      <w:bookmarkStart w:id="16" w:name="_Toc119182485"/>
      <w:bookmarkStart w:id="17" w:name="_Toc119187466"/>
      <w:r>
        <w:rPr>
          <w:lang w:val="en-US"/>
        </w:rPr>
        <w:lastRenderedPageBreak/>
        <w:t>Use-case: Xem danh sách lớp mở</w:t>
      </w:r>
      <w:bookmarkEnd w:id="16"/>
      <w:bookmarkEnd w:id="17"/>
    </w:p>
    <w:tbl>
      <w:tblPr>
        <w:tblStyle w:val="TableGrid"/>
        <w:tblW w:w="0" w:type="auto"/>
        <w:tblLook w:val="04A0" w:firstRow="1" w:lastRow="0" w:firstColumn="1" w:lastColumn="0" w:noHBand="0" w:noVBand="1"/>
      </w:tblPr>
      <w:tblGrid>
        <w:gridCol w:w="2059"/>
        <w:gridCol w:w="7291"/>
      </w:tblGrid>
      <w:tr w:rsidR="00E73427" w:rsidRPr="001201BC" w14:paraId="24495F23" w14:textId="77777777">
        <w:tc>
          <w:tcPr>
            <w:tcW w:w="2059" w:type="dxa"/>
          </w:tcPr>
          <w:p w14:paraId="0AA2D725" w14:textId="77777777" w:rsidR="00E73427" w:rsidRPr="001201BC" w:rsidRDefault="00E73427" w:rsidP="00C85CEC">
            <w:pPr>
              <w:spacing w:before="40" w:after="60" w:line="240" w:lineRule="auto"/>
            </w:pPr>
            <w:r w:rsidRPr="001201BC">
              <w:t>Use case Name</w:t>
            </w:r>
          </w:p>
        </w:tc>
        <w:tc>
          <w:tcPr>
            <w:tcW w:w="7291" w:type="dxa"/>
          </w:tcPr>
          <w:p w14:paraId="24246BD4" w14:textId="77777777" w:rsidR="00E73427" w:rsidRPr="00AB2FCB" w:rsidRDefault="00E73427" w:rsidP="00C85CEC">
            <w:pPr>
              <w:spacing w:before="40" w:after="60" w:line="240" w:lineRule="auto"/>
              <w:rPr>
                <w:lang w:val="en-US"/>
              </w:rPr>
            </w:pPr>
            <w:r>
              <w:rPr>
                <w:lang w:val="en-US"/>
              </w:rPr>
              <w:t>Xem kết danh sách lớp mở</w:t>
            </w:r>
          </w:p>
        </w:tc>
      </w:tr>
      <w:tr w:rsidR="00E73427" w:rsidRPr="001201BC" w14:paraId="2D3855BF" w14:textId="77777777">
        <w:tc>
          <w:tcPr>
            <w:tcW w:w="2059" w:type="dxa"/>
          </w:tcPr>
          <w:p w14:paraId="2DD38141" w14:textId="77777777" w:rsidR="00E73427" w:rsidRPr="001201BC" w:rsidRDefault="00E73427" w:rsidP="00C85CEC">
            <w:pPr>
              <w:spacing w:before="40" w:after="60" w:line="240" w:lineRule="auto"/>
            </w:pPr>
            <w:r w:rsidRPr="001201BC">
              <w:t>Brief description</w:t>
            </w:r>
          </w:p>
        </w:tc>
        <w:tc>
          <w:tcPr>
            <w:tcW w:w="7291" w:type="dxa"/>
          </w:tcPr>
          <w:p w14:paraId="261275A7" w14:textId="77777777" w:rsidR="00E73427" w:rsidRPr="00AB2FCB" w:rsidRDefault="00E73427" w:rsidP="00C85CEC">
            <w:pPr>
              <w:spacing w:before="40" w:after="60" w:line="240" w:lineRule="auto"/>
              <w:rPr>
                <w:lang w:val="en-US"/>
              </w:rPr>
            </w:pPr>
            <w:r w:rsidRPr="001201BC">
              <w:t xml:space="preserve">Use case này miêu tả cách </w:t>
            </w:r>
            <w:r>
              <w:rPr>
                <w:lang w:val="en-US"/>
              </w:rPr>
              <w:t>sinh viên xem danh sách các học phần đang mở đăng ký</w:t>
            </w:r>
          </w:p>
        </w:tc>
      </w:tr>
      <w:tr w:rsidR="00E73427" w:rsidRPr="001201BC" w14:paraId="34CD834E" w14:textId="77777777">
        <w:tc>
          <w:tcPr>
            <w:tcW w:w="2059" w:type="dxa"/>
          </w:tcPr>
          <w:p w14:paraId="653E3E33" w14:textId="77777777" w:rsidR="00E73427" w:rsidRPr="001201BC" w:rsidRDefault="00E73427" w:rsidP="00C85CEC">
            <w:pPr>
              <w:spacing w:before="40" w:after="60" w:line="240" w:lineRule="auto"/>
            </w:pPr>
            <w:r w:rsidRPr="001201BC">
              <w:t>Actors</w:t>
            </w:r>
          </w:p>
        </w:tc>
        <w:tc>
          <w:tcPr>
            <w:tcW w:w="7291" w:type="dxa"/>
          </w:tcPr>
          <w:p w14:paraId="1FE5251D" w14:textId="77777777" w:rsidR="00E73427" w:rsidRPr="001201BC" w:rsidRDefault="00E73427" w:rsidP="00C85CEC">
            <w:pPr>
              <w:spacing w:before="40" w:after="60" w:line="240" w:lineRule="auto"/>
            </w:pPr>
            <w:r w:rsidRPr="001201BC">
              <w:t>Sinh viên</w:t>
            </w:r>
          </w:p>
        </w:tc>
      </w:tr>
      <w:tr w:rsidR="00E73427" w:rsidRPr="001201BC" w14:paraId="000A3E26" w14:textId="77777777">
        <w:tc>
          <w:tcPr>
            <w:tcW w:w="2059" w:type="dxa"/>
          </w:tcPr>
          <w:p w14:paraId="4B3322E6" w14:textId="77777777" w:rsidR="00E73427" w:rsidRPr="001201BC" w:rsidRDefault="00E73427" w:rsidP="00C85CEC">
            <w:pPr>
              <w:spacing w:before="40" w:after="60" w:line="240" w:lineRule="auto"/>
            </w:pPr>
            <w:r w:rsidRPr="001201BC">
              <w:t>Basic Flow</w:t>
            </w:r>
          </w:p>
        </w:tc>
        <w:tc>
          <w:tcPr>
            <w:tcW w:w="7291" w:type="dxa"/>
          </w:tcPr>
          <w:p w14:paraId="03CEAA0D" w14:textId="269C47D0" w:rsidR="00E73427" w:rsidRPr="001201BC" w:rsidRDefault="00E73427" w:rsidP="00C85CEC">
            <w:pPr>
              <w:pStyle w:val="ListParagraph"/>
              <w:numPr>
                <w:ilvl w:val="0"/>
                <w:numId w:val="13"/>
              </w:numPr>
              <w:spacing w:before="40" w:after="60" w:line="240" w:lineRule="auto"/>
            </w:pPr>
            <w:r w:rsidRPr="001201BC">
              <w:t xml:space="preserve">Ở </w:t>
            </w:r>
            <w:r>
              <w:rPr>
                <w:lang w:val="en-US"/>
              </w:rPr>
              <w:t>ngăn điều hướng,</w:t>
            </w:r>
            <w:r w:rsidRPr="001201BC">
              <w:t xml:space="preserve"> sinh viên nhấn vào nút</w:t>
            </w:r>
            <w:r>
              <w:rPr>
                <w:lang w:val="en-US"/>
              </w:rPr>
              <w:t xml:space="preserve"> </w:t>
            </w:r>
            <w:r w:rsidR="00BC2A75">
              <w:rPr>
                <w:lang w:val="en-US"/>
              </w:rPr>
              <w:t>“X</w:t>
            </w:r>
            <w:r>
              <w:rPr>
                <w:lang w:val="en-US"/>
              </w:rPr>
              <w:t>em danh sách lớp mở</w:t>
            </w:r>
            <w:r w:rsidR="00BC2A75">
              <w:rPr>
                <w:lang w:val="en-US"/>
              </w:rPr>
              <w:t>”</w:t>
            </w:r>
          </w:p>
          <w:p w14:paraId="2A5E55B1" w14:textId="77777777" w:rsidR="00E73427" w:rsidRPr="007458C5" w:rsidRDefault="00E73427" w:rsidP="00C85CEC">
            <w:pPr>
              <w:pStyle w:val="ListParagraph"/>
              <w:numPr>
                <w:ilvl w:val="0"/>
                <w:numId w:val="13"/>
              </w:numPr>
              <w:spacing w:before="40" w:after="60" w:line="240" w:lineRule="auto"/>
            </w:pPr>
            <w:r w:rsidRPr="001201BC">
              <w:t>Hiển thị màn hình</w:t>
            </w:r>
            <w:r>
              <w:rPr>
                <w:lang w:val="en-US"/>
              </w:rPr>
              <w:t xml:space="preserve"> danh sách các học phần hiện tại đang mở</w:t>
            </w:r>
          </w:p>
        </w:tc>
      </w:tr>
      <w:tr w:rsidR="00E73427" w:rsidRPr="001201BC" w14:paraId="360426D5" w14:textId="77777777">
        <w:tc>
          <w:tcPr>
            <w:tcW w:w="2059" w:type="dxa"/>
          </w:tcPr>
          <w:p w14:paraId="23FED8ED" w14:textId="77777777" w:rsidR="00E73427" w:rsidRPr="001201BC" w:rsidRDefault="00E73427" w:rsidP="00C85CEC">
            <w:pPr>
              <w:spacing w:before="40" w:after="60" w:line="240" w:lineRule="auto"/>
            </w:pPr>
            <w:r w:rsidRPr="001201BC">
              <w:t>Alternative Flows</w:t>
            </w:r>
          </w:p>
        </w:tc>
        <w:tc>
          <w:tcPr>
            <w:tcW w:w="7291" w:type="dxa"/>
          </w:tcPr>
          <w:p w14:paraId="02D4BA85" w14:textId="77777777" w:rsidR="00E73427" w:rsidRPr="00127A54" w:rsidRDefault="00E73427" w:rsidP="00C85CEC">
            <w:pPr>
              <w:spacing w:before="40" w:after="60" w:line="240" w:lineRule="auto"/>
            </w:pPr>
          </w:p>
        </w:tc>
      </w:tr>
      <w:tr w:rsidR="00E73427" w:rsidRPr="001201BC" w14:paraId="29EA1BC9" w14:textId="77777777">
        <w:tc>
          <w:tcPr>
            <w:tcW w:w="2059" w:type="dxa"/>
          </w:tcPr>
          <w:p w14:paraId="58527ACB" w14:textId="77777777" w:rsidR="00E73427" w:rsidRPr="001201BC" w:rsidRDefault="00E73427" w:rsidP="00C85CEC">
            <w:pPr>
              <w:spacing w:before="40" w:after="60" w:line="240" w:lineRule="auto"/>
            </w:pPr>
            <w:r w:rsidRPr="001201BC">
              <w:t>Pre-conditions</w:t>
            </w:r>
          </w:p>
        </w:tc>
        <w:tc>
          <w:tcPr>
            <w:tcW w:w="7291" w:type="dxa"/>
          </w:tcPr>
          <w:p w14:paraId="6F3D9E2D" w14:textId="77777777" w:rsidR="00E73427" w:rsidRPr="00127A54" w:rsidRDefault="00E73427" w:rsidP="00C85CEC">
            <w:pPr>
              <w:spacing w:before="40" w:after="60" w:line="240" w:lineRule="auto"/>
              <w:rPr>
                <w:lang w:val="en-US"/>
              </w:rPr>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E73427" w:rsidRPr="001201BC" w14:paraId="2B31466A" w14:textId="77777777">
        <w:tc>
          <w:tcPr>
            <w:tcW w:w="2059" w:type="dxa"/>
          </w:tcPr>
          <w:p w14:paraId="1538B62E" w14:textId="77777777" w:rsidR="00E73427" w:rsidRPr="001201BC" w:rsidRDefault="00E73427" w:rsidP="00C85CEC">
            <w:pPr>
              <w:spacing w:before="40" w:after="60" w:line="240" w:lineRule="auto"/>
            </w:pPr>
            <w:r w:rsidRPr="001201BC">
              <w:t>Post-conditions</w:t>
            </w:r>
          </w:p>
        </w:tc>
        <w:tc>
          <w:tcPr>
            <w:tcW w:w="7291" w:type="dxa"/>
          </w:tcPr>
          <w:p w14:paraId="3BB1B31D" w14:textId="77777777" w:rsidR="00E73427" w:rsidRPr="001A7868" w:rsidRDefault="00E73427" w:rsidP="00C85CEC">
            <w:pPr>
              <w:spacing w:before="40" w:after="60" w:line="240" w:lineRule="auto"/>
              <w:rPr>
                <w:lang w:val="en-US"/>
              </w:rPr>
            </w:pPr>
            <w:r>
              <w:rPr>
                <w:lang w:val="en-US"/>
              </w:rPr>
              <w:t>Hiển thị danh sách các học phần đang mở đăng ký</w:t>
            </w:r>
          </w:p>
        </w:tc>
      </w:tr>
    </w:tbl>
    <w:p w14:paraId="7A6330E9" w14:textId="77777777" w:rsidR="00937032" w:rsidRDefault="00937032" w:rsidP="00C85CEC">
      <w:pPr>
        <w:spacing w:before="40" w:after="60" w:line="240" w:lineRule="auto"/>
      </w:pPr>
    </w:p>
    <w:p w14:paraId="3DCE5294" w14:textId="1F2A9C91" w:rsidR="00512FAF" w:rsidRDefault="00F25C41" w:rsidP="00C85CEC">
      <w:pPr>
        <w:pStyle w:val="Heading2"/>
        <w:spacing w:before="40" w:line="240" w:lineRule="auto"/>
        <w:rPr>
          <w:lang w:val="en-US"/>
        </w:rPr>
      </w:pPr>
      <w:bookmarkStart w:id="18" w:name="_Toc119182486"/>
      <w:bookmarkStart w:id="19" w:name="_Toc119187467"/>
      <w:r w:rsidRPr="001201BC">
        <w:t xml:space="preserve">Use-case: </w:t>
      </w:r>
      <w:bookmarkEnd w:id="18"/>
      <w:r w:rsidR="00347EFA">
        <w:rPr>
          <w:lang w:val="en-US"/>
        </w:rPr>
        <w:t>Trao đổi học phần</w:t>
      </w:r>
      <w:bookmarkEnd w:id="19"/>
    </w:p>
    <w:p w14:paraId="1EC29921" w14:textId="1F2A9C91" w:rsidR="00347EFA" w:rsidRPr="00347EFA" w:rsidRDefault="00347EFA" w:rsidP="00347EFA">
      <w:pPr>
        <w:pStyle w:val="Heading3"/>
        <w:rPr>
          <w:lang w:val="en-US"/>
        </w:rPr>
      </w:pPr>
      <w:bookmarkStart w:id="20" w:name="_Toc119187468"/>
      <w:r>
        <w:rPr>
          <w:lang w:val="en-US"/>
        </w:rPr>
        <w:t>Use-case: Tạo yêu cầu trao đổi học phần</w:t>
      </w:r>
      <w:bookmarkEnd w:id="20"/>
    </w:p>
    <w:tbl>
      <w:tblPr>
        <w:tblStyle w:val="TableGrid"/>
        <w:tblW w:w="0" w:type="auto"/>
        <w:tblLook w:val="04A0" w:firstRow="1" w:lastRow="0" w:firstColumn="1" w:lastColumn="0" w:noHBand="0" w:noVBand="1"/>
      </w:tblPr>
      <w:tblGrid>
        <w:gridCol w:w="2059"/>
        <w:gridCol w:w="7291"/>
      </w:tblGrid>
      <w:tr w:rsidR="00E6496E" w:rsidRPr="001201BC" w14:paraId="5482AC05" w14:textId="77777777">
        <w:tc>
          <w:tcPr>
            <w:tcW w:w="2088" w:type="dxa"/>
          </w:tcPr>
          <w:p w14:paraId="4D60A2C9" w14:textId="77777777" w:rsidR="00E6496E" w:rsidRPr="001201BC" w:rsidRDefault="00E6496E" w:rsidP="00C85CEC">
            <w:pPr>
              <w:spacing w:before="40" w:after="60" w:line="240" w:lineRule="auto"/>
            </w:pPr>
            <w:r w:rsidRPr="001201BC">
              <w:t>Use case Name</w:t>
            </w:r>
          </w:p>
        </w:tc>
        <w:tc>
          <w:tcPr>
            <w:tcW w:w="7488" w:type="dxa"/>
          </w:tcPr>
          <w:p w14:paraId="0F51E9CA" w14:textId="347D8E26" w:rsidR="00E6496E" w:rsidRPr="001201BC" w:rsidRDefault="0077298B" w:rsidP="00C85CEC">
            <w:pPr>
              <w:spacing w:before="40" w:after="60" w:line="240" w:lineRule="auto"/>
            </w:pPr>
            <w:r w:rsidRPr="001201BC">
              <w:t>Tạo yêu cầu t</w:t>
            </w:r>
            <w:r w:rsidR="00E6496E" w:rsidRPr="001201BC">
              <w:t>rao đổi học phần</w:t>
            </w:r>
          </w:p>
        </w:tc>
      </w:tr>
      <w:tr w:rsidR="00E6496E" w:rsidRPr="001201BC" w14:paraId="63B96738" w14:textId="77777777">
        <w:tc>
          <w:tcPr>
            <w:tcW w:w="2088" w:type="dxa"/>
          </w:tcPr>
          <w:p w14:paraId="340E1A27" w14:textId="77777777" w:rsidR="00E6496E" w:rsidRPr="001201BC" w:rsidRDefault="00E6496E" w:rsidP="00C85CEC">
            <w:pPr>
              <w:spacing w:before="40" w:after="60" w:line="240" w:lineRule="auto"/>
            </w:pPr>
            <w:r w:rsidRPr="001201BC">
              <w:t>Brief description</w:t>
            </w:r>
          </w:p>
        </w:tc>
        <w:tc>
          <w:tcPr>
            <w:tcW w:w="7488" w:type="dxa"/>
          </w:tcPr>
          <w:p w14:paraId="1C0E17F2" w14:textId="7916F68D" w:rsidR="00E6496E" w:rsidRPr="001201BC" w:rsidRDefault="00E6496E" w:rsidP="00C85CEC">
            <w:pPr>
              <w:spacing w:before="40" w:after="60" w:line="240" w:lineRule="auto"/>
            </w:pPr>
            <w:r w:rsidRPr="001201BC">
              <w:t>Use case này miêu tả cách sinh viên</w:t>
            </w:r>
            <w:r w:rsidR="0077298B" w:rsidRPr="001201BC">
              <w:t xml:space="preserve"> tạo yêu cầu</w:t>
            </w:r>
            <w:r w:rsidRPr="001201BC">
              <w:t xml:space="preserve"> trao đổi học phần</w:t>
            </w:r>
          </w:p>
        </w:tc>
      </w:tr>
      <w:tr w:rsidR="00E6496E" w:rsidRPr="001201BC" w14:paraId="3E750FEC" w14:textId="77777777">
        <w:tc>
          <w:tcPr>
            <w:tcW w:w="2088" w:type="dxa"/>
          </w:tcPr>
          <w:p w14:paraId="5AB9B40C" w14:textId="77777777" w:rsidR="00E6496E" w:rsidRPr="001201BC" w:rsidRDefault="00E6496E" w:rsidP="00C85CEC">
            <w:pPr>
              <w:spacing w:before="40" w:after="60" w:line="240" w:lineRule="auto"/>
            </w:pPr>
            <w:r w:rsidRPr="001201BC">
              <w:t>Actors</w:t>
            </w:r>
          </w:p>
        </w:tc>
        <w:tc>
          <w:tcPr>
            <w:tcW w:w="7488" w:type="dxa"/>
          </w:tcPr>
          <w:p w14:paraId="213D0EFF" w14:textId="1F2A9C91" w:rsidR="00E6496E" w:rsidRPr="001201BC" w:rsidRDefault="00E6496E" w:rsidP="00C85CEC">
            <w:pPr>
              <w:spacing w:before="40" w:after="60" w:line="240" w:lineRule="auto"/>
            </w:pPr>
            <w:r w:rsidRPr="001201BC">
              <w:t>Sinh viên</w:t>
            </w:r>
          </w:p>
        </w:tc>
      </w:tr>
      <w:tr w:rsidR="00E6496E" w:rsidRPr="001201BC" w14:paraId="38C1811D" w14:textId="77777777">
        <w:tc>
          <w:tcPr>
            <w:tcW w:w="2088" w:type="dxa"/>
          </w:tcPr>
          <w:p w14:paraId="2BF0AEEC" w14:textId="1D11FF0D" w:rsidR="00E6496E" w:rsidRPr="001201BC" w:rsidRDefault="00E6496E" w:rsidP="00C85CEC">
            <w:pPr>
              <w:spacing w:before="40" w:after="60" w:line="240" w:lineRule="auto"/>
            </w:pPr>
            <w:r w:rsidRPr="001201BC">
              <w:t>Basic Flow</w:t>
            </w:r>
          </w:p>
        </w:tc>
        <w:tc>
          <w:tcPr>
            <w:tcW w:w="7488" w:type="dxa"/>
          </w:tcPr>
          <w:p w14:paraId="2259FEF4" w14:textId="5684B24E" w:rsidR="00E6496E" w:rsidRPr="001201BC" w:rsidRDefault="00E6496E" w:rsidP="00C85CEC">
            <w:pPr>
              <w:pStyle w:val="ListParagraph"/>
              <w:numPr>
                <w:ilvl w:val="0"/>
                <w:numId w:val="6"/>
              </w:numPr>
              <w:spacing w:before="40" w:after="60" w:line="240" w:lineRule="auto"/>
            </w:pPr>
            <w:r w:rsidRPr="001201BC">
              <w:t xml:space="preserve">Ở </w:t>
            </w:r>
            <w:r w:rsidR="00B741A7">
              <w:rPr>
                <w:lang w:val="en-US"/>
              </w:rPr>
              <w:t>ngăn điều hướng</w:t>
            </w:r>
            <w:r w:rsidRPr="001201BC">
              <w:t xml:space="preserve">, sinh viên nhấn vào nút </w:t>
            </w:r>
            <w:r w:rsidR="1CC98C0B">
              <w:t>“T</w:t>
            </w:r>
            <w:r w:rsidR="7C09C372">
              <w:t>rao</w:t>
            </w:r>
            <w:r w:rsidRPr="001201BC">
              <w:t xml:space="preserve"> đổi học phần</w:t>
            </w:r>
            <w:r w:rsidR="3D8954A3">
              <w:t>”</w:t>
            </w:r>
          </w:p>
          <w:p w14:paraId="51CFD074" w14:textId="4438CA1B" w:rsidR="00FB039E" w:rsidRPr="00FB039E" w:rsidRDefault="00E6496E" w:rsidP="00FB039E">
            <w:pPr>
              <w:pStyle w:val="ListParagraph"/>
              <w:numPr>
                <w:ilvl w:val="0"/>
                <w:numId w:val="6"/>
              </w:numPr>
              <w:spacing w:before="40" w:after="60" w:line="240" w:lineRule="auto"/>
            </w:pPr>
            <w:r w:rsidRPr="001201BC">
              <w:t>Hiển thị màn</w:t>
            </w:r>
            <w:r w:rsidR="00C769B3" w:rsidRPr="001201BC">
              <w:t xml:space="preserve"> hình</w:t>
            </w:r>
            <w:r w:rsidRPr="001201BC">
              <w:t xml:space="preserve"> trao đổi học phần của trang web</w:t>
            </w:r>
            <w:r w:rsidR="00FB039E">
              <w:rPr>
                <w:lang w:val="en-US"/>
              </w:rPr>
              <w:t>, chứa danh sách các yêu cầu trao đổi</w:t>
            </w:r>
          </w:p>
          <w:p w14:paraId="1700598C" w14:textId="6862F056" w:rsidR="00E6496E" w:rsidRPr="001201BC" w:rsidRDefault="29DC7B74" w:rsidP="00C85CEC">
            <w:pPr>
              <w:pStyle w:val="ListParagraph"/>
              <w:numPr>
                <w:ilvl w:val="0"/>
                <w:numId w:val="6"/>
              </w:numPr>
              <w:spacing w:before="40" w:after="60" w:line="240" w:lineRule="auto"/>
            </w:pPr>
            <w:r>
              <w:t>Sinh viên nhấn vào nút “Tạo yêu cầu trao đổi”</w:t>
            </w:r>
            <w:r w:rsidR="00670363">
              <w:rPr>
                <w:lang w:val="en-US"/>
              </w:rPr>
              <w:t xml:space="preserve"> ở phía trên danh sách</w:t>
            </w:r>
            <w:r>
              <w:t>, cửa sổ</w:t>
            </w:r>
            <w:r w:rsidR="00A85D84">
              <w:rPr>
                <w:lang w:val="en-US"/>
              </w:rPr>
              <w:t xml:space="preserve"> Tạo yêu cầu trao đổi</w:t>
            </w:r>
            <w:r>
              <w:t xml:space="preserve"> sẽ xuất hiện</w:t>
            </w:r>
          </w:p>
          <w:p w14:paraId="13F1F3FA" w14:textId="145ECB80" w:rsidR="00E6496E" w:rsidRDefault="00E6496E" w:rsidP="00C85CEC">
            <w:pPr>
              <w:pStyle w:val="ListParagraph"/>
              <w:numPr>
                <w:ilvl w:val="0"/>
                <w:numId w:val="6"/>
              </w:numPr>
              <w:spacing w:before="40" w:after="60" w:line="240" w:lineRule="auto"/>
            </w:pPr>
            <w:r>
              <w:t>Chọn</w:t>
            </w:r>
            <w:r w:rsidR="27D053DF">
              <w:t xml:space="preserve"> một (hay nhiều)</w:t>
            </w:r>
            <w:r w:rsidR="00467392">
              <w:t xml:space="preserve"> </w:t>
            </w:r>
            <w:r>
              <w:t xml:space="preserve">học phần </w:t>
            </w:r>
            <w:r w:rsidR="4F544FC1">
              <w:t>mà sinh viên muốn đổi trong danh sách học phần đã đăng ký</w:t>
            </w:r>
            <w:r w:rsidR="00A9511B">
              <w:rPr>
                <w:lang w:val="en-US"/>
              </w:rPr>
              <w:t xml:space="preserve"> ở cửa sổ Tạo yêu cầu trao đổi</w:t>
            </w:r>
          </w:p>
          <w:p w14:paraId="2BB82D4D" w14:textId="74104540" w:rsidR="4F544FC1" w:rsidRDefault="4F544FC1" w:rsidP="00C85CEC">
            <w:pPr>
              <w:pStyle w:val="ListParagraph"/>
              <w:numPr>
                <w:ilvl w:val="0"/>
                <w:numId w:val="6"/>
              </w:numPr>
              <w:spacing w:before="40" w:after="60" w:line="240" w:lineRule="auto"/>
            </w:pPr>
            <w:r>
              <w:t>Chọn một (hay nhiều) học phần mà sinh viên muốn nhận được sau khi trao đổi</w:t>
            </w:r>
            <w:r w:rsidR="00640615">
              <w:rPr>
                <w:lang w:val="en-US"/>
              </w:rPr>
              <w:t xml:space="preserve"> ở cửa sổ Tạo yêu cầu trao đổi</w:t>
            </w:r>
          </w:p>
          <w:p w14:paraId="7196943B" w14:textId="47F76FBA" w:rsidR="00994CD4" w:rsidRPr="001201BC" w:rsidRDefault="004904FC" w:rsidP="00C85CEC">
            <w:pPr>
              <w:pStyle w:val="ListParagraph"/>
              <w:numPr>
                <w:ilvl w:val="0"/>
                <w:numId w:val="6"/>
              </w:numPr>
              <w:spacing w:before="40" w:after="60" w:line="240" w:lineRule="auto"/>
            </w:pPr>
            <w:r>
              <w:rPr>
                <w:lang w:val="en-US"/>
              </w:rPr>
              <w:t>Nhấn</w:t>
            </w:r>
            <w:r w:rsidR="00467392" w:rsidRPr="001201BC">
              <w:t xml:space="preserve"> nút “Tạ</w:t>
            </w:r>
            <w:r w:rsidR="00640615">
              <w:rPr>
                <w:lang w:val="en-US"/>
              </w:rPr>
              <w:t>o</w:t>
            </w:r>
            <w:r w:rsidR="00467392" w:rsidRPr="001201BC">
              <w:t>”</w:t>
            </w:r>
            <w:r w:rsidR="72CD40A0">
              <w:t xml:space="preserve"> để xác nhận</w:t>
            </w:r>
            <w:r w:rsidR="00994CD4" w:rsidRPr="001201BC">
              <w:t xml:space="preserve"> tạo yêu cầu</w:t>
            </w:r>
          </w:p>
        </w:tc>
      </w:tr>
      <w:tr w:rsidR="00E6496E" w:rsidRPr="001201BC" w14:paraId="2BE7118C" w14:textId="77777777">
        <w:tc>
          <w:tcPr>
            <w:tcW w:w="2088" w:type="dxa"/>
          </w:tcPr>
          <w:p w14:paraId="7282FBBD" w14:textId="77777777" w:rsidR="00E6496E" w:rsidRPr="001201BC" w:rsidRDefault="00E6496E" w:rsidP="00C85CEC">
            <w:pPr>
              <w:spacing w:before="40" w:after="60" w:line="240" w:lineRule="auto"/>
            </w:pPr>
            <w:r w:rsidRPr="001201BC">
              <w:t>Alternative Flows</w:t>
            </w:r>
          </w:p>
        </w:tc>
        <w:tc>
          <w:tcPr>
            <w:tcW w:w="7488" w:type="dxa"/>
          </w:tcPr>
          <w:p w14:paraId="6EA64E5D" w14:textId="45B53F3B" w:rsidR="1D6662C1" w:rsidRDefault="1D6662C1" w:rsidP="38C5B8F4">
            <w:pPr>
              <w:spacing w:before="40" w:after="60" w:line="240" w:lineRule="auto"/>
              <w:rPr>
                <w:b/>
                <w:bCs/>
              </w:rPr>
            </w:pPr>
            <w:r w:rsidRPr="517C924A">
              <w:rPr>
                <w:b/>
                <w:bCs/>
              </w:rPr>
              <w:t>Alternative flow 1</w:t>
            </w:r>
            <w:r w:rsidRPr="54B39B94">
              <w:rPr>
                <w:b/>
                <w:bCs/>
              </w:rPr>
              <w:t xml:space="preserve">: </w:t>
            </w:r>
            <w:r w:rsidRPr="27CCDB38">
              <w:rPr>
                <w:b/>
                <w:bCs/>
              </w:rPr>
              <w:t xml:space="preserve">Không trong </w:t>
            </w:r>
            <w:r w:rsidRPr="4B1EF13F">
              <w:rPr>
                <w:b/>
                <w:bCs/>
              </w:rPr>
              <w:t xml:space="preserve">giai đoạn đăng </w:t>
            </w:r>
            <w:r w:rsidRPr="597F84D3">
              <w:rPr>
                <w:b/>
                <w:bCs/>
              </w:rPr>
              <w:t>ký học phần</w:t>
            </w:r>
          </w:p>
          <w:p w14:paraId="3525A577" w14:textId="1CF3470D" w:rsidR="11C31D4E" w:rsidRDefault="1D6662C1" w:rsidP="35153355">
            <w:pPr>
              <w:pStyle w:val="ListParagraph"/>
              <w:numPr>
                <w:ilvl w:val="0"/>
                <w:numId w:val="38"/>
              </w:numPr>
              <w:spacing w:before="40" w:after="60" w:line="240" w:lineRule="auto"/>
              <w:rPr>
                <w:b/>
                <w:bCs/>
              </w:rPr>
            </w:pPr>
            <w:r>
              <w:t xml:space="preserve">Từ #1 của Basic Flow, </w:t>
            </w:r>
            <w:r w:rsidR="749C2DD1">
              <w:t xml:space="preserve">hiển thị thông báo </w:t>
            </w:r>
            <w:r w:rsidR="1175C692">
              <w:t>không</w:t>
            </w:r>
            <w:r w:rsidR="749C2DD1">
              <w:t xml:space="preserve"> </w:t>
            </w:r>
            <w:r w:rsidR="1175C692">
              <w:t>được trao đổi học phần với lý do đang không trong giai đoạn đăng ký học phần</w:t>
            </w:r>
          </w:p>
          <w:p w14:paraId="596934A6" w14:textId="43DEA07B" w:rsidR="54CB9501" w:rsidRDefault="1175C692" w:rsidP="54CB9501">
            <w:pPr>
              <w:pStyle w:val="ListParagraph"/>
              <w:numPr>
                <w:ilvl w:val="0"/>
                <w:numId w:val="38"/>
              </w:numPr>
              <w:spacing w:before="40" w:after="60" w:line="240" w:lineRule="auto"/>
            </w:pPr>
            <w:r>
              <w:t>Quay trở về màn hình chính của website</w:t>
            </w:r>
          </w:p>
          <w:p w14:paraId="2600896F" w14:textId="70853022" w:rsidR="00E6496E" w:rsidRPr="001201BC" w:rsidRDefault="00E6496E" w:rsidP="00C85CEC">
            <w:pPr>
              <w:spacing w:before="40" w:after="60" w:line="240" w:lineRule="auto"/>
              <w:rPr>
                <w:b/>
              </w:rPr>
            </w:pPr>
            <w:r w:rsidRPr="001201BC">
              <w:rPr>
                <w:b/>
              </w:rPr>
              <w:t xml:space="preserve">Alternative flow </w:t>
            </w:r>
            <w:r w:rsidR="3880957E" w:rsidRPr="2E9ECE94">
              <w:rPr>
                <w:b/>
                <w:bCs/>
              </w:rPr>
              <w:t>2</w:t>
            </w:r>
            <w:r w:rsidRPr="001201BC">
              <w:rPr>
                <w:b/>
              </w:rPr>
              <w:t xml:space="preserve">: </w:t>
            </w:r>
            <w:r w:rsidR="00C769B3" w:rsidRPr="001201BC">
              <w:rPr>
                <w:b/>
              </w:rPr>
              <w:t>Học phần muốn nhận vi phạm môn tiên quyết</w:t>
            </w:r>
          </w:p>
          <w:p w14:paraId="7E2158B4" w14:textId="57E31414" w:rsidR="00C769B3" w:rsidRPr="001201BC" w:rsidRDefault="00E6496E" w:rsidP="00C85CEC">
            <w:pPr>
              <w:pStyle w:val="ListParagraph"/>
              <w:numPr>
                <w:ilvl w:val="0"/>
                <w:numId w:val="7"/>
              </w:numPr>
              <w:spacing w:before="40" w:after="60" w:line="240" w:lineRule="auto"/>
            </w:pPr>
            <w:r w:rsidRPr="001201BC">
              <w:t>Từ #</w:t>
            </w:r>
            <w:r w:rsidR="75CC6301">
              <w:t>6</w:t>
            </w:r>
            <w:r w:rsidRPr="001201BC">
              <w:t xml:space="preserve"> của Basic Flow, </w:t>
            </w:r>
            <w:r w:rsidR="00C769B3" w:rsidRPr="001201BC">
              <w:t>báo cho sinh viên là yêu cầu không hợp lệ, không tạo yêu cầu</w:t>
            </w:r>
          </w:p>
          <w:p w14:paraId="5E429FE8" w14:textId="77777777" w:rsidR="00E6496E" w:rsidRPr="001201BC" w:rsidRDefault="00C769B3" w:rsidP="00C85CEC">
            <w:pPr>
              <w:pStyle w:val="ListParagraph"/>
              <w:numPr>
                <w:ilvl w:val="0"/>
                <w:numId w:val="7"/>
              </w:numPr>
              <w:spacing w:before="40" w:after="60" w:line="240" w:lineRule="auto"/>
            </w:pPr>
            <w:r w:rsidRPr="001201BC">
              <w:t>Yêu cầu chọn lại học phần muốn đổi lấy ở #4</w:t>
            </w:r>
          </w:p>
          <w:p w14:paraId="43D64496" w14:textId="57B79368" w:rsidR="00C769B3" w:rsidRPr="001201BC" w:rsidRDefault="00C769B3" w:rsidP="00C85CEC">
            <w:pPr>
              <w:spacing w:before="40" w:after="60" w:line="240" w:lineRule="auto"/>
              <w:rPr>
                <w:b/>
                <w:bCs/>
              </w:rPr>
            </w:pPr>
            <w:r w:rsidRPr="001201BC">
              <w:rPr>
                <w:b/>
                <w:bCs/>
              </w:rPr>
              <w:t xml:space="preserve">Alternative flow </w:t>
            </w:r>
            <w:r w:rsidR="4F2B89E2" w:rsidRPr="52C6B9D4">
              <w:rPr>
                <w:b/>
                <w:bCs/>
              </w:rPr>
              <w:t>3</w:t>
            </w:r>
            <w:r w:rsidRPr="001201BC">
              <w:rPr>
                <w:b/>
                <w:bCs/>
              </w:rPr>
              <w:t>: Sử dụng học phần bắt buộc để đem đi trao đổi</w:t>
            </w:r>
          </w:p>
          <w:p w14:paraId="23354836" w14:textId="2E00C8A3" w:rsidR="00C769B3" w:rsidRPr="001201BC" w:rsidRDefault="00C769B3" w:rsidP="00C85CEC">
            <w:pPr>
              <w:pStyle w:val="ListParagraph"/>
              <w:numPr>
                <w:ilvl w:val="0"/>
                <w:numId w:val="8"/>
              </w:numPr>
              <w:spacing w:before="40" w:after="60" w:line="240" w:lineRule="auto"/>
            </w:pPr>
            <w:r w:rsidRPr="001201BC">
              <w:t>Từ #</w:t>
            </w:r>
            <w:r w:rsidR="6AA912A3">
              <w:t>6</w:t>
            </w:r>
            <w:r w:rsidRPr="001201BC">
              <w:t xml:space="preserve"> của Basic Flow, báo cho sinh viên là yêu cầu không hợp lê, không tạo yêu cầu</w:t>
            </w:r>
          </w:p>
          <w:p w14:paraId="42C5735A" w14:textId="57F0FBA4" w:rsidR="00C769B3" w:rsidRPr="001201BC" w:rsidRDefault="00C769B3" w:rsidP="00C85CEC">
            <w:pPr>
              <w:pStyle w:val="ListParagraph"/>
              <w:numPr>
                <w:ilvl w:val="0"/>
                <w:numId w:val="8"/>
              </w:numPr>
              <w:spacing w:before="40" w:after="60" w:line="240" w:lineRule="auto"/>
            </w:pPr>
            <w:r w:rsidRPr="001201BC">
              <w:t>Yêu cầu chọn lại ở #3</w:t>
            </w:r>
          </w:p>
        </w:tc>
      </w:tr>
      <w:tr w:rsidR="00E6496E" w:rsidRPr="001201BC" w14:paraId="74FCB6D5" w14:textId="77777777">
        <w:tc>
          <w:tcPr>
            <w:tcW w:w="2088" w:type="dxa"/>
          </w:tcPr>
          <w:p w14:paraId="5A98F722" w14:textId="77777777" w:rsidR="00E6496E" w:rsidRPr="001201BC" w:rsidRDefault="00E6496E" w:rsidP="00C85CEC">
            <w:pPr>
              <w:spacing w:before="40" w:after="60" w:line="240" w:lineRule="auto"/>
            </w:pPr>
            <w:r w:rsidRPr="001201BC">
              <w:t>Pre-conditions</w:t>
            </w:r>
          </w:p>
        </w:tc>
        <w:tc>
          <w:tcPr>
            <w:tcW w:w="7488" w:type="dxa"/>
          </w:tcPr>
          <w:p w14:paraId="394DB3EF" w14:textId="5EF761F8" w:rsidR="00E6496E" w:rsidRPr="001201BC" w:rsidRDefault="00AB285C" w:rsidP="00C85CEC">
            <w:pPr>
              <w:spacing w:before="40" w:after="60" w:line="240" w:lineRule="auto"/>
            </w:pPr>
            <w:r>
              <w:rPr>
                <w:lang w:val="en-US"/>
              </w:rPr>
              <w:t>Người dùng là s</w:t>
            </w:r>
            <w:r w:rsidR="00C769B3" w:rsidRPr="001201BC">
              <w:t xml:space="preserve">inh viên </w:t>
            </w:r>
            <w:r>
              <w:rPr>
                <w:lang w:val="en-US"/>
              </w:rPr>
              <w:t>và đã</w:t>
            </w:r>
            <w:r w:rsidR="00C769B3" w:rsidRPr="001201BC">
              <w:t xml:space="preserve"> đăng nhập thành công</w:t>
            </w:r>
            <w:r>
              <w:rPr>
                <w:lang w:val="en-US"/>
              </w:rPr>
              <w:t xml:space="preserve"> vào website</w:t>
            </w:r>
            <w:r w:rsidR="00C769B3" w:rsidRPr="001201BC">
              <w:t xml:space="preserve"> </w:t>
            </w:r>
          </w:p>
        </w:tc>
      </w:tr>
      <w:tr w:rsidR="00E6496E" w:rsidRPr="001201BC" w14:paraId="549C01C8" w14:textId="77777777">
        <w:tc>
          <w:tcPr>
            <w:tcW w:w="2088" w:type="dxa"/>
          </w:tcPr>
          <w:p w14:paraId="1DFEEF82" w14:textId="77777777" w:rsidR="00E6496E" w:rsidRPr="001201BC" w:rsidRDefault="00E6496E" w:rsidP="00C85CEC">
            <w:pPr>
              <w:spacing w:before="40" w:after="60" w:line="240" w:lineRule="auto"/>
            </w:pPr>
            <w:r w:rsidRPr="001201BC">
              <w:lastRenderedPageBreak/>
              <w:t>Post-conditions</w:t>
            </w:r>
          </w:p>
        </w:tc>
        <w:tc>
          <w:tcPr>
            <w:tcW w:w="7488" w:type="dxa"/>
          </w:tcPr>
          <w:p w14:paraId="583717E1" w14:textId="32D84D4C" w:rsidR="00E6496E" w:rsidRPr="001201BC" w:rsidRDefault="00AB285C" w:rsidP="00C85CEC">
            <w:pPr>
              <w:spacing w:before="40" w:after="60" w:line="240" w:lineRule="auto"/>
            </w:pPr>
            <w:r>
              <w:rPr>
                <w:lang w:val="en-US"/>
              </w:rPr>
              <w:t xml:space="preserve">Hiển thị </w:t>
            </w:r>
            <w:r w:rsidR="0010671E">
              <w:rPr>
                <w:lang w:val="en-US"/>
              </w:rPr>
              <w:t>danh sách yêu cầu trao đổi của sinh viên</w:t>
            </w:r>
          </w:p>
        </w:tc>
      </w:tr>
    </w:tbl>
    <w:p w14:paraId="24F91804" w14:textId="2E1B17A0" w:rsidR="00F014C4" w:rsidRDefault="00F014C4">
      <w:pPr>
        <w:widowControl/>
        <w:spacing w:line="240" w:lineRule="auto"/>
        <w:rPr>
          <w:lang w:val="en-US"/>
        </w:rPr>
      </w:pPr>
    </w:p>
    <w:p w14:paraId="64093D56" w14:textId="4D4D2B4C" w:rsidR="005B78F3" w:rsidRPr="00AB2FCB" w:rsidRDefault="005B78F3" w:rsidP="00D2400D">
      <w:pPr>
        <w:pStyle w:val="Heading3"/>
        <w:rPr>
          <w:lang w:val="en-US"/>
        </w:rPr>
      </w:pPr>
      <w:bookmarkStart w:id="21" w:name="_Toc119182487"/>
      <w:bookmarkStart w:id="22" w:name="_Toc119187469"/>
      <w:r>
        <w:rPr>
          <w:lang w:val="en-US"/>
        </w:rPr>
        <w:t>Use-case: Chấp nhận yêu cầu trao đổi học phần</w:t>
      </w:r>
      <w:bookmarkEnd w:id="21"/>
      <w:bookmarkEnd w:id="22"/>
    </w:p>
    <w:tbl>
      <w:tblPr>
        <w:tblStyle w:val="TableGrid"/>
        <w:tblW w:w="9360" w:type="dxa"/>
        <w:tblLayout w:type="fixed"/>
        <w:tblLook w:val="04A0" w:firstRow="1" w:lastRow="0" w:firstColumn="1" w:lastColumn="0" w:noHBand="0" w:noVBand="1"/>
      </w:tblPr>
      <w:tblGrid>
        <w:gridCol w:w="2039"/>
        <w:gridCol w:w="7321"/>
      </w:tblGrid>
      <w:tr w:rsidR="2A9A0810" w:rsidRPr="002576D3" w14:paraId="2D1A0C9E" w14:textId="77777777" w:rsidTr="039FF7CA">
        <w:tc>
          <w:tcPr>
            <w:tcW w:w="2039" w:type="dxa"/>
          </w:tcPr>
          <w:p w14:paraId="6EC7FF5B" w14:textId="2855F78E" w:rsidR="2A9A0810" w:rsidRDefault="2A9A0810" w:rsidP="00C85CEC">
            <w:pPr>
              <w:spacing w:before="40" w:after="60" w:line="240" w:lineRule="auto"/>
            </w:pPr>
            <w:r w:rsidRPr="002576D3">
              <w:t>Use case Name</w:t>
            </w:r>
          </w:p>
        </w:tc>
        <w:tc>
          <w:tcPr>
            <w:tcW w:w="7321" w:type="dxa"/>
          </w:tcPr>
          <w:p w14:paraId="0DB29670" w14:textId="677AA356" w:rsidR="2A9A0810" w:rsidRPr="002576D3" w:rsidRDefault="2A9A0810" w:rsidP="00C85CEC">
            <w:pPr>
              <w:spacing w:before="40" w:after="60" w:line="240" w:lineRule="auto"/>
            </w:pPr>
            <w:r w:rsidRPr="002576D3">
              <w:t xml:space="preserve"> </w:t>
            </w:r>
            <w:r w:rsidR="6C128B03" w:rsidRPr="002576D3">
              <w:t>Chấp nhận</w:t>
            </w:r>
            <w:r w:rsidR="336354B2" w:rsidRPr="002576D3">
              <w:t xml:space="preserve"> </w:t>
            </w:r>
            <w:r w:rsidR="6C128B03" w:rsidRPr="002576D3">
              <w:t xml:space="preserve">yêu cầu trao đổi </w:t>
            </w:r>
            <w:r w:rsidR="336354B2" w:rsidRPr="002576D3">
              <w:t>học phần</w:t>
            </w:r>
          </w:p>
        </w:tc>
      </w:tr>
      <w:tr w:rsidR="2A9A0810" w:rsidRPr="002576D3" w14:paraId="2D88B6F5" w14:textId="77777777" w:rsidTr="039FF7CA">
        <w:tc>
          <w:tcPr>
            <w:tcW w:w="2039" w:type="dxa"/>
          </w:tcPr>
          <w:p w14:paraId="3573F1F6" w14:textId="2046835D" w:rsidR="2A9A0810" w:rsidRDefault="2A9A0810" w:rsidP="00C85CEC">
            <w:pPr>
              <w:spacing w:before="40" w:after="60" w:line="240" w:lineRule="auto"/>
            </w:pPr>
            <w:r w:rsidRPr="002576D3">
              <w:t>Brief description</w:t>
            </w:r>
          </w:p>
        </w:tc>
        <w:tc>
          <w:tcPr>
            <w:tcW w:w="7321" w:type="dxa"/>
          </w:tcPr>
          <w:p w14:paraId="2D812051" w14:textId="4DA4C051" w:rsidR="2A9A0810" w:rsidRPr="002576D3" w:rsidRDefault="2A9A0810" w:rsidP="00C85CEC">
            <w:pPr>
              <w:spacing w:before="40" w:after="60" w:line="240" w:lineRule="auto"/>
            </w:pPr>
            <w:r w:rsidRPr="002576D3">
              <w:t xml:space="preserve"> </w:t>
            </w:r>
            <w:r w:rsidR="75064CD7" w:rsidRPr="002576D3">
              <w:t>Use case này miêu tả cách sinh viên chấp nhận yêu cầu trao đổi học phần</w:t>
            </w:r>
          </w:p>
        </w:tc>
      </w:tr>
      <w:tr w:rsidR="2A9A0810" w:rsidRPr="002576D3" w14:paraId="1745B630" w14:textId="77777777" w:rsidTr="039FF7CA">
        <w:tc>
          <w:tcPr>
            <w:tcW w:w="2039" w:type="dxa"/>
          </w:tcPr>
          <w:p w14:paraId="5341CC9D" w14:textId="532FBE2D" w:rsidR="2A9A0810" w:rsidRDefault="2A9A0810" w:rsidP="00C85CEC">
            <w:pPr>
              <w:spacing w:before="40" w:after="60" w:line="240" w:lineRule="auto"/>
            </w:pPr>
            <w:r w:rsidRPr="002576D3">
              <w:t>Actors</w:t>
            </w:r>
          </w:p>
        </w:tc>
        <w:tc>
          <w:tcPr>
            <w:tcW w:w="7321" w:type="dxa"/>
          </w:tcPr>
          <w:p w14:paraId="7C663989" w14:textId="74E36BB3" w:rsidR="2A9A0810" w:rsidRDefault="2A9A0810" w:rsidP="00C85CEC">
            <w:pPr>
              <w:spacing w:before="40" w:after="60" w:line="240" w:lineRule="auto"/>
            </w:pPr>
            <w:r w:rsidRPr="002576D3">
              <w:t xml:space="preserve"> </w:t>
            </w:r>
            <w:r w:rsidR="15A2AE7B" w:rsidRPr="002576D3">
              <w:t>Sinh viên</w:t>
            </w:r>
          </w:p>
        </w:tc>
      </w:tr>
      <w:tr w:rsidR="2A9A0810" w:rsidRPr="002576D3" w14:paraId="2DBC332F" w14:textId="77777777" w:rsidTr="039FF7CA">
        <w:tc>
          <w:tcPr>
            <w:tcW w:w="2039" w:type="dxa"/>
          </w:tcPr>
          <w:p w14:paraId="60E2D298" w14:textId="0E9460CE" w:rsidR="2A9A0810" w:rsidRDefault="2A9A0810" w:rsidP="00C85CEC">
            <w:pPr>
              <w:spacing w:before="40" w:after="60" w:line="240" w:lineRule="auto"/>
            </w:pPr>
            <w:r w:rsidRPr="002576D3">
              <w:t>Basic Flow</w:t>
            </w:r>
          </w:p>
        </w:tc>
        <w:tc>
          <w:tcPr>
            <w:tcW w:w="7321" w:type="dxa"/>
          </w:tcPr>
          <w:p w14:paraId="6C2848E0" w14:textId="759622F7" w:rsidR="2A9A0810" w:rsidRPr="00287374" w:rsidRDefault="00FD098B" w:rsidP="00C85CEC">
            <w:pPr>
              <w:pStyle w:val="ListParagraph"/>
              <w:numPr>
                <w:ilvl w:val="0"/>
                <w:numId w:val="20"/>
              </w:numPr>
              <w:spacing w:before="40" w:after="60" w:line="240" w:lineRule="auto"/>
            </w:pPr>
            <w:r w:rsidRPr="001201BC">
              <w:t xml:space="preserve">Ở </w:t>
            </w:r>
            <w:r>
              <w:rPr>
                <w:lang w:val="en-US"/>
              </w:rPr>
              <w:t>ngăn điều hướng,</w:t>
            </w:r>
            <w:r w:rsidRPr="001201BC">
              <w:t xml:space="preserve"> </w:t>
            </w:r>
            <w:r w:rsidR="75D5E0AE" w:rsidRPr="00287374">
              <w:t xml:space="preserve">sinh viên nhấn vào nút </w:t>
            </w:r>
            <w:r w:rsidR="0010671E">
              <w:rPr>
                <w:lang w:val="en-US"/>
              </w:rPr>
              <w:t>“T</w:t>
            </w:r>
            <w:r w:rsidR="3288BAF2" w:rsidRPr="00287374">
              <w:t>rao</w:t>
            </w:r>
            <w:r w:rsidR="75D5E0AE" w:rsidRPr="00287374">
              <w:t xml:space="preserve"> đổi học phần</w:t>
            </w:r>
            <w:r w:rsidR="0010671E">
              <w:rPr>
                <w:lang w:val="en-US"/>
              </w:rPr>
              <w:t>”</w:t>
            </w:r>
          </w:p>
          <w:p w14:paraId="6442719D" w14:textId="5FE66200" w:rsidR="2A9A0810" w:rsidRPr="00287374" w:rsidRDefault="523A5CAA" w:rsidP="00C85CEC">
            <w:pPr>
              <w:pStyle w:val="ListParagraph"/>
              <w:numPr>
                <w:ilvl w:val="0"/>
                <w:numId w:val="20"/>
              </w:numPr>
              <w:spacing w:before="40" w:after="60" w:line="240" w:lineRule="auto"/>
            </w:pPr>
            <w:r w:rsidRPr="00287374">
              <w:t>Hiển thị màn hình trao đổi học phần của trang web</w:t>
            </w:r>
          </w:p>
          <w:p w14:paraId="3ADBE4E0" w14:textId="10299608" w:rsidR="2A9A0810" w:rsidRPr="00287374" w:rsidRDefault="523A5CAA" w:rsidP="00C85CEC">
            <w:pPr>
              <w:pStyle w:val="ListParagraph"/>
              <w:numPr>
                <w:ilvl w:val="0"/>
                <w:numId w:val="20"/>
              </w:numPr>
              <w:spacing w:before="40" w:after="60" w:line="240" w:lineRule="auto"/>
            </w:pPr>
            <w:r w:rsidRPr="00287374">
              <w:t>Trong danh sách các yêu cầu trao đổi hiện có, sinh viên chọn</w:t>
            </w:r>
            <w:r w:rsidR="00232E5D">
              <w:rPr>
                <w:lang w:val="en-US"/>
              </w:rPr>
              <w:t xml:space="preserve"> 1</w:t>
            </w:r>
            <w:r w:rsidRPr="00287374">
              <w:t xml:space="preserve"> yêu cầu trao đổi phù hợp</w:t>
            </w:r>
          </w:p>
          <w:p w14:paraId="03434880" w14:textId="084B1361" w:rsidR="2A9A0810" w:rsidRPr="00287374" w:rsidRDefault="67FA3BD9" w:rsidP="00C85CEC">
            <w:pPr>
              <w:pStyle w:val="ListParagraph"/>
              <w:numPr>
                <w:ilvl w:val="0"/>
                <w:numId w:val="20"/>
              </w:numPr>
              <w:spacing w:before="40" w:after="60" w:line="240" w:lineRule="auto"/>
            </w:pPr>
            <w:r w:rsidRPr="00287374">
              <w:t>Sau khi hoàn tất chọn yêu cầu trao đổi, sinh viên nhấn nút “Xác nhận trao đổi” để xác nhận</w:t>
            </w:r>
          </w:p>
        </w:tc>
      </w:tr>
      <w:tr w:rsidR="2A9A0810" w:rsidRPr="002576D3" w14:paraId="2644413A" w14:textId="77777777" w:rsidTr="039FF7CA">
        <w:tc>
          <w:tcPr>
            <w:tcW w:w="2039" w:type="dxa"/>
          </w:tcPr>
          <w:p w14:paraId="11A9A746" w14:textId="68970FAB" w:rsidR="2A9A0810" w:rsidRDefault="2A9A0810" w:rsidP="00C85CEC">
            <w:pPr>
              <w:spacing w:before="40" w:after="60" w:line="240" w:lineRule="auto"/>
            </w:pPr>
            <w:r w:rsidRPr="002576D3">
              <w:t>Alternative Flows</w:t>
            </w:r>
          </w:p>
        </w:tc>
        <w:tc>
          <w:tcPr>
            <w:tcW w:w="7321" w:type="dxa"/>
          </w:tcPr>
          <w:p w14:paraId="25082CE5" w14:textId="45B53F3B" w:rsidR="37BF3EDE" w:rsidRDefault="37BF3EDE" w:rsidP="6B7D932A">
            <w:pPr>
              <w:spacing w:before="40" w:after="60" w:line="240" w:lineRule="auto"/>
              <w:rPr>
                <w:b/>
                <w:bCs/>
              </w:rPr>
            </w:pPr>
            <w:r w:rsidRPr="6B7D932A">
              <w:rPr>
                <w:b/>
                <w:bCs/>
              </w:rPr>
              <w:t>Alternative flow 1: Không trong giai đoạn đăng ký học phần</w:t>
            </w:r>
          </w:p>
          <w:p w14:paraId="6F3B78FB" w14:textId="1CF3470D" w:rsidR="37BF3EDE" w:rsidRDefault="37BF3EDE" w:rsidP="039FF7CA">
            <w:pPr>
              <w:pStyle w:val="ListParagraph"/>
              <w:numPr>
                <w:ilvl w:val="0"/>
                <w:numId w:val="1"/>
              </w:numPr>
              <w:spacing w:before="40" w:after="60" w:line="240" w:lineRule="auto"/>
              <w:rPr>
                <w:b/>
                <w:bCs/>
              </w:rPr>
            </w:pPr>
            <w:r>
              <w:t>Từ #1 của Basic Flow, hiển thị thông báo không được trao đổi học phần với lý do đang không trong giai đoạn đăng ký học phần</w:t>
            </w:r>
          </w:p>
          <w:p w14:paraId="3B2C6754" w14:textId="5DDE293C" w:rsidR="6B7D932A" w:rsidRDefault="37BF3EDE" w:rsidP="039FF7CA">
            <w:pPr>
              <w:pStyle w:val="ListParagraph"/>
              <w:numPr>
                <w:ilvl w:val="0"/>
                <w:numId w:val="1"/>
              </w:numPr>
              <w:spacing w:before="40" w:after="60" w:line="240" w:lineRule="auto"/>
            </w:pPr>
            <w:r>
              <w:t>Quay trở về màn hình chính của website</w:t>
            </w:r>
          </w:p>
          <w:p w14:paraId="28B988F1" w14:textId="31E046FC" w:rsidR="2A9A0810" w:rsidRDefault="2946B7BA" w:rsidP="00C85CEC">
            <w:pPr>
              <w:spacing w:before="40" w:after="60" w:line="240" w:lineRule="auto"/>
            </w:pPr>
            <w:r w:rsidRPr="00F014C4">
              <w:rPr>
                <w:b/>
                <w:bCs/>
              </w:rPr>
              <w:t xml:space="preserve">Alternative flow </w:t>
            </w:r>
            <w:r w:rsidR="041B4C3E" w:rsidRPr="27CB7977">
              <w:rPr>
                <w:b/>
                <w:bCs/>
              </w:rPr>
              <w:t>2</w:t>
            </w:r>
            <w:r w:rsidRPr="00F014C4">
              <w:rPr>
                <w:b/>
                <w:bCs/>
              </w:rPr>
              <w:t>:</w:t>
            </w:r>
            <w:r>
              <w:t xml:space="preserve"> </w:t>
            </w:r>
            <w:r w:rsidR="66A6C4A6">
              <w:t>Sinh viên không đáp ứng được yêu cầu trao đổi</w:t>
            </w:r>
          </w:p>
          <w:p w14:paraId="4BAC2663" w14:textId="43D66C73" w:rsidR="2A9A0810" w:rsidRDefault="66A6C4A6" w:rsidP="000E213B">
            <w:pPr>
              <w:pStyle w:val="ListParagraph"/>
              <w:numPr>
                <w:ilvl w:val="0"/>
                <w:numId w:val="32"/>
              </w:numPr>
              <w:spacing w:before="40" w:after="60" w:line="240" w:lineRule="auto"/>
            </w:pPr>
            <w:r>
              <w:t xml:space="preserve">Từ #3 của Basic Flow, khi chọn yêu cầu trao đổi không thể đáp ứng được thì hiển thị </w:t>
            </w:r>
            <w:r w:rsidR="58B15E2B">
              <w:t>thông báo không thể đáp ứng yêu cầu trao đổi</w:t>
            </w:r>
          </w:p>
          <w:p w14:paraId="07B51B98" w14:textId="016DC1EF" w:rsidR="2A9A0810" w:rsidRPr="000E213B" w:rsidRDefault="361BAC67" w:rsidP="000E213B">
            <w:pPr>
              <w:pStyle w:val="ListParagraph"/>
              <w:numPr>
                <w:ilvl w:val="0"/>
                <w:numId w:val="32"/>
              </w:numPr>
              <w:spacing w:before="40" w:after="60" w:line="240" w:lineRule="auto"/>
            </w:pPr>
            <w:r>
              <w:t>Bỏ chọn yêu cầu đó và tiếp tục từ #3 của Basic Flow</w:t>
            </w:r>
          </w:p>
        </w:tc>
      </w:tr>
      <w:tr w:rsidR="004C71E7" w:rsidRPr="002576D3" w14:paraId="43769091" w14:textId="77777777" w:rsidTr="039FF7CA">
        <w:tc>
          <w:tcPr>
            <w:tcW w:w="2039" w:type="dxa"/>
          </w:tcPr>
          <w:p w14:paraId="1D0E570A" w14:textId="36B2FE9A" w:rsidR="004C71E7" w:rsidRDefault="004C71E7" w:rsidP="00C85CEC">
            <w:pPr>
              <w:spacing w:before="40" w:after="60" w:line="240" w:lineRule="auto"/>
            </w:pPr>
            <w:r w:rsidRPr="002576D3">
              <w:t>Pre-conditions</w:t>
            </w:r>
          </w:p>
        </w:tc>
        <w:tc>
          <w:tcPr>
            <w:tcW w:w="7321" w:type="dxa"/>
          </w:tcPr>
          <w:p w14:paraId="0820D1AA" w14:textId="289CA964" w:rsidR="004C71E7" w:rsidRDefault="004C71E7" w:rsidP="00C85CEC">
            <w:pPr>
              <w:spacing w:before="40" w:after="60" w:line="240" w:lineRule="auto"/>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4C71E7" w:rsidRPr="002576D3" w14:paraId="5BD2077E" w14:textId="77777777" w:rsidTr="039FF7CA">
        <w:tc>
          <w:tcPr>
            <w:tcW w:w="2039" w:type="dxa"/>
          </w:tcPr>
          <w:p w14:paraId="07FEDED9" w14:textId="1E4624AD" w:rsidR="004C71E7" w:rsidRDefault="004C71E7" w:rsidP="00C85CEC">
            <w:pPr>
              <w:spacing w:before="40" w:after="60" w:line="240" w:lineRule="auto"/>
            </w:pPr>
            <w:r w:rsidRPr="002576D3">
              <w:t>Post-conditions</w:t>
            </w:r>
          </w:p>
        </w:tc>
        <w:tc>
          <w:tcPr>
            <w:tcW w:w="7321" w:type="dxa"/>
          </w:tcPr>
          <w:p w14:paraId="34DEBE5C" w14:textId="2A53D776" w:rsidR="004C71E7" w:rsidRPr="002576D3" w:rsidRDefault="004C71E7" w:rsidP="00C85CEC">
            <w:pPr>
              <w:spacing w:before="40" w:after="60" w:line="240" w:lineRule="auto"/>
            </w:pPr>
            <w:r w:rsidRPr="002576D3">
              <w:t xml:space="preserve">Hiện thị </w:t>
            </w:r>
            <w:r w:rsidR="002D056A">
              <w:rPr>
                <w:lang w:val="en-US"/>
              </w:rPr>
              <w:t>K</w:t>
            </w:r>
            <w:r w:rsidRPr="002576D3">
              <w:t xml:space="preserve">ết quả </w:t>
            </w:r>
            <w:r w:rsidR="002D056A">
              <w:rPr>
                <w:lang w:val="en-US"/>
              </w:rPr>
              <w:t>đ</w:t>
            </w:r>
            <w:r w:rsidRPr="002576D3">
              <w:t>ăng ký học phần của sinh viên sau khi thực hiện trao đổi học phần</w:t>
            </w:r>
          </w:p>
        </w:tc>
      </w:tr>
    </w:tbl>
    <w:p w14:paraId="1AAB5334" w14:textId="77777777" w:rsidR="00634C54" w:rsidRDefault="00634C54" w:rsidP="00634C54">
      <w:pPr>
        <w:spacing w:before="40" w:after="60" w:line="240" w:lineRule="auto"/>
        <w:rPr>
          <w:lang w:val="en-US"/>
        </w:rPr>
      </w:pPr>
    </w:p>
    <w:p w14:paraId="39A3A0F2" w14:textId="77777777" w:rsidR="00634C54" w:rsidRDefault="00634C54" w:rsidP="00634C54">
      <w:pPr>
        <w:pStyle w:val="Heading2"/>
        <w:spacing w:before="40" w:line="240" w:lineRule="auto"/>
        <w:rPr>
          <w:lang w:val="en-US"/>
        </w:rPr>
      </w:pPr>
      <w:bookmarkStart w:id="23" w:name="_Toc119182489"/>
      <w:bookmarkStart w:id="24" w:name="_Toc119187470"/>
      <w:r>
        <w:rPr>
          <w:lang w:val="en-US"/>
        </w:rPr>
        <w:t>Use-case: Thêm lớp mới</w:t>
      </w:r>
      <w:bookmarkEnd w:id="23"/>
      <w:bookmarkEnd w:id="24"/>
    </w:p>
    <w:tbl>
      <w:tblPr>
        <w:tblStyle w:val="TableGrid"/>
        <w:tblW w:w="0" w:type="auto"/>
        <w:tblLook w:val="04A0" w:firstRow="1" w:lastRow="0" w:firstColumn="1" w:lastColumn="0" w:noHBand="0" w:noVBand="1"/>
      </w:tblPr>
      <w:tblGrid>
        <w:gridCol w:w="2059"/>
        <w:gridCol w:w="7291"/>
      </w:tblGrid>
      <w:tr w:rsidR="00634C54" w:rsidRPr="001201BC" w14:paraId="41746A79" w14:textId="77777777" w:rsidTr="41FFD7BA">
        <w:tc>
          <w:tcPr>
            <w:tcW w:w="2059" w:type="dxa"/>
          </w:tcPr>
          <w:p w14:paraId="55624073" w14:textId="77777777" w:rsidR="00634C54" w:rsidRPr="001201BC" w:rsidRDefault="00634C54">
            <w:pPr>
              <w:spacing w:before="40" w:after="60" w:line="240" w:lineRule="auto"/>
            </w:pPr>
            <w:r w:rsidRPr="001201BC">
              <w:t>Use case Name</w:t>
            </w:r>
          </w:p>
        </w:tc>
        <w:tc>
          <w:tcPr>
            <w:tcW w:w="7291" w:type="dxa"/>
          </w:tcPr>
          <w:p w14:paraId="354F6221" w14:textId="77777777" w:rsidR="00634C54" w:rsidRPr="00AB2FCB" w:rsidRDefault="00634C54">
            <w:pPr>
              <w:spacing w:before="40" w:after="60" w:line="240" w:lineRule="auto"/>
              <w:rPr>
                <w:lang w:val="en-US"/>
              </w:rPr>
            </w:pPr>
            <w:r>
              <w:rPr>
                <w:lang w:val="en-US"/>
              </w:rPr>
              <w:t>Thêm lớp mới</w:t>
            </w:r>
          </w:p>
        </w:tc>
      </w:tr>
      <w:tr w:rsidR="00634C54" w:rsidRPr="001201BC" w14:paraId="37384550" w14:textId="77777777" w:rsidTr="41FFD7BA">
        <w:tc>
          <w:tcPr>
            <w:tcW w:w="2059" w:type="dxa"/>
          </w:tcPr>
          <w:p w14:paraId="2A257FAC" w14:textId="77777777" w:rsidR="00634C54" w:rsidRPr="001201BC" w:rsidRDefault="00634C54">
            <w:pPr>
              <w:spacing w:before="40" w:after="60" w:line="240" w:lineRule="auto"/>
            </w:pPr>
            <w:r w:rsidRPr="001201BC">
              <w:t>Brief description</w:t>
            </w:r>
          </w:p>
        </w:tc>
        <w:tc>
          <w:tcPr>
            <w:tcW w:w="7291" w:type="dxa"/>
          </w:tcPr>
          <w:p w14:paraId="7B9FA98B" w14:textId="77777777" w:rsidR="00634C54" w:rsidRPr="00AB2FCB" w:rsidRDefault="00634C54">
            <w:pPr>
              <w:spacing w:before="40" w:after="60" w:line="240" w:lineRule="auto"/>
              <w:rPr>
                <w:lang w:val="en-US"/>
              </w:rPr>
            </w:pPr>
            <w:r>
              <w:rPr>
                <w:lang w:val="en-US"/>
              </w:rPr>
              <w:t>Use case này miêu tả cách Admin thêm một lớp mới</w:t>
            </w:r>
          </w:p>
        </w:tc>
      </w:tr>
      <w:tr w:rsidR="00634C54" w:rsidRPr="001201BC" w14:paraId="25A4974F" w14:textId="77777777" w:rsidTr="41FFD7BA">
        <w:tc>
          <w:tcPr>
            <w:tcW w:w="2059" w:type="dxa"/>
          </w:tcPr>
          <w:p w14:paraId="04C7E5CF" w14:textId="77777777" w:rsidR="00634C54" w:rsidRPr="001201BC" w:rsidRDefault="00634C54">
            <w:pPr>
              <w:spacing w:before="40" w:after="60" w:line="240" w:lineRule="auto"/>
            </w:pPr>
            <w:r w:rsidRPr="001201BC">
              <w:t>Actors</w:t>
            </w:r>
          </w:p>
        </w:tc>
        <w:tc>
          <w:tcPr>
            <w:tcW w:w="7291" w:type="dxa"/>
          </w:tcPr>
          <w:p w14:paraId="03C7DE37" w14:textId="77777777" w:rsidR="00634C54" w:rsidRPr="005D334F" w:rsidRDefault="00634C54">
            <w:pPr>
              <w:spacing w:before="40" w:after="60" w:line="240" w:lineRule="auto"/>
              <w:rPr>
                <w:lang w:val="en-US"/>
              </w:rPr>
            </w:pPr>
            <w:r>
              <w:rPr>
                <w:lang w:val="en-US"/>
              </w:rPr>
              <w:t>Admin</w:t>
            </w:r>
          </w:p>
        </w:tc>
      </w:tr>
      <w:tr w:rsidR="00634C54" w:rsidRPr="001201BC" w14:paraId="0997423D" w14:textId="77777777" w:rsidTr="41FFD7BA">
        <w:tc>
          <w:tcPr>
            <w:tcW w:w="2059" w:type="dxa"/>
          </w:tcPr>
          <w:p w14:paraId="364D756F" w14:textId="77777777" w:rsidR="00634C54" w:rsidRPr="001201BC" w:rsidRDefault="00634C54">
            <w:pPr>
              <w:spacing w:before="40" w:after="60" w:line="240" w:lineRule="auto"/>
            </w:pPr>
            <w:r w:rsidRPr="001201BC">
              <w:t>Basic Flow</w:t>
            </w:r>
          </w:p>
        </w:tc>
        <w:tc>
          <w:tcPr>
            <w:tcW w:w="7291" w:type="dxa"/>
          </w:tcPr>
          <w:p w14:paraId="549F04F4" w14:textId="1C62A45B" w:rsidR="00634C54" w:rsidRPr="00B5540B" w:rsidRDefault="00634C54">
            <w:pPr>
              <w:pStyle w:val="ListParagraph"/>
              <w:numPr>
                <w:ilvl w:val="0"/>
                <w:numId w:val="16"/>
              </w:numPr>
              <w:spacing w:before="40" w:after="60" w:line="240" w:lineRule="auto"/>
            </w:pPr>
            <w:r>
              <w:t xml:space="preserve">Ở </w:t>
            </w:r>
            <w:r w:rsidRPr="41FFD7BA">
              <w:rPr>
                <w:lang w:val="en-US"/>
              </w:rPr>
              <w:t>ngăn điều hướng,</w:t>
            </w:r>
            <w:r>
              <w:t xml:space="preserve"> </w:t>
            </w:r>
            <w:r w:rsidRPr="41FFD7BA">
              <w:rPr>
                <w:lang w:val="en-US"/>
              </w:rPr>
              <w:t>Admin nhấn vào nút “Thêm lớp mới”</w:t>
            </w:r>
            <w:r w:rsidR="65515FAA" w:rsidRPr="41FFD7BA">
              <w:rPr>
                <w:lang w:val="en-US"/>
              </w:rPr>
              <w:t xml:space="preserve"> trong mục Danh Sách Lớp Mở.</w:t>
            </w:r>
          </w:p>
          <w:p w14:paraId="738DF87A" w14:textId="77777777" w:rsidR="00634C54" w:rsidRPr="00806E12" w:rsidRDefault="00634C54">
            <w:pPr>
              <w:pStyle w:val="ListParagraph"/>
              <w:numPr>
                <w:ilvl w:val="0"/>
                <w:numId w:val="16"/>
              </w:numPr>
              <w:spacing w:before="40" w:after="60" w:line="240" w:lineRule="auto"/>
            </w:pPr>
            <w:r>
              <w:rPr>
                <w:lang w:val="en-US"/>
              </w:rPr>
              <w:t>Hiển thị màn hình thêm lớp mới với các thông tin cần điền và danh sách các lớp đang mở ở phía dưới (dễ đối chiếu)</w:t>
            </w:r>
          </w:p>
          <w:p w14:paraId="2882597B" w14:textId="77777777" w:rsidR="00634C54" w:rsidRPr="00607008" w:rsidRDefault="00634C54">
            <w:pPr>
              <w:pStyle w:val="ListParagraph"/>
              <w:numPr>
                <w:ilvl w:val="0"/>
                <w:numId w:val="16"/>
              </w:numPr>
              <w:spacing w:before="40" w:after="60" w:line="240" w:lineRule="auto"/>
            </w:pPr>
            <w:r>
              <w:rPr>
                <w:lang w:val="en-US"/>
              </w:rPr>
              <w:t>Admin điền các thông tin: Mã lớp, mã học phần, tên học phần, mã giảng viên, tên giảng viên, lịch học, số lượng sinh viên tối đa,…</w:t>
            </w:r>
          </w:p>
          <w:p w14:paraId="2BAF9296" w14:textId="77777777" w:rsidR="00634C54" w:rsidRPr="007458C5" w:rsidRDefault="00634C54">
            <w:pPr>
              <w:pStyle w:val="ListParagraph"/>
              <w:numPr>
                <w:ilvl w:val="0"/>
                <w:numId w:val="16"/>
              </w:numPr>
              <w:spacing w:before="40" w:after="60" w:line="240" w:lineRule="auto"/>
            </w:pPr>
            <w:r>
              <w:rPr>
                <w:lang w:val="en-US"/>
              </w:rPr>
              <w:t>Nhấn nút “Thêm” để xác nhân hoàn tất</w:t>
            </w:r>
          </w:p>
        </w:tc>
      </w:tr>
      <w:tr w:rsidR="00634C54" w:rsidRPr="001201BC" w14:paraId="0CBEB3C9" w14:textId="77777777" w:rsidTr="41FFD7BA">
        <w:tc>
          <w:tcPr>
            <w:tcW w:w="2059" w:type="dxa"/>
          </w:tcPr>
          <w:p w14:paraId="0AD4C50D" w14:textId="77777777" w:rsidR="00634C54" w:rsidRPr="001201BC" w:rsidRDefault="00634C54">
            <w:pPr>
              <w:spacing w:before="40" w:after="60" w:line="240" w:lineRule="auto"/>
            </w:pPr>
            <w:r w:rsidRPr="001201BC">
              <w:t>Alternative Flows</w:t>
            </w:r>
          </w:p>
        </w:tc>
        <w:tc>
          <w:tcPr>
            <w:tcW w:w="7291" w:type="dxa"/>
          </w:tcPr>
          <w:p w14:paraId="1F98419E" w14:textId="77777777" w:rsidR="00634C54" w:rsidRPr="000B6F0F" w:rsidRDefault="00634C54">
            <w:pPr>
              <w:spacing w:before="40" w:after="60" w:line="240" w:lineRule="auto"/>
              <w:rPr>
                <w:b/>
                <w:lang w:val="en-US"/>
              </w:rPr>
            </w:pPr>
            <w:r w:rsidRPr="001201BC">
              <w:rPr>
                <w:b/>
              </w:rPr>
              <w:t xml:space="preserve">Alternative flow 1: </w:t>
            </w:r>
            <w:r>
              <w:rPr>
                <w:b/>
                <w:lang w:val="en-US"/>
              </w:rPr>
              <w:t>Giảng viên bị trùng lịch dạy</w:t>
            </w:r>
          </w:p>
          <w:p w14:paraId="2F19FF39" w14:textId="77777777" w:rsidR="00634C54" w:rsidRPr="001201BC" w:rsidRDefault="00634C54">
            <w:pPr>
              <w:pStyle w:val="ListParagraph"/>
              <w:numPr>
                <w:ilvl w:val="0"/>
                <w:numId w:val="24"/>
              </w:numPr>
              <w:spacing w:before="40" w:after="60" w:line="240" w:lineRule="auto"/>
            </w:pPr>
            <w:r w:rsidRPr="001201BC">
              <w:t>Từ #</w:t>
            </w:r>
            <w:r>
              <w:rPr>
                <w:lang w:val="en-US"/>
              </w:rPr>
              <w:t>4</w:t>
            </w:r>
            <w:r w:rsidRPr="001201BC">
              <w:t xml:space="preserve"> của Basic Flow,</w:t>
            </w:r>
            <w:r>
              <w:rPr>
                <w:lang w:val="en-US"/>
              </w:rPr>
              <w:t xml:space="preserve"> kiểm tra trong hệ thống lịch dạy của giảng viên đã điền ở #3, nếu có khoảng thời gian bị trùng với lịch học đã điền ở #3 hiển thị thông báo giảng viên bị trùng lịch dạy</w:t>
            </w:r>
          </w:p>
          <w:p w14:paraId="136109B9" w14:textId="77777777" w:rsidR="00634C54" w:rsidRPr="00604832" w:rsidRDefault="00634C54">
            <w:pPr>
              <w:pStyle w:val="ListParagraph"/>
              <w:numPr>
                <w:ilvl w:val="0"/>
                <w:numId w:val="24"/>
              </w:numPr>
              <w:spacing w:before="40" w:after="60" w:line="240" w:lineRule="auto"/>
            </w:pPr>
            <w:r>
              <w:rPr>
                <w:lang w:val="en-US"/>
              </w:rPr>
              <w:lastRenderedPageBreak/>
              <w:t>Huỷ thêm lớp và bắt đầu lại</w:t>
            </w:r>
            <w:r w:rsidRPr="001201BC">
              <w:t xml:space="preserve"> #</w:t>
            </w:r>
            <w:r>
              <w:rPr>
                <w:lang w:val="en-US"/>
              </w:rPr>
              <w:t>2</w:t>
            </w:r>
            <w:r w:rsidRPr="001201BC">
              <w:t xml:space="preserve"> của Basic Flow</w:t>
            </w:r>
          </w:p>
        </w:tc>
      </w:tr>
      <w:tr w:rsidR="00634C54" w:rsidRPr="001201BC" w14:paraId="144D31B3" w14:textId="77777777" w:rsidTr="41FFD7BA">
        <w:tc>
          <w:tcPr>
            <w:tcW w:w="2059" w:type="dxa"/>
          </w:tcPr>
          <w:p w14:paraId="0B03D4A1" w14:textId="77777777" w:rsidR="00634C54" w:rsidRPr="001201BC" w:rsidRDefault="00634C54">
            <w:pPr>
              <w:spacing w:before="40" w:after="60" w:line="240" w:lineRule="auto"/>
            </w:pPr>
            <w:r w:rsidRPr="001201BC">
              <w:lastRenderedPageBreak/>
              <w:t>Pre-conditions</w:t>
            </w:r>
          </w:p>
        </w:tc>
        <w:tc>
          <w:tcPr>
            <w:tcW w:w="7291" w:type="dxa"/>
          </w:tcPr>
          <w:p w14:paraId="2D00D737" w14:textId="77777777" w:rsidR="00634C54" w:rsidRPr="00127A54" w:rsidRDefault="00634C54">
            <w:pPr>
              <w:spacing w:before="40" w:after="60" w:line="240" w:lineRule="auto"/>
              <w:rPr>
                <w:lang w:val="en-US"/>
              </w:rPr>
            </w:pPr>
            <w:r>
              <w:rPr>
                <w:lang w:val="en-US"/>
              </w:rPr>
              <w:t>Người dùng phải là Admin, đã đăng nhập thành công vào website</w:t>
            </w:r>
          </w:p>
        </w:tc>
      </w:tr>
      <w:tr w:rsidR="00634C54" w:rsidRPr="001201BC" w14:paraId="150096D0" w14:textId="77777777" w:rsidTr="41FFD7BA">
        <w:tc>
          <w:tcPr>
            <w:tcW w:w="2059" w:type="dxa"/>
          </w:tcPr>
          <w:p w14:paraId="707855E6" w14:textId="77777777" w:rsidR="00634C54" w:rsidRPr="001201BC" w:rsidRDefault="00634C54">
            <w:pPr>
              <w:spacing w:before="40" w:after="60" w:line="240" w:lineRule="auto"/>
            </w:pPr>
            <w:r w:rsidRPr="001201BC">
              <w:t>Post-conditions</w:t>
            </w:r>
          </w:p>
        </w:tc>
        <w:tc>
          <w:tcPr>
            <w:tcW w:w="7291" w:type="dxa"/>
          </w:tcPr>
          <w:p w14:paraId="53844965" w14:textId="6A36FEE9" w:rsidR="00634C54" w:rsidRPr="001A7868" w:rsidRDefault="00193AAE">
            <w:pPr>
              <w:spacing w:before="40" w:after="60" w:line="240" w:lineRule="auto"/>
              <w:rPr>
                <w:lang w:val="en-US"/>
              </w:rPr>
            </w:pPr>
            <w:r>
              <w:rPr>
                <w:lang w:val="en-US"/>
              </w:rPr>
              <w:t>Hiển thị thông báo t</w:t>
            </w:r>
            <w:r w:rsidR="00634C54">
              <w:rPr>
                <w:lang w:val="en-US"/>
              </w:rPr>
              <w:t>hêm thành công một lớp mới</w:t>
            </w:r>
          </w:p>
        </w:tc>
      </w:tr>
    </w:tbl>
    <w:p w14:paraId="52A66B59" w14:textId="08DE0BC2" w:rsidR="00ED4041" w:rsidRDefault="00ED4041" w:rsidP="00634C54">
      <w:pPr>
        <w:spacing w:before="40" w:after="60" w:line="240" w:lineRule="auto"/>
        <w:rPr>
          <w:lang w:val="en-US"/>
        </w:rPr>
      </w:pPr>
    </w:p>
    <w:p w14:paraId="6E30B717" w14:textId="15128947" w:rsidR="00F52EB3" w:rsidRDefault="00F52EB3" w:rsidP="00C85CEC">
      <w:pPr>
        <w:pStyle w:val="Heading2"/>
        <w:spacing w:before="40" w:line="240" w:lineRule="auto"/>
        <w:rPr>
          <w:lang w:val="en-US"/>
        </w:rPr>
      </w:pPr>
      <w:bookmarkStart w:id="25" w:name="_Toc119182490"/>
      <w:bookmarkStart w:id="26" w:name="_Toc119187472"/>
      <w:r>
        <w:rPr>
          <w:lang w:val="en-US"/>
        </w:rPr>
        <w:t>Use-case: Chỉnh sửa lớp</w:t>
      </w:r>
    </w:p>
    <w:tbl>
      <w:tblPr>
        <w:tblStyle w:val="TableGrid"/>
        <w:tblW w:w="0" w:type="auto"/>
        <w:tblLayout w:type="fixed"/>
        <w:tblLook w:val="04A0" w:firstRow="1" w:lastRow="0" w:firstColumn="1" w:lastColumn="0" w:noHBand="0" w:noVBand="1"/>
      </w:tblPr>
      <w:tblGrid>
        <w:gridCol w:w="2039"/>
        <w:gridCol w:w="7321"/>
      </w:tblGrid>
      <w:tr w:rsidR="00F52EB3" w14:paraId="48FAB8D1" w14:textId="77777777" w:rsidTr="039FF7CA">
        <w:tc>
          <w:tcPr>
            <w:tcW w:w="2039" w:type="dxa"/>
          </w:tcPr>
          <w:p w14:paraId="1C23413C" w14:textId="77777777" w:rsidR="00F52EB3" w:rsidRDefault="00F52EB3">
            <w:pPr>
              <w:spacing w:before="40" w:after="60" w:line="240" w:lineRule="auto"/>
            </w:pPr>
            <w:r w:rsidRPr="00E6354A">
              <w:t>Use case Name</w:t>
            </w:r>
          </w:p>
        </w:tc>
        <w:tc>
          <w:tcPr>
            <w:tcW w:w="7321" w:type="dxa"/>
          </w:tcPr>
          <w:p w14:paraId="0F8A5565" w14:textId="0329360C" w:rsidR="00F52EB3" w:rsidRPr="00F52EB3" w:rsidRDefault="00F52EB3">
            <w:pPr>
              <w:spacing w:before="40" w:after="60" w:line="240" w:lineRule="auto"/>
              <w:rPr>
                <w:lang w:val="en-US"/>
              </w:rPr>
            </w:pPr>
            <w:r>
              <w:rPr>
                <w:lang w:val="en-US"/>
              </w:rPr>
              <w:t>Chỉnh sửa lớp</w:t>
            </w:r>
          </w:p>
        </w:tc>
      </w:tr>
      <w:tr w:rsidR="00F52EB3" w14:paraId="672C4BE6" w14:textId="77777777" w:rsidTr="039FF7CA">
        <w:tc>
          <w:tcPr>
            <w:tcW w:w="2039" w:type="dxa"/>
          </w:tcPr>
          <w:p w14:paraId="5590FB72" w14:textId="77777777" w:rsidR="00F52EB3" w:rsidRDefault="00F52EB3">
            <w:pPr>
              <w:spacing w:before="40" w:after="60" w:line="240" w:lineRule="auto"/>
            </w:pPr>
            <w:r w:rsidRPr="00E6354A">
              <w:t>Brief description</w:t>
            </w:r>
          </w:p>
        </w:tc>
        <w:tc>
          <w:tcPr>
            <w:tcW w:w="7321" w:type="dxa"/>
          </w:tcPr>
          <w:p w14:paraId="360B363B" w14:textId="5FCC6AF4" w:rsidR="00F52EB3" w:rsidRPr="00E6354A" w:rsidRDefault="00F52EB3">
            <w:pPr>
              <w:spacing w:before="40" w:after="60" w:line="240" w:lineRule="auto"/>
            </w:pPr>
            <w:r w:rsidRPr="00E6354A">
              <w:t xml:space="preserve"> Use case này miêu tả cách Admin </w:t>
            </w:r>
            <w:r>
              <w:rPr>
                <w:lang w:val="en-US"/>
              </w:rPr>
              <w:t>chỉnh sửa thông tin của 1 lớp</w:t>
            </w:r>
            <w:r w:rsidRPr="00E6354A">
              <w:t xml:space="preserve"> </w:t>
            </w:r>
          </w:p>
        </w:tc>
      </w:tr>
      <w:tr w:rsidR="00F52EB3" w14:paraId="02415ED9" w14:textId="77777777" w:rsidTr="039FF7CA">
        <w:tc>
          <w:tcPr>
            <w:tcW w:w="2039" w:type="dxa"/>
          </w:tcPr>
          <w:p w14:paraId="2968A7EC" w14:textId="77777777" w:rsidR="00F52EB3" w:rsidRDefault="00F52EB3">
            <w:pPr>
              <w:spacing w:before="40" w:after="60" w:line="240" w:lineRule="auto"/>
            </w:pPr>
            <w:r w:rsidRPr="00E6354A">
              <w:t>Actors</w:t>
            </w:r>
          </w:p>
        </w:tc>
        <w:tc>
          <w:tcPr>
            <w:tcW w:w="7321" w:type="dxa"/>
          </w:tcPr>
          <w:p w14:paraId="2EFEDBC2" w14:textId="77777777" w:rsidR="00F52EB3" w:rsidRDefault="00F52EB3">
            <w:pPr>
              <w:spacing w:before="40" w:after="60" w:line="240" w:lineRule="auto"/>
            </w:pPr>
            <w:r w:rsidRPr="00E6354A">
              <w:t xml:space="preserve"> Admin</w:t>
            </w:r>
          </w:p>
        </w:tc>
      </w:tr>
      <w:tr w:rsidR="00F52EB3" w14:paraId="7735D6B5" w14:textId="77777777" w:rsidTr="039FF7CA">
        <w:tc>
          <w:tcPr>
            <w:tcW w:w="2039" w:type="dxa"/>
          </w:tcPr>
          <w:p w14:paraId="20E0553E" w14:textId="77777777" w:rsidR="00F52EB3" w:rsidRDefault="00F52EB3">
            <w:pPr>
              <w:spacing w:before="40" w:after="60" w:line="240" w:lineRule="auto"/>
            </w:pPr>
            <w:r w:rsidRPr="00E6354A">
              <w:t>Basic Flow</w:t>
            </w:r>
          </w:p>
        </w:tc>
        <w:tc>
          <w:tcPr>
            <w:tcW w:w="7321" w:type="dxa"/>
          </w:tcPr>
          <w:p w14:paraId="5932FE05" w14:textId="2074737C" w:rsidR="00F52EB3" w:rsidRPr="005D334F" w:rsidRDefault="6037C2B2">
            <w:pPr>
              <w:pStyle w:val="ListParagraph"/>
              <w:numPr>
                <w:ilvl w:val="0"/>
                <w:numId w:val="23"/>
              </w:numPr>
              <w:spacing w:before="40" w:after="60" w:line="240" w:lineRule="auto"/>
            </w:pPr>
            <w:r>
              <w:t xml:space="preserve">Ở </w:t>
            </w:r>
            <w:r w:rsidRPr="039FF7CA">
              <w:rPr>
                <w:lang w:val="en-US"/>
              </w:rPr>
              <w:t>ngăn điều hướng,</w:t>
            </w:r>
            <w:r>
              <w:t xml:space="preserve"> Admin nhấn vào nút “</w:t>
            </w:r>
            <w:r w:rsidRPr="039FF7CA">
              <w:rPr>
                <w:lang w:val="en-US"/>
              </w:rPr>
              <w:t>Chỉnh sửa lớp</w:t>
            </w:r>
            <w:r w:rsidR="58230012" w:rsidRPr="039FF7CA">
              <w:rPr>
                <w:lang w:val="en-US"/>
              </w:rPr>
              <w:t>”</w:t>
            </w:r>
            <w:r w:rsidR="63F95AB6" w:rsidRPr="039FF7CA">
              <w:rPr>
                <w:lang w:val="en-US"/>
              </w:rPr>
              <w:t xml:space="preserve"> trong mục Danh Sách Lớp Mở.</w:t>
            </w:r>
          </w:p>
          <w:p w14:paraId="1447F623" w14:textId="1332EF56" w:rsidR="00F52EB3" w:rsidRPr="00E6354A" w:rsidRDefault="6037C2B2">
            <w:pPr>
              <w:pStyle w:val="ListParagraph"/>
              <w:numPr>
                <w:ilvl w:val="0"/>
                <w:numId w:val="23"/>
              </w:numPr>
              <w:spacing w:before="40" w:after="60" w:line="240" w:lineRule="auto"/>
            </w:pPr>
            <w:r>
              <w:t xml:space="preserve">Hiển thị màn hình </w:t>
            </w:r>
            <w:r w:rsidR="79A174D0" w:rsidRPr="039FF7CA">
              <w:rPr>
                <w:lang w:val="en-US"/>
              </w:rPr>
              <w:t>chỉnh sửa</w:t>
            </w:r>
            <w:r>
              <w:t xml:space="preserve"> lớp, có danh sách tất cả các lớp đang mở/được quyền </w:t>
            </w:r>
            <w:r w:rsidR="79A174D0" w:rsidRPr="039FF7CA">
              <w:rPr>
                <w:lang w:val="en-US"/>
              </w:rPr>
              <w:t>chỉnh sửa</w:t>
            </w:r>
          </w:p>
          <w:p w14:paraId="02E9B59D" w14:textId="7D732E18" w:rsidR="009356DC" w:rsidRPr="00973598" w:rsidRDefault="6037C2B2" w:rsidP="00973598">
            <w:pPr>
              <w:pStyle w:val="ListParagraph"/>
              <w:numPr>
                <w:ilvl w:val="0"/>
                <w:numId w:val="23"/>
              </w:numPr>
              <w:spacing w:before="40" w:after="60" w:line="240" w:lineRule="auto"/>
            </w:pPr>
            <w:r>
              <w:t xml:space="preserve">Admin chọn </w:t>
            </w:r>
            <w:r w:rsidR="04642CA3" w:rsidRPr="039FF7CA">
              <w:rPr>
                <w:lang w:val="en-US"/>
              </w:rPr>
              <w:t xml:space="preserve">nhấn chọn </w:t>
            </w:r>
            <w:r w:rsidR="79A174D0" w:rsidRPr="039FF7CA">
              <w:rPr>
                <w:lang w:val="en-US"/>
              </w:rPr>
              <w:t>1</w:t>
            </w:r>
            <w:r>
              <w:t xml:space="preserve"> lớp </w:t>
            </w:r>
            <w:r w:rsidR="38BE1F83" w:rsidRPr="039FF7CA">
              <w:rPr>
                <w:lang w:val="en-US"/>
              </w:rPr>
              <w:t>cần chỉnh sửa</w:t>
            </w:r>
            <w:r w:rsidR="722EF8BD" w:rsidRPr="039FF7CA">
              <w:rPr>
                <w:lang w:val="en-US"/>
              </w:rPr>
              <w:t>, màn hình</w:t>
            </w:r>
            <w:r w:rsidR="6324DB12" w:rsidRPr="039FF7CA">
              <w:rPr>
                <w:lang w:val="en-US"/>
              </w:rPr>
              <w:t xml:space="preserve"> sẽ</w:t>
            </w:r>
            <w:r w:rsidR="722EF8BD" w:rsidRPr="039FF7CA">
              <w:rPr>
                <w:lang w:val="en-US"/>
              </w:rPr>
              <w:t xml:space="preserve"> hiện các</w:t>
            </w:r>
            <w:r w:rsidR="6A7C373B" w:rsidRPr="039FF7CA">
              <w:rPr>
                <w:lang w:val="en-US"/>
              </w:rPr>
              <w:t xml:space="preserve"> thông tin của lớp đó</w:t>
            </w:r>
            <w:r w:rsidR="2AD73B74" w:rsidRPr="039FF7CA">
              <w:rPr>
                <w:lang w:val="en-US"/>
              </w:rPr>
              <w:t>, có thể</w:t>
            </w:r>
            <w:r w:rsidR="79DAAC4E" w:rsidRPr="039FF7CA">
              <w:rPr>
                <w:lang w:val="en-US"/>
              </w:rPr>
              <w:t xml:space="preserve"> </w:t>
            </w:r>
            <w:r w:rsidR="6AA06B8C" w:rsidRPr="039FF7CA">
              <w:rPr>
                <w:lang w:val="en-US"/>
              </w:rPr>
              <w:t>thay đổi các thông tin trên đó</w:t>
            </w:r>
          </w:p>
          <w:p w14:paraId="333E46FB" w14:textId="3DE621BE" w:rsidR="00F52EB3" w:rsidRPr="00E6354A" w:rsidRDefault="6037C2B2" w:rsidP="00305FC7">
            <w:pPr>
              <w:pStyle w:val="ListParagraph"/>
              <w:numPr>
                <w:ilvl w:val="0"/>
                <w:numId w:val="23"/>
              </w:numPr>
              <w:spacing w:before="40" w:after="60" w:line="240" w:lineRule="auto"/>
            </w:pPr>
            <w:r>
              <w:t>Sau khi</w:t>
            </w:r>
            <w:r w:rsidR="6AA06B8C" w:rsidRPr="039FF7CA">
              <w:rPr>
                <w:lang w:val="en-US"/>
              </w:rPr>
              <w:t xml:space="preserve"> thay đổi, nh</w:t>
            </w:r>
            <w:r>
              <w:t>ấn nút “</w:t>
            </w:r>
            <w:r w:rsidR="6AA06B8C" w:rsidRPr="039FF7CA">
              <w:rPr>
                <w:lang w:val="en-US"/>
              </w:rPr>
              <w:t>Lưu</w:t>
            </w:r>
            <w:r>
              <w:t xml:space="preserve">” để xác nhận </w:t>
            </w:r>
            <w:r w:rsidR="6AA06B8C" w:rsidRPr="039FF7CA">
              <w:rPr>
                <w:lang w:val="en-US"/>
              </w:rPr>
              <w:t>lưu các thông tin đã chỉnh sửa</w:t>
            </w:r>
          </w:p>
        </w:tc>
      </w:tr>
      <w:tr w:rsidR="00F52EB3" w14:paraId="5B2C6DDC" w14:textId="77777777" w:rsidTr="039FF7CA">
        <w:tc>
          <w:tcPr>
            <w:tcW w:w="2039" w:type="dxa"/>
          </w:tcPr>
          <w:p w14:paraId="677AE18D" w14:textId="77777777" w:rsidR="00F52EB3" w:rsidRDefault="00F52EB3">
            <w:pPr>
              <w:spacing w:before="40" w:after="60" w:line="240" w:lineRule="auto"/>
            </w:pPr>
            <w:r w:rsidRPr="00E6354A">
              <w:t>Alternative Flows</w:t>
            </w:r>
          </w:p>
        </w:tc>
        <w:tc>
          <w:tcPr>
            <w:tcW w:w="7321" w:type="dxa"/>
          </w:tcPr>
          <w:p w14:paraId="7D586DB5" w14:textId="4B164392" w:rsidR="00F52EB3" w:rsidRPr="00E6354A" w:rsidRDefault="00F52EB3">
            <w:pPr>
              <w:spacing w:before="40" w:after="60" w:line="240" w:lineRule="auto"/>
            </w:pPr>
            <w:r>
              <w:t xml:space="preserve"> </w:t>
            </w:r>
            <w:r w:rsidR="546C1900">
              <w:t>Alternative flow 1: Chỉnh sửa không hợp lệ</w:t>
            </w:r>
          </w:p>
          <w:p w14:paraId="77D556EE" w14:textId="41A664A3" w:rsidR="00C60F1D" w:rsidRPr="00C60F1D" w:rsidRDefault="546C1900" w:rsidP="25ABC10A">
            <w:pPr>
              <w:pStyle w:val="ListParagraph"/>
              <w:numPr>
                <w:ilvl w:val="0"/>
                <w:numId w:val="33"/>
              </w:numPr>
              <w:spacing w:before="40" w:after="60" w:line="240" w:lineRule="auto"/>
            </w:pPr>
            <w:r>
              <w:t xml:space="preserve">Từ #3 của Basic Flow, </w:t>
            </w:r>
            <w:r w:rsidR="4DFDFC27">
              <w:t xml:space="preserve">trong quá trình chỉnh sửa có thể xảy ra trùng lắp các thông tin lớp (trùng lịch </w:t>
            </w:r>
            <w:r w:rsidR="1AE6D7D0">
              <w:t>với</w:t>
            </w:r>
            <w:r w:rsidR="4DFDFC27">
              <w:t xml:space="preserve"> </w:t>
            </w:r>
            <w:r w:rsidR="1AE6D7D0">
              <w:t xml:space="preserve">giáo viên khác, </w:t>
            </w:r>
            <w:r w:rsidR="00B240D9">
              <w:rPr>
                <w:lang w:val="en-US"/>
              </w:rPr>
              <w:t>trùng phòng học</w:t>
            </w:r>
            <w:r w:rsidR="53E4F434" w:rsidRPr="25ABC10A">
              <w:rPr>
                <w:lang w:val="en-US"/>
              </w:rPr>
              <w:t>,</w:t>
            </w:r>
            <w:r w:rsidR="00E720F1">
              <w:rPr>
                <w:lang w:val="en-US"/>
              </w:rPr>
              <w:t xml:space="preserve"> số lượng sinh viên tối đa &gt;</w:t>
            </w:r>
            <w:r w:rsidR="53E4F434" w:rsidRPr="4B336F61">
              <w:rPr>
                <w:lang w:val="en-US"/>
              </w:rPr>
              <w:t xml:space="preserve"> chỗ</w:t>
            </w:r>
            <w:r w:rsidR="008C7AD9">
              <w:rPr>
                <w:lang w:val="en-US"/>
              </w:rPr>
              <w:t xml:space="preserve"> ngồi</w:t>
            </w:r>
            <w:r w:rsidR="00E720F1">
              <w:rPr>
                <w:lang w:val="en-US"/>
              </w:rPr>
              <w:t xml:space="preserve"> trong phòng</w:t>
            </w:r>
            <w:r w:rsidR="53E4F434" w:rsidRPr="4B336F61">
              <w:rPr>
                <w:lang w:val="en-US"/>
              </w:rPr>
              <w:t>,...</w:t>
            </w:r>
            <w:r w:rsidR="4DFDFC27">
              <w:t>)</w:t>
            </w:r>
            <w:r w:rsidR="23DD0E95">
              <w:t>, h</w:t>
            </w:r>
            <w:r w:rsidR="30002D55">
              <w:t>iển th</w:t>
            </w:r>
            <w:r w:rsidR="4C3FAB38">
              <w:t>ị th</w:t>
            </w:r>
            <w:r w:rsidR="367A646E">
              <w:t xml:space="preserve">ông báo </w:t>
            </w:r>
            <w:r w:rsidR="3F2BB086">
              <w:t>tại các miền vi phạm.</w:t>
            </w:r>
            <w:r w:rsidR="367A646E">
              <w:t xml:space="preserve"> </w:t>
            </w:r>
          </w:p>
          <w:p w14:paraId="702BCB8A" w14:textId="03844877" w:rsidR="00C60F1D" w:rsidRPr="00C60F1D" w:rsidRDefault="398D2784" w:rsidP="25ABC10A">
            <w:pPr>
              <w:pStyle w:val="ListParagraph"/>
              <w:numPr>
                <w:ilvl w:val="0"/>
                <w:numId w:val="33"/>
              </w:numPr>
              <w:spacing w:before="40" w:after="60" w:line="240" w:lineRule="auto"/>
            </w:pPr>
            <w:r>
              <w:t xml:space="preserve">Sửa các miền không hợp lệ </w:t>
            </w:r>
            <w:r w:rsidR="00D01837">
              <w:rPr>
                <w:lang w:val="en-US"/>
              </w:rPr>
              <w:t xml:space="preserve">rồi </w:t>
            </w:r>
            <w:r w:rsidR="003009A3">
              <w:rPr>
                <w:lang w:val="en-US"/>
              </w:rPr>
              <w:t>tiếp tục #4.</w:t>
            </w:r>
            <w:r>
              <w:t xml:space="preserve"> </w:t>
            </w:r>
          </w:p>
        </w:tc>
      </w:tr>
      <w:tr w:rsidR="00F52EB3" w14:paraId="6CFB937A" w14:textId="77777777" w:rsidTr="039FF7CA">
        <w:tc>
          <w:tcPr>
            <w:tcW w:w="2039" w:type="dxa"/>
          </w:tcPr>
          <w:p w14:paraId="527F6D28" w14:textId="77777777" w:rsidR="00F52EB3" w:rsidRDefault="00F52EB3">
            <w:pPr>
              <w:spacing w:before="40" w:after="60" w:line="240" w:lineRule="auto"/>
            </w:pPr>
            <w:r w:rsidRPr="00E6354A">
              <w:t>Pre-conditions</w:t>
            </w:r>
          </w:p>
        </w:tc>
        <w:tc>
          <w:tcPr>
            <w:tcW w:w="7321" w:type="dxa"/>
          </w:tcPr>
          <w:p w14:paraId="7D8B885F" w14:textId="21900BA7" w:rsidR="00F52EB3" w:rsidRPr="00E6354A" w:rsidRDefault="00F52EB3">
            <w:pPr>
              <w:spacing w:before="40" w:after="60" w:line="240" w:lineRule="auto"/>
            </w:pPr>
            <w:r>
              <w:rPr>
                <w:lang w:val="en-US"/>
              </w:rPr>
              <w:t>Người dùng phải là Admin, đã đăng nhập thành công vào website</w:t>
            </w:r>
          </w:p>
        </w:tc>
      </w:tr>
      <w:tr w:rsidR="00F52EB3" w14:paraId="5E54A64C" w14:textId="77777777" w:rsidTr="039FF7CA">
        <w:tc>
          <w:tcPr>
            <w:tcW w:w="2039" w:type="dxa"/>
          </w:tcPr>
          <w:p w14:paraId="0A55AFFA" w14:textId="77777777" w:rsidR="00F52EB3" w:rsidRDefault="00F52EB3">
            <w:pPr>
              <w:spacing w:before="40" w:after="60" w:line="240" w:lineRule="auto"/>
            </w:pPr>
            <w:r w:rsidRPr="00E6354A">
              <w:t>Post-conditions</w:t>
            </w:r>
          </w:p>
        </w:tc>
        <w:tc>
          <w:tcPr>
            <w:tcW w:w="7321" w:type="dxa"/>
          </w:tcPr>
          <w:p w14:paraId="144CB8A7" w14:textId="78C16A5C" w:rsidR="00F52EB3" w:rsidRPr="00E6354A" w:rsidRDefault="00F52EB3">
            <w:pPr>
              <w:spacing w:before="40" w:after="60" w:line="240" w:lineRule="auto"/>
            </w:pPr>
            <w:r w:rsidRPr="00E6354A">
              <w:t xml:space="preserve">Hiển thị danh sách tất cả các lớp mở sau khi đã hoàn </w:t>
            </w:r>
            <w:r w:rsidR="00B7319C">
              <w:rPr>
                <w:lang w:val="en-US"/>
              </w:rPr>
              <w:t>chỉnh sửa</w:t>
            </w:r>
            <w:r w:rsidRPr="00E6354A">
              <w:t xml:space="preserve"> lớp</w:t>
            </w:r>
          </w:p>
        </w:tc>
      </w:tr>
    </w:tbl>
    <w:p w14:paraId="339B67D0" w14:textId="77777777" w:rsidR="00E7692A" w:rsidRDefault="00E7692A" w:rsidP="00F52EB3">
      <w:pPr>
        <w:rPr>
          <w:lang w:val="en-US"/>
        </w:rPr>
      </w:pPr>
    </w:p>
    <w:p w14:paraId="0451B6C2" w14:textId="77777777" w:rsidR="001E0D74" w:rsidRDefault="001E0D74" w:rsidP="001E0D74">
      <w:pPr>
        <w:pStyle w:val="Heading2"/>
        <w:spacing w:before="40" w:line="240" w:lineRule="auto"/>
        <w:rPr>
          <w:lang w:val="en-US"/>
        </w:rPr>
      </w:pPr>
      <w:bookmarkStart w:id="27" w:name="_Toc119182488"/>
      <w:bookmarkStart w:id="28" w:name="_Toc119187471"/>
      <w:r>
        <w:rPr>
          <w:lang w:val="en-US"/>
        </w:rPr>
        <w:t>Use-case: Thêm tài khoản</w:t>
      </w:r>
      <w:bookmarkEnd w:id="27"/>
      <w:bookmarkEnd w:id="28"/>
    </w:p>
    <w:tbl>
      <w:tblPr>
        <w:tblStyle w:val="TableGrid"/>
        <w:tblW w:w="0" w:type="auto"/>
        <w:tblLook w:val="04A0" w:firstRow="1" w:lastRow="0" w:firstColumn="1" w:lastColumn="0" w:noHBand="0" w:noVBand="1"/>
      </w:tblPr>
      <w:tblGrid>
        <w:gridCol w:w="2059"/>
        <w:gridCol w:w="7291"/>
      </w:tblGrid>
      <w:tr w:rsidR="001E0D74" w:rsidRPr="001201BC" w14:paraId="1A8F34BD" w14:textId="77777777">
        <w:tc>
          <w:tcPr>
            <w:tcW w:w="2059" w:type="dxa"/>
          </w:tcPr>
          <w:p w14:paraId="4DDCEB4B" w14:textId="77777777" w:rsidR="001E0D74" w:rsidRPr="001201BC" w:rsidRDefault="001E0D74">
            <w:pPr>
              <w:spacing w:before="40" w:after="60" w:line="240" w:lineRule="auto"/>
            </w:pPr>
            <w:r w:rsidRPr="001201BC">
              <w:t>Use case Name</w:t>
            </w:r>
          </w:p>
        </w:tc>
        <w:tc>
          <w:tcPr>
            <w:tcW w:w="7291" w:type="dxa"/>
          </w:tcPr>
          <w:p w14:paraId="2F3B8CA4" w14:textId="77777777" w:rsidR="001E0D74" w:rsidRPr="00AB2FCB" w:rsidRDefault="001E0D74">
            <w:pPr>
              <w:spacing w:before="40" w:after="60" w:line="240" w:lineRule="auto"/>
              <w:rPr>
                <w:lang w:val="en-US"/>
              </w:rPr>
            </w:pPr>
            <w:r>
              <w:rPr>
                <w:lang w:val="en-US"/>
              </w:rPr>
              <w:t>Thêm tài khoản</w:t>
            </w:r>
          </w:p>
        </w:tc>
      </w:tr>
      <w:tr w:rsidR="001E0D74" w:rsidRPr="001201BC" w14:paraId="453FCABB" w14:textId="77777777">
        <w:tc>
          <w:tcPr>
            <w:tcW w:w="2059" w:type="dxa"/>
          </w:tcPr>
          <w:p w14:paraId="02E7033E" w14:textId="77777777" w:rsidR="001E0D74" w:rsidRPr="001201BC" w:rsidRDefault="001E0D74">
            <w:pPr>
              <w:spacing w:before="40" w:after="60" w:line="240" w:lineRule="auto"/>
            </w:pPr>
            <w:r w:rsidRPr="001201BC">
              <w:t>Brief description</w:t>
            </w:r>
          </w:p>
        </w:tc>
        <w:tc>
          <w:tcPr>
            <w:tcW w:w="7291" w:type="dxa"/>
          </w:tcPr>
          <w:p w14:paraId="7374070F" w14:textId="77777777" w:rsidR="001E0D74" w:rsidRPr="00AB2FCB" w:rsidRDefault="001E0D74">
            <w:pPr>
              <w:spacing w:before="40" w:after="60" w:line="240" w:lineRule="auto"/>
              <w:rPr>
                <w:lang w:val="en-US"/>
              </w:rPr>
            </w:pPr>
            <w:r w:rsidRPr="001201BC">
              <w:t xml:space="preserve">Use case này miêu tả cách </w:t>
            </w:r>
            <w:r>
              <w:rPr>
                <w:lang w:val="en-US"/>
              </w:rPr>
              <w:t>Admin cấp thêm một tài khoản mới cho sinh viên hoặc Admin khác.</w:t>
            </w:r>
          </w:p>
        </w:tc>
      </w:tr>
      <w:tr w:rsidR="001E0D74" w:rsidRPr="001201BC" w14:paraId="12675F64" w14:textId="77777777">
        <w:tc>
          <w:tcPr>
            <w:tcW w:w="2059" w:type="dxa"/>
          </w:tcPr>
          <w:p w14:paraId="3B51314A" w14:textId="77777777" w:rsidR="001E0D74" w:rsidRPr="001201BC" w:rsidRDefault="001E0D74">
            <w:pPr>
              <w:spacing w:before="40" w:after="60" w:line="240" w:lineRule="auto"/>
            </w:pPr>
            <w:r w:rsidRPr="001201BC">
              <w:t>Actors</w:t>
            </w:r>
          </w:p>
        </w:tc>
        <w:tc>
          <w:tcPr>
            <w:tcW w:w="7291" w:type="dxa"/>
          </w:tcPr>
          <w:p w14:paraId="34DCB70E" w14:textId="77777777" w:rsidR="001E0D74" w:rsidRPr="00E6770B" w:rsidRDefault="001E0D74">
            <w:pPr>
              <w:spacing w:before="40" w:after="60" w:line="240" w:lineRule="auto"/>
              <w:rPr>
                <w:lang w:val="en-US"/>
              </w:rPr>
            </w:pPr>
            <w:r>
              <w:rPr>
                <w:lang w:val="en-US"/>
              </w:rPr>
              <w:t>Admin</w:t>
            </w:r>
          </w:p>
        </w:tc>
      </w:tr>
      <w:tr w:rsidR="001E0D74" w:rsidRPr="001201BC" w14:paraId="33A4B66D" w14:textId="77777777">
        <w:tc>
          <w:tcPr>
            <w:tcW w:w="2059" w:type="dxa"/>
          </w:tcPr>
          <w:p w14:paraId="22C347DC" w14:textId="77777777" w:rsidR="001E0D74" w:rsidRPr="001201BC" w:rsidRDefault="001E0D74">
            <w:pPr>
              <w:spacing w:before="40" w:after="60" w:line="240" w:lineRule="auto"/>
            </w:pPr>
            <w:r w:rsidRPr="001201BC">
              <w:t>Basic Flow</w:t>
            </w:r>
          </w:p>
        </w:tc>
        <w:tc>
          <w:tcPr>
            <w:tcW w:w="7291" w:type="dxa"/>
          </w:tcPr>
          <w:p w14:paraId="38A8962B" w14:textId="77777777" w:rsidR="001E0D74" w:rsidRPr="001201BC" w:rsidRDefault="001E0D74">
            <w:pPr>
              <w:pStyle w:val="ListParagraph"/>
              <w:numPr>
                <w:ilvl w:val="0"/>
                <w:numId w:val="14"/>
              </w:numPr>
              <w:spacing w:before="40" w:after="60" w:line="240" w:lineRule="auto"/>
            </w:pPr>
            <w:r>
              <w:t xml:space="preserve">Ở </w:t>
            </w:r>
            <w:r w:rsidRPr="41FFD7BA">
              <w:rPr>
                <w:lang w:val="en-US"/>
              </w:rPr>
              <w:t>ngăn điều hướng,</w:t>
            </w:r>
            <w:r>
              <w:t xml:space="preserve"> </w:t>
            </w:r>
            <w:r w:rsidRPr="41FFD7BA">
              <w:rPr>
                <w:lang w:val="en-US"/>
              </w:rPr>
              <w:t>Admin</w:t>
            </w:r>
            <w:r>
              <w:t xml:space="preserve"> nhấn vào nút</w:t>
            </w:r>
            <w:r w:rsidRPr="41FFD7BA">
              <w:rPr>
                <w:lang w:val="en-US"/>
              </w:rPr>
              <w:t xml:space="preserve"> “Thêm tài khoản” </w:t>
            </w:r>
          </w:p>
          <w:p w14:paraId="3695C1E5" w14:textId="77777777" w:rsidR="001E0D74" w:rsidRPr="00D7780E" w:rsidRDefault="001E0D74">
            <w:pPr>
              <w:pStyle w:val="ListParagraph"/>
              <w:numPr>
                <w:ilvl w:val="0"/>
                <w:numId w:val="14"/>
              </w:numPr>
              <w:spacing w:before="40" w:after="60" w:line="240" w:lineRule="auto"/>
            </w:pPr>
            <w:r w:rsidRPr="001201BC">
              <w:t>Hiển thị màn hình</w:t>
            </w:r>
            <w:r>
              <w:rPr>
                <w:lang w:val="en-US"/>
              </w:rPr>
              <w:t xml:space="preserve"> Thêm tài khoản, hiển thị các thông tin cần điền để thêm và danh sách các tài khoản ở dưới (dễ đối chiếu)</w:t>
            </w:r>
          </w:p>
          <w:p w14:paraId="2A3C329A" w14:textId="77777777" w:rsidR="001E0D74" w:rsidRPr="00865811" w:rsidRDefault="001E0D74">
            <w:pPr>
              <w:pStyle w:val="ListParagraph"/>
              <w:numPr>
                <w:ilvl w:val="0"/>
                <w:numId w:val="14"/>
              </w:numPr>
              <w:spacing w:before="40" w:after="60" w:line="240" w:lineRule="auto"/>
            </w:pPr>
            <w:r>
              <w:rPr>
                <w:lang w:val="en-US"/>
              </w:rPr>
              <w:t>Admin điền các thông tin: MSSV/MS-Admin, password, loại tài khoản (sinh viên/Admin), họ tên, số điện thoại, email,…</w:t>
            </w:r>
          </w:p>
          <w:p w14:paraId="626E1190" w14:textId="77777777" w:rsidR="001E0D74" w:rsidRPr="007458C5" w:rsidRDefault="001E0D74">
            <w:pPr>
              <w:pStyle w:val="ListParagraph"/>
              <w:numPr>
                <w:ilvl w:val="0"/>
                <w:numId w:val="14"/>
              </w:numPr>
              <w:spacing w:before="40" w:after="60" w:line="240" w:lineRule="auto"/>
            </w:pPr>
            <w:r>
              <w:rPr>
                <w:lang w:val="en-US"/>
              </w:rPr>
              <w:t>Nhấn nút “Thêm” để xác nhận hoàn tất</w:t>
            </w:r>
          </w:p>
        </w:tc>
      </w:tr>
      <w:tr w:rsidR="001E0D74" w:rsidRPr="001201BC" w14:paraId="191EFE5D" w14:textId="77777777">
        <w:tc>
          <w:tcPr>
            <w:tcW w:w="2059" w:type="dxa"/>
          </w:tcPr>
          <w:p w14:paraId="50F749C4" w14:textId="77777777" w:rsidR="001E0D74" w:rsidRPr="001201BC" w:rsidRDefault="001E0D74">
            <w:pPr>
              <w:spacing w:before="40" w:after="60" w:line="240" w:lineRule="auto"/>
            </w:pPr>
            <w:r w:rsidRPr="001201BC">
              <w:t>Alternative Flows</w:t>
            </w:r>
          </w:p>
        </w:tc>
        <w:tc>
          <w:tcPr>
            <w:tcW w:w="7291" w:type="dxa"/>
          </w:tcPr>
          <w:p w14:paraId="39D5B9B2" w14:textId="77777777" w:rsidR="001E0D74" w:rsidRPr="000B6F0F" w:rsidRDefault="001E0D74">
            <w:pPr>
              <w:spacing w:before="40" w:after="60" w:line="240" w:lineRule="auto"/>
              <w:rPr>
                <w:b/>
                <w:lang w:val="en-US"/>
              </w:rPr>
            </w:pPr>
            <w:r w:rsidRPr="001201BC">
              <w:rPr>
                <w:b/>
              </w:rPr>
              <w:t xml:space="preserve">Alternative flow 1: </w:t>
            </w:r>
            <w:r>
              <w:rPr>
                <w:b/>
                <w:lang w:val="en-US"/>
              </w:rPr>
              <w:t>MSSV/MS-Admin đã tồn tại</w:t>
            </w:r>
          </w:p>
          <w:p w14:paraId="5741C52B" w14:textId="77777777" w:rsidR="001E0D74" w:rsidRPr="001201BC" w:rsidRDefault="001E0D74">
            <w:pPr>
              <w:pStyle w:val="ListParagraph"/>
              <w:numPr>
                <w:ilvl w:val="0"/>
                <w:numId w:val="21"/>
              </w:numPr>
              <w:spacing w:before="40" w:after="60" w:line="240" w:lineRule="auto"/>
            </w:pPr>
            <w:r w:rsidRPr="001201BC">
              <w:t>Từ #</w:t>
            </w:r>
            <w:r>
              <w:rPr>
                <w:lang w:val="en-US"/>
              </w:rPr>
              <w:t>4</w:t>
            </w:r>
            <w:r w:rsidRPr="001201BC">
              <w:t xml:space="preserve"> của Basic Flow,</w:t>
            </w:r>
            <w:r>
              <w:rPr>
                <w:lang w:val="en-US"/>
              </w:rPr>
              <w:t xml:space="preserve"> nếu trong hệ thống đã tồn tại MSSV/MS-Admin này, hiển thị thông báo MSSV/MS-Admin đã tồn tại</w:t>
            </w:r>
          </w:p>
          <w:p w14:paraId="1135E4DB" w14:textId="77777777" w:rsidR="001E0D74" w:rsidRDefault="001E0D74">
            <w:pPr>
              <w:pStyle w:val="ListParagraph"/>
              <w:numPr>
                <w:ilvl w:val="0"/>
                <w:numId w:val="21"/>
              </w:numPr>
              <w:spacing w:before="40" w:after="60" w:line="240" w:lineRule="auto"/>
            </w:pPr>
            <w:r>
              <w:rPr>
                <w:lang w:val="en-US"/>
              </w:rPr>
              <w:lastRenderedPageBreak/>
              <w:t>Huỷ thêm tài khoản và bắt đầu lại</w:t>
            </w:r>
            <w:r w:rsidRPr="001201BC">
              <w:t xml:space="preserve"> #</w:t>
            </w:r>
            <w:r>
              <w:rPr>
                <w:lang w:val="en-US"/>
              </w:rPr>
              <w:t>2</w:t>
            </w:r>
            <w:r w:rsidRPr="001201BC">
              <w:t xml:space="preserve"> của Basic Flow</w:t>
            </w:r>
          </w:p>
          <w:p w14:paraId="5B995E0E" w14:textId="77777777" w:rsidR="001E0D74" w:rsidRDefault="001E0D74">
            <w:pPr>
              <w:spacing w:before="40" w:after="60" w:line="240" w:lineRule="auto"/>
              <w:rPr>
                <w:b/>
                <w:lang w:val="en-US"/>
              </w:rPr>
            </w:pPr>
            <w:r w:rsidRPr="001201BC">
              <w:rPr>
                <w:b/>
              </w:rPr>
              <w:t xml:space="preserve">Alternative flow </w:t>
            </w:r>
            <w:r>
              <w:rPr>
                <w:b/>
                <w:lang w:val="en-US"/>
              </w:rPr>
              <w:t>2</w:t>
            </w:r>
            <w:r w:rsidRPr="001201BC">
              <w:rPr>
                <w:b/>
              </w:rPr>
              <w:t xml:space="preserve">: </w:t>
            </w:r>
            <w:r>
              <w:rPr>
                <w:b/>
                <w:lang w:val="en-US"/>
              </w:rPr>
              <w:t>Email trùng với 1 tài khoản trong hệ thống</w:t>
            </w:r>
          </w:p>
          <w:p w14:paraId="25BA1747" w14:textId="77777777" w:rsidR="001E0D74" w:rsidRPr="001201BC" w:rsidRDefault="001E0D74">
            <w:pPr>
              <w:pStyle w:val="ListParagraph"/>
              <w:numPr>
                <w:ilvl w:val="0"/>
                <w:numId w:val="22"/>
              </w:numPr>
              <w:spacing w:before="40" w:after="60" w:line="240" w:lineRule="auto"/>
            </w:pPr>
            <w:r w:rsidRPr="001201BC">
              <w:t>Từ #</w:t>
            </w:r>
            <w:r>
              <w:rPr>
                <w:lang w:val="en-US"/>
              </w:rPr>
              <w:t>4</w:t>
            </w:r>
            <w:r w:rsidRPr="001201BC">
              <w:t xml:space="preserve"> của Basic Flow,</w:t>
            </w:r>
            <w:r>
              <w:rPr>
                <w:lang w:val="en-US"/>
              </w:rPr>
              <w:t xml:space="preserve"> nếu trong hệ thống đã tồn tại email này, hiển thị thông báo số email đã tồn tại</w:t>
            </w:r>
          </w:p>
          <w:p w14:paraId="6F1BD09D" w14:textId="77777777" w:rsidR="001E0D74" w:rsidRPr="00826763" w:rsidRDefault="001E0D74">
            <w:pPr>
              <w:pStyle w:val="ListParagraph"/>
              <w:numPr>
                <w:ilvl w:val="0"/>
                <w:numId w:val="22"/>
              </w:numPr>
              <w:spacing w:before="40" w:after="60" w:line="240" w:lineRule="auto"/>
            </w:pPr>
            <w:r>
              <w:rPr>
                <w:lang w:val="en-US"/>
              </w:rPr>
              <w:t>Huỷ thêm tài khoản và bắt đầu lại</w:t>
            </w:r>
            <w:r w:rsidRPr="001201BC">
              <w:t xml:space="preserve"> #</w:t>
            </w:r>
            <w:r>
              <w:rPr>
                <w:lang w:val="en-US"/>
              </w:rPr>
              <w:t>2</w:t>
            </w:r>
            <w:r w:rsidRPr="001201BC">
              <w:t xml:space="preserve"> của Basic Flow</w:t>
            </w:r>
          </w:p>
        </w:tc>
      </w:tr>
      <w:tr w:rsidR="001E0D74" w:rsidRPr="001201BC" w14:paraId="4885BE5D" w14:textId="77777777">
        <w:tc>
          <w:tcPr>
            <w:tcW w:w="2059" w:type="dxa"/>
          </w:tcPr>
          <w:p w14:paraId="5510FBD8" w14:textId="77777777" w:rsidR="001E0D74" w:rsidRPr="001201BC" w:rsidRDefault="001E0D74">
            <w:pPr>
              <w:spacing w:before="40" w:after="60" w:line="240" w:lineRule="auto"/>
            </w:pPr>
            <w:r w:rsidRPr="001201BC">
              <w:lastRenderedPageBreak/>
              <w:t>Pre-conditions</w:t>
            </w:r>
          </w:p>
        </w:tc>
        <w:tc>
          <w:tcPr>
            <w:tcW w:w="7291" w:type="dxa"/>
          </w:tcPr>
          <w:p w14:paraId="079A60F1" w14:textId="77777777" w:rsidR="001E0D74" w:rsidRPr="00127A54" w:rsidRDefault="001E0D74">
            <w:pPr>
              <w:spacing w:before="40" w:after="60" w:line="240" w:lineRule="auto"/>
              <w:rPr>
                <w:lang w:val="en-US"/>
              </w:rPr>
            </w:pPr>
            <w:r>
              <w:rPr>
                <w:lang w:val="en-US"/>
              </w:rPr>
              <w:t>Người dùng là phải Admin, đã đăng nhập thành công vào website</w:t>
            </w:r>
          </w:p>
        </w:tc>
      </w:tr>
      <w:tr w:rsidR="001E0D74" w:rsidRPr="001201BC" w14:paraId="3AEBECD4" w14:textId="77777777">
        <w:tc>
          <w:tcPr>
            <w:tcW w:w="2059" w:type="dxa"/>
          </w:tcPr>
          <w:p w14:paraId="4DE4D432" w14:textId="77777777" w:rsidR="001E0D74" w:rsidRPr="001201BC" w:rsidRDefault="001E0D74">
            <w:pPr>
              <w:spacing w:before="40" w:after="60" w:line="240" w:lineRule="auto"/>
            </w:pPr>
            <w:r w:rsidRPr="001201BC">
              <w:t>Post-conditions</w:t>
            </w:r>
          </w:p>
        </w:tc>
        <w:tc>
          <w:tcPr>
            <w:tcW w:w="7291" w:type="dxa"/>
          </w:tcPr>
          <w:p w14:paraId="5EAD56E8" w14:textId="77777777" w:rsidR="001E0D74" w:rsidRPr="001A7868" w:rsidRDefault="001E0D74">
            <w:pPr>
              <w:spacing w:before="40" w:after="60" w:line="240" w:lineRule="auto"/>
              <w:rPr>
                <w:lang w:val="en-US"/>
              </w:rPr>
            </w:pPr>
            <w:r>
              <w:rPr>
                <w:lang w:val="en-US"/>
              </w:rPr>
              <w:t>Thông báo thêm thành công tài khoản mới</w:t>
            </w:r>
          </w:p>
        </w:tc>
      </w:tr>
    </w:tbl>
    <w:p w14:paraId="293766B9" w14:textId="333D4D02" w:rsidR="00E7692A" w:rsidRDefault="00E7692A">
      <w:pPr>
        <w:widowControl/>
        <w:spacing w:line="240" w:lineRule="auto"/>
        <w:rPr>
          <w:lang w:val="en-US"/>
        </w:rPr>
      </w:pPr>
    </w:p>
    <w:p w14:paraId="02E6C477" w14:textId="094AB387" w:rsidR="0018199F" w:rsidRDefault="0018199F" w:rsidP="00C85CEC">
      <w:pPr>
        <w:pStyle w:val="Heading2"/>
        <w:spacing w:before="40" w:line="240" w:lineRule="auto"/>
        <w:rPr>
          <w:lang w:val="en-US"/>
        </w:rPr>
      </w:pPr>
      <w:r>
        <w:rPr>
          <w:lang w:val="en-US"/>
        </w:rPr>
        <w:t>Use-case: Huỷ lớp</w:t>
      </w:r>
      <w:bookmarkEnd w:id="25"/>
      <w:bookmarkEnd w:id="26"/>
    </w:p>
    <w:tbl>
      <w:tblPr>
        <w:tblStyle w:val="TableGrid"/>
        <w:tblW w:w="0" w:type="auto"/>
        <w:tblLayout w:type="fixed"/>
        <w:tblLook w:val="04A0" w:firstRow="1" w:lastRow="0" w:firstColumn="1" w:lastColumn="0" w:noHBand="0" w:noVBand="1"/>
      </w:tblPr>
      <w:tblGrid>
        <w:gridCol w:w="2039"/>
        <w:gridCol w:w="7321"/>
      </w:tblGrid>
      <w:tr w:rsidR="6FBEE51E" w14:paraId="142DC1F2" w14:textId="77777777" w:rsidTr="039FF7CA">
        <w:tc>
          <w:tcPr>
            <w:tcW w:w="2039" w:type="dxa"/>
          </w:tcPr>
          <w:p w14:paraId="6A43BB29" w14:textId="629F8FF9" w:rsidR="6FBEE51E" w:rsidRDefault="6FBEE51E" w:rsidP="00C85CEC">
            <w:pPr>
              <w:spacing w:before="40" w:after="60" w:line="240" w:lineRule="auto"/>
            </w:pPr>
            <w:r w:rsidRPr="00E6354A">
              <w:t>Use case Name</w:t>
            </w:r>
          </w:p>
        </w:tc>
        <w:tc>
          <w:tcPr>
            <w:tcW w:w="7321" w:type="dxa"/>
          </w:tcPr>
          <w:p w14:paraId="020E095F" w14:textId="07C293B6" w:rsidR="6FBEE51E" w:rsidRDefault="1A7BA561" w:rsidP="00C85CEC">
            <w:pPr>
              <w:spacing w:before="40" w:after="60" w:line="240" w:lineRule="auto"/>
            </w:pPr>
            <w:r w:rsidRPr="00E6354A">
              <w:t xml:space="preserve"> </w:t>
            </w:r>
            <w:r w:rsidR="4DDBAAF4" w:rsidRPr="00E6354A">
              <w:t>Hủy lớp</w:t>
            </w:r>
          </w:p>
        </w:tc>
      </w:tr>
      <w:tr w:rsidR="6FBEE51E" w14:paraId="1B3572CF" w14:textId="77777777" w:rsidTr="039FF7CA">
        <w:tc>
          <w:tcPr>
            <w:tcW w:w="2039" w:type="dxa"/>
          </w:tcPr>
          <w:p w14:paraId="5FA08584" w14:textId="342F0CC3" w:rsidR="6FBEE51E" w:rsidRDefault="6FBEE51E" w:rsidP="00C85CEC">
            <w:pPr>
              <w:spacing w:before="40" w:after="60" w:line="240" w:lineRule="auto"/>
            </w:pPr>
            <w:r w:rsidRPr="00E6354A">
              <w:t>Brief description</w:t>
            </w:r>
          </w:p>
        </w:tc>
        <w:tc>
          <w:tcPr>
            <w:tcW w:w="7321" w:type="dxa"/>
          </w:tcPr>
          <w:p w14:paraId="6D4C8D8B" w14:textId="69EA9E72" w:rsidR="6FBEE51E" w:rsidRPr="00E6354A" w:rsidRDefault="1A7BA561" w:rsidP="00C85CEC">
            <w:pPr>
              <w:spacing w:before="40" w:after="60" w:line="240" w:lineRule="auto"/>
            </w:pPr>
            <w:r w:rsidRPr="00E6354A">
              <w:t xml:space="preserve"> </w:t>
            </w:r>
            <w:r w:rsidR="3B3B6DF9" w:rsidRPr="00E6354A">
              <w:t xml:space="preserve">Use case này miêu tả cách Admin hủy bỏ một lớp </w:t>
            </w:r>
          </w:p>
        </w:tc>
      </w:tr>
      <w:tr w:rsidR="6FBEE51E" w14:paraId="1F32F221" w14:textId="77777777" w:rsidTr="039FF7CA">
        <w:tc>
          <w:tcPr>
            <w:tcW w:w="2039" w:type="dxa"/>
          </w:tcPr>
          <w:p w14:paraId="60D0FC90" w14:textId="249BB1C1" w:rsidR="6FBEE51E" w:rsidRDefault="6FBEE51E" w:rsidP="00C85CEC">
            <w:pPr>
              <w:spacing w:before="40" w:after="60" w:line="240" w:lineRule="auto"/>
            </w:pPr>
            <w:r w:rsidRPr="00E6354A">
              <w:t>Actors</w:t>
            </w:r>
          </w:p>
        </w:tc>
        <w:tc>
          <w:tcPr>
            <w:tcW w:w="7321" w:type="dxa"/>
          </w:tcPr>
          <w:p w14:paraId="19B5E712" w14:textId="61EC3ACD" w:rsidR="6FBEE51E" w:rsidRDefault="6FBEE51E" w:rsidP="00C85CEC">
            <w:pPr>
              <w:spacing w:before="40" w:after="60" w:line="240" w:lineRule="auto"/>
            </w:pPr>
            <w:r w:rsidRPr="00E6354A">
              <w:t xml:space="preserve"> </w:t>
            </w:r>
            <w:r w:rsidR="05AEC0FE" w:rsidRPr="00E6354A">
              <w:t>Admin</w:t>
            </w:r>
          </w:p>
        </w:tc>
      </w:tr>
      <w:tr w:rsidR="6FBEE51E" w14:paraId="314A256B" w14:textId="77777777" w:rsidTr="039FF7CA">
        <w:tc>
          <w:tcPr>
            <w:tcW w:w="2039" w:type="dxa"/>
          </w:tcPr>
          <w:p w14:paraId="49626D03" w14:textId="446A51B8" w:rsidR="6FBEE51E" w:rsidRDefault="6FBEE51E" w:rsidP="00C85CEC">
            <w:pPr>
              <w:spacing w:before="40" w:after="60" w:line="240" w:lineRule="auto"/>
            </w:pPr>
            <w:r w:rsidRPr="00E6354A">
              <w:t>Basic Flow</w:t>
            </w:r>
          </w:p>
        </w:tc>
        <w:tc>
          <w:tcPr>
            <w:tcW w:w="7321" w:type="dxa"/>
          </w:tcPr>
          <w:p w14:paraId="5AE5419F" w14:textId="39113D2A" w:rsidR="6FBEE51E" w:rsidRPr="005D334F" w:rsidRDefault="7E5604DA" w:rsidP="00C85CEC">
            <w:pPr>
              <w:pStyle w:val="ListParagraph"/>
              <w:numPr>
                <w:ilvl w:val="0"/>
                <w:numId w:val="23"/>
              </w:numPr>
              <w:spacing w:before="40" w:after="60" w:line="240" w:lineRule="auto"/>
            </w:pPr>
            <w:r>
              <w:t xml:space="preserve">Ở </w:t>
            </w:r>
            <w:r w:rsidRPr="039FF7CA">
              <w:rPr>
                <w:lang w:val="en-US"/>
              </w:rPr>
              <w:t>ngăn điều hướng,</w:t>
            </w:r>
            <w:r>
              <w:t xml:space="preserve"> </w:t>
            </w:r>
            <w:r w:rsidR="43DE92CB">
              <w:t xml:space="preserve">Admin </w:t>
            </w:r>
            <w:r w:rsidR="4713894F">
              <w:t>nhấn vào nút “Hủy lớp”</w:t>
            </w:r>
            <w:r w:rsidR="59B5298B">
              <w:t xml:space="preserve"> trong phần Danh Sách Lớp Mở</w:t>
            </w:r>
          </w:p>
          <w:p w14:paraId="2950B81C" w14:textId="687AEA95" w:rsidR="6FBEE51E" w:rsidRPr="00E6354A" w:rsidRDefault="4713894F" w:rsidP="00C85CEC">
            <w:pPr>
              <w:pStyle w:val="ListParagraph"/>
              <w:numPr>
                <w:ilvl w:val="0"/>
                <w:numId w:val="23"/>
              </w:numPr>
              <w:spacing w:before="40" w:after="60" w:line="240" w:lineRule="auto"/>
            </w:pPr>
            <w:r>
              <w:t>Hiển thị màn hình hủy lớp, có danh sách tất cả các lớp đang mở/được quyền hủy</w:t>
            </w:r>
          </w:p>
          <w:p w14:paraId="2396D57D" w14:textId="13294BE9" w:rsidR="6FBEE51E" w:rsidRPr="00E6354A" w:rsidRDefault="4713894F" w:rsidP="00C85CEC">
            <w:pPr>
              <w:pStyle w:val="ListParagraph"/>
              <w:numPr>
                <w:ilvl w:val="0"/>
                <w:numId w:val="23"/>
              </w:numPr>
              <w:spacing w:before="40" w:after="60" w:line="240" w:lineRule="auto"/>
            </w:pPr>
            <w:r>
              <w:t xml:space="preserve">Admin chọn các lớp </w:t>
            </w:r>
            <w:r w:rsidR="1DD4473B">
              <w:t>phù hợp để hủy bằng cách tích vào các ô check bên phải lớp cần hủy</w:t>
            </w:r>
          </w:p>
          <w:p w14:paraId="62CAA22E" w14:textId="52AFA37C" w:rsidR="6FBEE51E" w:rsidRPr="00E6354A" w:rsidRDefault="486B4ACD" w:rsidP="00C85CEC">
            <w:pPr>
              <w:pStyle w:val="ListParagraph"/>
              <w:numPr>
                <w:ilvl w:val="0"/>
                <w:numId w:val="23"/>
              </w:numPr>
              <w:spacing w:before="40" w:after="60" w:line="240" w:lineRule="auto"/>
            </w:pPr>
            <w:r>
              <w:t>Sau khi hoàn tất chọn lớp cần hủy, Admin ấn nút “Hủy” để xác nhận hủy các lớp đã chọn</w:t>
            </w:r>
          </w:p>
        </w:tc>
      </w:tr>
      <w:tr w:rsidR="6FBEE51E" w14:paraId="110E7B7F" w14:textId="77777777" w:rsidTr="039FF7CA">
        <w:tc>
          <w:tcPr>
            <w:tcW w:w="2039" w:type="dxa"/>
          </w:tcPr>
          <w:p w14:paraId="0FAA2CFD" w14:textId="67E5FB59" w:rsidR="6FBEE51E" w:rsidRDefault="6FBEE51E" w:rsidP="00C85CEC">
            <w:pPr>
              <w:spacing w:before="40" w:after="60" w:line="240" w:lineRule="auto"/>
            </w:pPr>
            <w:r w:rsidRPr="00E6354A">
              <w:t>Alternative Flows</w:t>
            </w:r>
          </w:p>
        </w:tc>
        <w:tc>
          <w:tcPr>
            <w:tcW w:w="7321" w:type="dxa"/>
          </w:tcPr>
          <w:p w14:paraId="1515802F" w14:textId="57897BAA" w:rsidR="6FBEE51E" w:rsidRPr="00E6354A" w:rsidRDefault="4F858F40" w:rsidP="00C85CEC">
            <w:pPr>
              <w:spacing w:before="40" w:after="60" w:line="240" w:lineRule="auto"/>
            </w:pPr>
            <w:r>
              <w:t xml:space="preserve"> </w:t>
            </w:r>
          </w:p>
        </w:tc>
      </w:tr>
      <w:tr w:rsidR="6FBEE51E" w14:paraId="0EB9315E" w14:textId="77777777" w:rsidTr="039FF7CA">
        <w:tc>
          <w:tcPr>
            <w:tcW w:w="2039" w:type="dxa"/>
          </w:tcPr>
          <w:p w14:paraId="38E2E75E" w14:textId="24C21015" w:rsidR="6FBEE51E" w:rsidRDefault="6FBEE51E" w:rsidP="00C85CEC">
            <w:pPr>
              <w:spacing w:before="40" w:after="60" w:line="240" w:lineRule="auto"/>
            </w:pPr>
            <w:r w:rsidRPr="00E6354A">
              <w:t>Pre-conditions</w:t>
            </w:r>
          </w:p>
        </w:tc>
        <w:tc>
          <w:tcPr>
            <w:tcW w:w="7321" w:type="dxa"/>
          </w:tcPr>
          <w:p w14:paraId="5328D7A0" w14:textId="4895E29F" w:rsidR="6FBEE51E" w:rsidRPr="00E6354A" w:rsidRDefault="00CE3477" w:rsidP="00C85CEC">
            <w:pPr>
              <w:spacing w:before="40" w:after="60" w:line="240" w:lineRule="auto"/>
            </w:pPr>
            <w:r>
              <w:rPr>
                <w:lang w:val="en-US"/>
              </w:rPr>
              <w:t>Người dùng</w:t>
            </w:r>
            <w:r w:rsidR="00D644A9">
              <w:rPr>
                <w:lang w:val="en-US"/>
              </w:rPr>
              <w:t xml:space="preserve"> phải</w:t>
            </w:r>
            <w:r>
              <w:rPr>
                <w:lang w:val="en-US"/>
              </w:rPr>
              <w:t xml:space="preserve"> là Admin, đã đăng nhập</w:t>
            </w:r>
            <w:r w:rsidR="00D644A9">
              <w:rPr>
                <w:lang w:val="en-US"/>
              </w:rPr>
              <w:t xml:space="preserve"> thành công</w:t>
            </w:r>
            <w:r>
              <w:rPr>
                <w:lang w:val="en-US"/>
              </w:rPr>
              <w:t xml:space="preserve"> vào website</w:t>
            </w:r>
          </w:p>
        </w:tc>
      </w:tr>
      <w:tr w:rsidR="6FBEE51E" w14:paraId="7D1E63F4" w14:textId="77777777" w:rsidTr="039FF7CA">
        <w:tc>
          <w:tcPr>
            <w:tcW w:w="2039" w:type="dxa"/>
          </w:tcPr>
          <w:p w14:paraId="6A9D4822" w14:textId="2BC60802" w:rsidR="6FBEE51E" w:rsidRDefault="6FBEE51E" w:rsidP="00C85CEC">
            <w:pPr>
              <w:spacing w:before="40" w:after="60" w:line="240" w:lineRule="auto"/>
            </w:pPr>
            <w:r w:rsidRPr="00E6354A">
              <w:t>Post-conditions</w:t>
            </w:r>
          </w:p>
        </w:tc>
        <w:tc>
          <w:tcPr>
            <w:tcW w:w="7321" w:type="dxa"/>
          </w:tcPr>
          <w:p w14:paraId="26B8FFC9" w14:textId="421E32AA" w:rsidR="6FBEE51E" w:rsidRPr="00E6354A" w:rsidRDefault="06C8CEBF" w:rsidP="00C85CEC">
            <w:pPr>
              <w:spacing w:before="40" w:after="60" w:line="240" w:lineRule="auto"/>
            </w:pPr>
            <w:r w:rsidRPr="00E6354A">
              <w:t>Hiển thị danh sách tất cả các lớp mở sau khi đã hoàn tất hủy lớp</w:t>
            </w:r>
          </w:p>
        </w:tc>
      </w:tr>
    </w:tbl>
    <w:p w14:paraId="30A0660E" w14:textId="2015579D" w:rsidR="00D206E7" w:rsidRDefault="00D206E7" w:rsidP="00C85CEC">
      <w:pPr>
        <w:spacing w:before="40" w:after="60" w:line="240" w:lineRule="auto"/>
        <w:rPr>
          <w:lang w:val="en-US"/>
        </w:rPr>
      </w:pPr>
    </w:p>
    <w:p w14:paraId="58896FA2" w14:textId="35911A22" w:rsidR="0018199F" w:rsidRPr="0018199F" w:rsidRDefault="0018199F" w:rsidP="00C85CEC">
      <w:pPr>
        <w:pStyle w:val="Heading2"/>
        <w:spacing w:before="40" w:line="240" w:lineRule="auto"/>
        <w:rPr>
          <w:lang w:val="en-US"/>
        </w:rPr>
      </w:pPr>
      <w:bookmarkStart w:id="29" w:name="_Toc119182491"/>
      <w:bookmarkStart w:id="30" w:name="_Toc119187473"/>
      <w:r>
        <w:rPr>
          <w:lang w:val="en-US"/>
        </w:rPr>
        <w:t>Use-case: Đăng ký</w:t>
      </w:r>
      <w:r w:rsidR="00DC58E6">
        <w:rPr>
          <w:lang w:val="en-US"/>
        </w:rPr>
        <w:t xml:space="preserve"> học phần</w:t>
      </w:r>
      <w:r>
        <w:rPr>
          <w:lang w:val="en-US"/>
        </w:rPr>
        <w:t xml:space="preserve"> cho sinh viên</w:t>
      </w:r>
      <w:bookmarkEnd w:id="29"/>
      <w:bookmarkEnd w:id="30"/>
    </w:p>
    <w:tbl>
      <w:tblPr>
        <w:tblStyle w:val="TableGrid"/>
        <w:tblW w:w="0" w:type="auto"/>
        <w:tblLook w:val="04A0" w:firstRow="1" w:lastRow="0" w:firstColumn="1" w:lastColumn="0" w:noHBand="0" w:noVBand="1"/>
      </w:tblPr>
      <w:tblGrid>
        <w:gridCol w:w="2059"/>
        <w:gridCol w:w="7291"/>
      </w:tblGrid>
      <w:tr w:rsidR="00D73262" w:rsidRPr="001201BC" w14:paraId="7BC58515" w14:textId="77777777">
        <w:tc>
          <w:tcPr>
            <w:tcW w:w="2088" w:type="dxa"/>
          </w:tcPr>
          <w:p w14:paraId="42F53E91" w14:textId="77777777" w:rsidR="002576D3" w:rsidRPr="001201BC" w:rsidRDefault="002576D3" w:rsidP="00C85CEC">
            <w:pPr>
              <w:spacing w:before="40" w:after="60" w:line="240" w:lineRule="auto"/>
            </w:pPr>
            <w:r w:rsidRPr="001201BC">
              <w:t>Use case Name</w:t>
            </w:r>
          </w:p>
        </w:tc>
        <w:tc>
          <w:tcPr>
            <w:tcW w:w="7488" w:type="dxa"/>
          </w:tcPr>
          <w:p w14:paraId="556E1918" w14:textId="127AF01C" w:rsidR="002576D3" w:rsidRPr="00AB2FCB" w:rsidRDefault="786280BF" w:rsidP="00C85CEC">
            <w:pPr>
              <w:spacing w:before="40" w:after="60" w:line="240" w:lineRule="auto"/>
              <w:rPr>
                <w:lang w:val="en-US"/>
              </w:rPr>
            </w:pPr>
            <w:r w:rsidRPr="5195DA88">
              <w:rPr>
                <w:lang w:val="en-US"/>
              </w:rPr>
              <w:t>Đăng ký học phần cho sinh viên</w:t>
            </w:r>
          </w:p>
        </w:tc>
      </w:tr>
      <w:tr w:rsidR="00D73262" w:rsidRPr="001201BC" w14:paraId="14FA2293" w14:textId="77777777">
        <w:tc>
          <w:tcPr>
            <w:tcW w:w="2088" w:type="dxa"/>
          </w:tcPr>
          <w:p w14:paraId="638F6EE3" w14:textId="77777777" w:rsidR="002576D3" w:rsidRPr="001201BC" w:rsidRDefault="002576D3" w:rsidP="00C85CEC">
            <w:pPr>
              <w:spacing w:before="40" w:after="60" w:line="240" w:lineRule="auto"/>
            </w:pPr>
            <w:r w:rsidRPr="001201BC">
              <w:t>Brief description</w:t>
            </w:r>
          </w:p>
        </w:tc>
        <w:tc>
          <w:tcPr>
            <w:tcW w:w="7488" w:type="dxa"/>
          </w:tcPr>
          <w:p w14:paraId="109DE8D6" w14:textId="20A1B74A" w:rsidR="002576D3" w:rsidRPr="00AB2FCB" w:rsidRDefault="1F16E8CB" w:rsidP="00C85CEC">
            <w:pPr>
              <w:spacing w:before="40" w:after="60" w:line="240" w:lineRule="auto"/>
              <w:rPr>
                <w:lang w:val="en-US"/>
              </w:rPr>
            </w:pPr>
            <w:r w:rsidRPr="5195DA88">
              <w:rPr>
                <w:lang w:val="en-US"/>
              </w:rPr>
              <w:t>Use case này miêu tả cách một admin đăng ký học phần cho sinh viên</w:t>
            </w:r>
          </w:p>
        </w:tc>
      </w:tr>
      <w:tr w:rsidR="00D73262" w:rsidRPr="001201BC" w14:paraId="4A80877B" w14:textId="77777777">
        <w:tc>
          <w:tcPr>
            <w:tcW w:w="2088" w:type="dxa"/>
          </w:tcPr>
          <w:p w14:paraId="5B0D2A28" w14:textId="77777777" w:rsidR="002576D3" w:rsidRPr="001201BC" w:rsidRDefault="002576D3" w:rsidP="00C85CEC">
            <w:pPr>
              <w:spacing w:before="40" w:after="60" w:line="240" w:lineRule="auto"/>
            </w:pPr>
            <w:r w:rsidRPr="001201BC">
              <w:t>Actors</w:t>
            </w:r>
          </w:p>
        </w:tc>
        <w:tc>
          <w:tcPr>
            <w:tcW w:w="7488" w:type="dxa"/>
          </w:tcPr>
          <w:p w14:paraId="231728AF" w14:textId="64C61B20" w:rsidR="002576D3" w:rsidRPr="001201BC" w:rsidRDefault="7632F235" w:rsidP="00C85CEC">
            <w:pPr>
              <w:spacing w:before="40" w:after="60" w:line="240" w:lineRule="auto"/>
            </w:pPr>
            <w:r>
              <w:t>Admin</w:t>
            </w:r>
          </w:p>
        </w:tc>
      </w:tr>
      <w:tr w:rsidR="00D73262" w:rsidRPr="001201BC" w14:paraId="60FB0E15" w14:textId="77777777">
        <w:tc>
          <w:tcPr>
            <w:tcW w:w="2088" w:type="dxa"/>
          </w:tcPr>
          <w:p w14:paraId="3FDA6595" w14:textId="77777777" w:rsidR="002576D3" w:rsidRPr="001201BC" w:rsidRDefault="002576D3" w:rsidP="00C85CEC">
            <w:pPr>
              <w:spacing w:before="40" w:after="60" w:line="240" w:lineRule="auto"/>
            </w:pPr>
            <w:r w:rsidRPr="001201BC">
              <w:t>Basic Flow</w:t>
            </w:r>
          </w:p>
        </w:tc>
        <w:tc>
          <w:tcPr>
            <w:tcW w:w="7488" w:type="dxa"/>
          </w:tcPr>
          <w:p w14:paraId="41395024" w14:textId="1B9AF92A" w:rsidR="002576D3" w:rsidRPr="007458C5" w:rsidRDefault="051B537D" w:rsidP="00C85CEC">
            <w:pPr>
              <w:pStyle w:val="ListParagraph"/>
              <w:numPr>
                <w:ilvl w:val="0"/>
                <w:numId w:val="17"/>
              </w:numPr>
              <w:spacing w:before="40" w:after="60" w:line="240" w:lineRule="auto"/>
            </w:pPr>
            <w:r>
              <w:t xml:space="preserve">Ở </w:t>
            </w:r>
            <w:r w:rsidR="00E75894">
              <w:rPr>
                <w:lang w:val="en-US"/>
              </w:rPr>
              <w:t>ngăn điều hướng</w:t>
            </w:r>
            <w:r>
              <w:t>, Admin nhấn nút “Đăng ký học phần”</w:t>
            </w:r>
          </w:p>
          <w:p w14:paraId="587470FF" w14:textId="66AEBB6F" w:rsidR="002576D3" w:rsidRPr="007458C5" w:rsidRDefault="3A98897C" w:rsidP="00C85CEC">
            <w:pPr>
              <w:pStyle w:val="ListParagraph"/>
              <w:numPr>
                <w:ilvl w:val="0"/>
                <w:numId w:val="17"/>
              </w:numPr>
              <w:spacing w:before="40" w:after="60" w:line="240" w:lineRule="auto"/>
            </w:pPr>
            <w:r>
              <w:t xml:space="preserve">Hiển thị màn hình </w:t>
            </w:r>
            <w:r w:rsidR="7970EDDB">
              <w:t>đăng ký học phần cho sinh viê</w:t>
            </w:r>
            <w:r w:rsidR="6455B937">
              <w:t>n</w:t>
            </w:r>
            <w:r w:rsidR="44A90CCC">
              <w:t>, có</w:t>
            </w:r>
            <w:r w:rsidR="1FBA9CD3">
              <w:t xml:space="preserve"> danh sách </w:t>
            </w:r>
            <w:r w:rsidR="501546C1">
              <w:t xml:space="preserve">tất cả </w:t>
            </w:r>
            <w:r w:rsidR="1FBA9CD3">
              <w:t xml:space="preserve">các </w:t>
            </w:r>
            <w:r w:rsidR="5138D55C">
              <w:t>sinh viên</w:t>
            </w:r>
            <w:r w:rsidR="1FBA9CD3">
              <w:t xml:space="preserve"> </w:t>
            </w:r>
            <w:r w:rsidR="5551B51D">
              <w:t xml:space="preserve">và thông tin </w:t>
            </w:r>
            <w:r w:rsidR="66D54D96">
              <w:t>sinh viên</w:t>
            </w:r>
            <w:r w:rsidR="5551B51D">
              <w:t xml:space="preserve"> (</w:t>
            </w:r>
            <w:r w:rsidR="6080F263">
              <w:t>MSSV</w:t>
            </w:r>
            <w:r w:rsidR="5FE40E08">
              <w:t xml:space="preserve">, </w:t>
            </w:r>
            <w:r w:rsidR="3C6BF0F9">
              <w:t xml:space="preserve">lớp, </w:t>
            </w:r>
            <w:r w:rsidR="5551B51D">
              <w:t xml:space="preserve">ngành, </w:t>
            </w:r>
            <w:r w:rsidR="3FC9BFAD">
              <w:t>khóa</w:t>
            </w:r>
            <w:r w:rsidR="5551B51D">
              <w:t>)</w:t>
            </w:r>
          </w:p>
          <w:p w14:paraId="56CB3261" w14:textId="7E8725A5" w:rsidR="002576D3" w:rsidRPr="007458C5" w:rsidRDefault="567858C7" w:rsidP="00C85CEC">
            <w:pPr>
              <w:pStyle w:val="ListParagraph"/>
              <w:numPr>
                <w:ilvl w:val="0"/>
                <w:numId w:val="17"/>
              </w:numPr>
              <w:spacing w:before="40" w:after="60" w:line="240" w:lineRule="auto"/>
            </w:pPr>
            <w:r>
              <w:t xml:space="preserve">Admin </w:t>
            </w:r>
            <w:r w:rsidR="34A55FE2">
              <w:t xml:space="preserve">chọn </w:t>
            </w:r>
            <w:r w:rsidR="40984417">
              <w:t>các sinh viên cần đăng ký học phần, sử dụng bộ lọc để chọn ra các sinh viên theo ý muốn (theo lớp, MSSV)</w:t>
            </w:r>
          </w:p>
          <w:p w14:paraId="5B33E32E" w14:textId="72D000B6" w:rsidR="002576D3" w:rsidRPr="007458C5" w:rsidRDefault="34690B17" w:rsidP="00C85CEC">
            <w:pPr>
              <w:pStyle w:val="ListParagraph"/>
              <w:numPr>
                <w:ilvl w:val="0"/>
                <w:numId w:val="17"/>
              </w:numPr>
              <w:spacing w:before="40" w:after="60" w:line="240" w:lineRule="auto"/>
            </w:pPr>
            <w:r>
              <w:t>Hiển thị danh sách các học phần học phù hợp với các sinh viên đã chọn mỗi khi chọn thêm một sinh viên</w:t>
            </w:r>
          </w:p>
          <w:p w14:paraId="4BB2C81D" w14:textId="4D04301B" w:rsidR="002576D3" w:rsidRPr="007458C5" w:rsidRDefault="636E541F" w:rsidP="00C85CEC">
            <w:pPr>
              <w:pStyle w:val="ListParagraph"/>
              <w:numPr>
                <w:ilvl w:val="0"/>
                <w:numId w:val="17"/>
              </w:numPr>
              <w:spacing w:before="40" w:after="60" w:line="240" w:lineRule="auto"/>
            </w:pPr>
            <w:r>
              <w:t xml:space="preserve">Admin chọn các học phần cần đăng ký cho </w:t>
            </w:r>
            <w:r w:rsidR="5BF6AC48">
              <w:t xml:space="preserve">các sinh </w:t>
            </w:r>
            <w:r>
              <w:t>viên</w:t>
            </w:r>
            <w:r w:rsidR="2C68440F">
              <w:t xml:space="preserve"> phù hợp với các điều kiện về tín chỉ, học phần tiên quyết</w:t>
            </w:r>
          </w:p>
          <w:p w14:paraId="672DBEBC" w14:textId="24225692" w:rsidR="002576D3" w:rsidRPr="007458C5" w:rsidRDefault="636E541F" w:rsidP="00C85CEC">
            <w:pPr>
              <w:pStyle w:val="ListParagraph"/>
              <w:numPr>
                <w:ilvl w:val="0"/>
                <w:numId w:val="17"/>
              </w:numPr>
              <w:spacing w:before="40" w:after="60" w:line="240" w:lineRule="auto"/>
            </w:pPr>
            <w:r>
              <w:t xml:space="preserve">Sau khi hoàn tất chọn học phần, Admin ấn nút “Đăng ký” để xác nhận đăng ký các học phần đã chọn cho </w:t>
            </w:r>
            <w:r w:rsidR="0623B41B">
              <w:t>các sinh viên đã chọn</w:t>
            </w:r>
          </w:p>
        </w:tc>
      </w:tr>
      <w:tr w:rsidR="00D73262" w:rsidRPr="001201BC" w14:paraId="5728F58E" w14:textId="77777777">
        <w:tc>
          <w:tcPr>
            <w:tcW w:w="2088" w:type="dxa"/>
          </w:tcPr>
          <w:p w14:paraId="1A582907" w14:textId="77777777" w:rsidR="002576D3" w:rsidRPr="001201BC" w:rsidRDefault="002576D3" w:rsidP="00C85CEC">
            <w:pPr>
              <w:spacing w:before="40" w:after="60" w:line="240" w:lineRule="auto"/>
            </w:pPr>
            <w:r w:rsidRPr="001201BC">
              <w:lastRenderedPageBreak/>
              <w:t>Alternative Flows</w:t>
            </w:r>
          </w:p>
        </w:tc>
        <w:tc>
          <w:tcPr>
            <w:tcW w:w="7488" w:type="dxa"/>
          </w:tcPr>
          <w:p w14:paraId="732B860E" w14:textId="30BD5DA2" w:rsidR="002576D3" w:rsidRDefault="3E0DE3AF" w:rsidP="00C85CEC">
            <w:pPr>
              <w:spacing w:before="40" w:after="60" w:line="240" w:lineRule="auto"/>
              <w:rPr>
                <w:lang w:val="en-US"/>
              </w:rPr>
            </w:pPr>
            <w:r w:rsidRPr="00384361">
              <w:rPr>
                <w:b/>
                <w:bCs/>
              </w:rPr>
              <w:t xml:space="preserve">Alternative </w:t>
            </w:r>
            <w:r w:rsidR="00E00F6C">
              <w:rPr>
                <w:b/>
                <w:bCs/>
                <w:lang w:val="en-US"/>
              </w:rPr>
              <w:t>f</w:t>
            </w:r>
            <w:r w:rsidRPr="00384361">
              <w:rPr>
                <w:b/>
                <w:bCs/>
              </w:rPr>
              <w:t>low 1:</w:t>
            </w:r>
            <w:r>
              <w:t xml:space="preserve"> </w:t>
            </w:r>
            <w:r w:rsidR="008C5B89">
              <w:rPr>
                <w:lang w:val="en-US"/>
              </w:rPr>
              <w:t>Tồn tại sinh viên vượt quá số chỉ</w:t>
            </w:r>
          </w:p>
          <w:p w14:paraId="6154C842" w14:textId="738EA866" w:rsidR="00F166AF" w:rsidRDefault="002F406C" w:rsidP="002F406C">
            <w:pPr>
              <w:pStyle w:val="ListParagraph"/>
              <w:numPr>
                <w:ilvl w:val="0"/>
                <w:numId w:val="29"/>
              </w:numPr>
              <w:spacing w:before="40" w:after="60" w:line="240" w:lineRule="auto"/>
              <w:rPr>
                <w:lang w:val="en-US"/>
              </w:rPr>
            </w:pPr>
            <w:r>
              <w:rPr>
                <w:lang w:val="en-US"/>
              </w:rPr>
              <w:t xml:space="preserve">Từ #6 của Basic Flow, nếu trong số các sinh viên được chọn để đăng ký, </w:t>
            </w:r>
            <w:r w:rsidR="00D450B1">
              <w:rPr>
                <w:lang w:val="en-US"/>
              </w:rPr>
              <w:t>tồn tại (1 hoặc nhiều) sinh viên</w:t>
            </w:r>
            <w:r w:rsidR="00E84DD8">
              <w:rPr>
                <w:lang w:val="en-US"/>
              </w:rPr>
              <w:t xml:space="preserve"> sau khi đăng ký sẽ </w:t>
            </w:r>
            <w:r w:rsidR="003436A4">
              <w:rPr>
                <w:lang w:val="en-US"/>
              </w:rPr>
              <w:t>vượt quá</w:t>
            </w:r>
            <w:r w:rsidR="00E84DD8">
              <w:rPr>
                <w:lang w:val="en-US"/>
              </w:rPr>
              <w:t xml:space="preserve"> số chỉ </w:t>
            </w:r>
            <w:r w:rsidR="0056716C">
              <w:rPr>
                <w:lang w:val="en-US"/>
              </w:rPr>
              <w:t>tối đa</w:t>
            </w:r>
          </w:p>
          <w:p w14:paraId="4CD68C5D" w14:textId="7C7968C8" w:rsidR="00E84DD8" w:rsidRPr="002F406C" w:rsidRDefault="00724D3A" w:rsidP="002F406C">
            <w:pPr>
              <w:pStyle w:val="ListParagraph"/>
              <w:numPr>
                <w:ilvl w:val="0"/>
                <w:numId w:val="29"/>
              </w:numPr>
              <w:spacing w:before="40" w:after="60" w:line="240" w:lineRule="auto"/>
              <w:rPr>
                <w:lang w:val="en-US"/>
              </w:rPr>
            </w:pPr>
            <w:r>
              <w:rPr>
                <w:lang w:val="en-US"/>
              </w:rPr>
              <w:t>T</w:t>
            </w:r>
            <w:r w:rsidR="003F22E1">
              <w:rPr>
                <w:lang w:val="en-US"/>
              </w:rPr>
              <w:t>hông báo các trường hợp</w:t>
            </w:r>
            <w:r w:rsidR="00394FD9">
              <w:rPr>
                <w:lang w:val="en-US"/>
              </w:rPr>
              <w:t xml:space="preserve"> sinh viên v</w:t>
            </w:r>
            <w:r w:rsidR="00044ED6">
              <w:rPr>
                <w:lang w:val="en-US"/>
              </w:rPr>
              <w:t>ượt quá số chỉ tối đa, không đăng ký cho các sinh viên này.</w:t>
            </w:r>
            <w:r w:rsidR="00CD2D45">
              <w:rPr>
                <w:lang w:val="en-US"/>
              </w:rPr>
              <w:t xml:space="preserve"> Các sinh viên </w:t>
            </w:r>
            <w:r w:rsidR="00575660">
              <w:rPr>
                <w:lang w:val="en-US"/>
              </w:rPr>
              <w:t>thoả điều kiện còn lại vẫn được đăng ký</w:t>
            </w:r>
          </w:p>
          <w:p w14:paraId="120B62AE" w14:textId="4F12772E" w:rsidR="00F166AF" w:rsidRDefault="00F166AF" w:rsidP="00C85CEC">
            <w:pPr>
              <w:spacing w:before="40" w:after="60" w:line="240" w:lineRule="auto"/>
              <w:rPr>
                <w:lang w:val="en-US"/>
              </w:rPr>
            </w:pPr>
            <w:r w:rsidRPr="00384361">
              <w:rPr>
                <w:b/>
                <w:bCs/>
                <w:lang w:val="en-US"/>
              </w:rPr>
              <w:t xml:space="preserve">Alternative </w:t>
            </w:r>
            <w:r w:rsidR="00E00F6C">
              <w:rPr>
                <w:b/>
                <w:bCs/>
                <w:lang w:val="en-US"/>
              </w:rPr>
              <w:t>f</w:t>
            </w:r>
            <w:r w:rsidRPr="00384361">
              <w:rPr>
                <w:b/>
                <w:bCs/>
                <w:lang w:val="en-US"/>
              </w:rPr>
              <w:t>low 2:</w:t>
            </w:r>
            <w:r>
              <w:rPr>
                <w:lang w:val="en-US"/>
              </w:rPr>
              <w:t xml:space="preserve"> </w:t>
            </w:r>
            <w:r w:rsidR="002F406C">
              <w:rPr>
                <w:lang w:val="en-US"/>
              </w:rPr>
              <w:t>Tồn tại sinh viên bị vi phạm học phần tiên quyết</w:t>
            </w:r>
          </w:p>
          <w:p w14:paraId="1A5AF426" w14:textId="37BF8E4C" w:rsidR="00575660" w:rsidRDefault="00575660" w:rsidP="00575660">
            <w:pPr>
              <w:pStyle w:val="ListParagraph"/>
              <w:numPr>
                <w:ilvl w:val="0"/>
                <w:numId w:val="31"/>
              </w:numPr>
              <w:spacing w:before="40" w:after="60" w:line="240" w:lineRule="auto"/>
              <w:rPr>
                <w:lang w:val="en-US"/>
              </w:rPr>
            </w:pPr>
            <w:r>
              <w:rPr>
                <w:lang w:val="en-US"/>
              </w:rPr>
              <w:t>Từ #6 của Basic Flow, nếu trong số các sinh viên được chọn để đăng ký, tồn tại (1 hoặc nhiều) sinh viên sau khi đăng ký sẽ vi phạm học phần tiên quyết</w:t>
            </w:r>
          </w:p>
          <w:p w14:paraId="3F9D8DF0" w14:textId="70D7EC06" w:rsidR="00575660" w:rsidRPr="00575660" w:rsidRDefault="00575660" w:rsidP="00C85CEC">
            <w:pPr>
              <w:pStyle w:val="ListParagraph"/>
              <w:numPr>
                <w:ilvl w:val="0"/>
                <w:numId w:val="31"/>
              </w:numPr>
              <w:spacing w:before="40" w:after="60" w:line="240" w:lineRule="auto"/>
              <w:rPr>
                <w:lang w:val="en-US"/>
              </w:rPr>
            </w:pPr>
            <w:r>
              <w:rPr>
                <w:lang w:val="en-US"/>
              </w:rPr>
              <w:t xml:space="preserve">Thông báo các trường hợp sinh viên </w:t>
            </w:r>
            <w:r w:rsidR="003321FA">
              <w:rPr>
                <w:lang w:val="en-US"/>
              </w:rPr>
              <w:t>vi phạm học phần tiên quyết</w:t>
            </w:r>
            <w:r>
              <w:rPr>
                <w:lang w:val="en-US"/>
              </w:rPr>
              <w:t>, không đăng ký cho các sinh viên này. Các sinh viên thoả điều kiện còn lại vẫn được đăng ký</w:t>
            </w:r>
          </w:p>
          <w:p w14:paraId="2C55F065" w14:textId="078558BE" w:rsidR="007031A7" w:rsidRPr="008C5B89" w:rsidRDefault="001B2E65" w:rsidP="66C05175">
            <w:pPr>
              <w:spacing w:before="40" w:after="60" w:line="240" w:lineRule="auto"/>
              <w:rPr>
                <w:lang w:val="en-US"/>
              </w:rPr>
            </w:pPr>
            <w:r w:rsidRPr="00384361">
              <w:rPr>
                <w:b/>
                <w:bCs/>
                <w:lang w:val="en-US"/>
              </w:rPr>
              <w:t xml:space="preserve">Alternative </w:t>
            </w:r>
            <w:r w:rsidR="00E00F6C">
              <w:rPr>
                <w:b/>
                <w:bCs/>
                <w:lang w:val="en-US"/>
              </w:rPr>
              <w:t>f</w:t>
            </w:r>
            <w:r w:rsidRPr="00384361">
              <w:rPr>
                <w:b/>
                <w:bCs/>
                <w:lang w:val="en-US"/>
              </w:rPr>
              <w:t>low 3:</w:t>
            </w:r>
            <w:r>
              <w:rPr>
                <w:lang w:val="en-US"/>
              </w:rPr>
              <w:t xml:space="preserve"> Tổng số sinh viên cần đăng ký vượt quá số lượng còn trống</w:t>
            </w:r>
          </w:p>
          <w:p w14:paraId="1B6EF60E" w14:textId="4444F096" w:rsidR="007031A7" w:rsidRPr="008C5B89" w:rsidRDefault="0503D4AD" w:rsidP="3B899B46">
            <w:pPr>
              <w:pStyle w:val="ListParagraph"/>
              <w:numPr>
                <w:ilvl w:val="0"/>
                <w:numId w:val="30"/>
              </w:numPr>
              <w:spacing w:before="40" w:after="60" w:line="240" w:lineRule="auto"/>
              <w:rPr>
                <w:lang w:val="en-US"/>
              </w:rPr>
            </w:pPr>
            <w:r w:rsidRPr="3B899B46">
              <w:rPr>
                <w:lang w:val="en-US"/>
              </w:rPr>
              <w:t xml:space="preserve">Từ #6 của Basic Flow, nếu số </w:t>
            </w:r>
            <w:r w:rsidRPr="2FD6231E">
              <w:rPr>
                <w:lang w:val="en-US"/>
              </w:rPr>
              <w:t xml:space="preserve">lượng </w:t>
            </w:r>
            <w:r w:rsidRPr="3B899B46">
              <w:rPr>
                <w:lang w:val="en-US"/>
              </w:rPr>
              <w:t>các</w:t>
            </w:r>
            <w:r w:rsidRPr="2FD6231E">
              <w:rPr>
                <w:lang w:val="en-US"/>
              </w:rPr>
              <w:t xml:space="preserve"> sinh viên đã chọn vượt quá </w:t>
            </w:r>
            <w:r w:rsidRPr="1CBE778F">
              <w:rPr>
                <w:lang w:val="en-US"/>
              </w:rPr>
              <w:t>chỉ tiêu của các học phần đã chọn</w:t>
            </w:r>
            <w:r w:rsidR="1B776733" w:rsidRPr="7576E4F9">
              <w:rPr>
                <w:lang w:val="en-US"/>
              </w:rPr>
              <w:t xml:space="preserve">, </w:t>
            </w:r>
            <w:r w:rsidR="1B776733" w:rsidRPr="55ED4DFE">
              <w:rPr>
                <w:lang w:val="en-US"/>
              </w:rPr>
              <w:t xml:space="preserve">chỉ ra các học phần nào </w:t>
            </w:r>
            <w:r w:rsidR="1BF0E499" w:rsidRPr="55ED4DFE">
              <w:rPr>
                <w:lang w:val="en-US"/>
              </w:rPr>
              <w:t>sẽ bị vượt chỉ tiêu</w:t>
            </w:r>
          </w:p>
          <w:p w14:paraId="432AAC83" w14:textId="7CDF2825" w:rsidR="007031A7" w:rsidRPr="008C5B89" w:rsidRDefault="1BF0E499" w:rsidP="3B899B46">
            <w:pPr>
              <w:pStyle w:val="ListParagraph"/>
              <w:numPr>
                <w:ilvl w:val="0"/>
                <w:numId w:val="30"/>
              </w:numPr>
              <w:spacing w:before="40" w:after="60" w:line="240" w:lineRule="auto"/>
              <w:rPr>
                <w:lang w:val="en-US"/>
              </w:rPr>
            </w:pPr>
            <w:r w:rsidRPr="123B344B">
              <w:rPr>
                <w:lang w:val="en-US"/>
              </w:rPr>
              <w:t xml:space="preserve">Admin chọn giữa bỏ chọn </w:t>
            </w:r>
            <w:r w:rsidRPr="743EF560">
              <w:rPr>
                <w:lang w:val="en-US"/>
              </w:rPr>
              <w:t xml:space="preserve">một số sinh viên </w:t>
            </w:r>
            <w:r w:rsidRPr="189BFD7F">
              <w:rPr>
                <w:lang w:val="en-US"/>
              </w:rPr>
              <w:t>hay bỏ chọn các học phần bị vượt chỉ tiêu để thỏa điều kiện</w:t>
            </w:r>
          </w:p>
        </w:tc>
      </w:tr>
      <w:tr w:rsidR="00D73262" w:rsidRPr="001201BC" w14:paraId="507E2BAE" w14:textId="77777777">
        <w:tc>
          <w:tcPr>
            <w:tcW w:w="2088" w:type="dxa"/>
          </w:tcPr>
          <w:p w14:paraId="59612BDD" w14:textId="77777777" w:rsidR="002576D3" w:rsidRPr="001201BC" w:rsidRDefault="002576D3" w:rsidP="00C85CEC">
            <w:pPr>
              <w:spacing w:before="40" w:after="60" w:line="240" w:lineRule="auto"/>
            </w:pPr>
            <w:r w:rsidRPr="001201BC">
              <w:t>Pre-conditions</w:t>
            </w:r>
          </w:p>
        </w:tc>
        <w:tc>
          <w:tcPr>
            <w:tcW w:w="7488" w:type="dxa"/>
          </w:tcPr>
          <w:p w14:paraId="7FDCB0F9" w14:textId="1CC92F08" w:rsidR="002576D3" w:rsidRPr="00127A54" w:rsidRDefault="5BF726D4" w:rsidP="00C85CEC">
            <w:pPr>
              <w:spacing w:before="40" w:after="60" w:line="240" w:lineRule="auto"/>
              <w:rPr>
                <w:lang w:val="en-US"/>
              </w:rPr>
            </w:pPr>
            <w:r w:rsidRPr="64785EA1">
              <w:rPr>
                <w:lang w:val="en-US"/>
              </w:rPr>
              <w:t>Người</w:t>
            </w:r>
            <w:r w:rsidR="7CB6EF6C" w:rsidRPr="64785EA1">
              <w:rPr>
                <w:lang w:val="en-US"/>
              </w:rPr>
              <w:t xml:space="preserve"> dùng phải là Admin, đã đăng nhập</w:t>
            </w:r>
            <w:r w:rsidR="00D644A9">
              <w:rPr>
                <w:lang w:val="en-US"/>
              </w:rPr>
              <w:t xml:space="preserve"> thành công</w:t>
            </w:r>
            <w:r w:rsidR="7CB6EF6C" w:rsidRPr="64785EA1">
              <w:rPr>
                <w:lang w:val="en-US"/>
              </w:rPr>
              <w:t xml:space="preserve"> </w:t>
            </w:r>
            <w:r w:rsidR="7CB6EF6C" w:rsidRPr="4E6EA0B7">
              <w:rPr>
                <w:lang w:val="en-US"/>
              </w:rPr>
              <w:t>vào website</w:t>
            </w:r>
          </w:p>
        </w:tc>
      </w:tr>
      <w:tr w:rsidR="00D73262" w:rsidRPr="001201BC" w14:paraId="15423805" w14:textId="77777777">
        <w:tc>
          <w:tcPr>
            <w:tcW w:w="2088" w:type="dxa"/>
          </w:tcPr>
          <w:p w14:paraId="135E895B" w14:textId="77777777" w:rsidR="002576D3" w:rsidRPr="001201BC" w:rsidRDefault="002576D3" w:rsidP="00C85CEC">
            <w:pPr>
              <w:spacing w:before="40" w:after="60" w:line="240" w:lineRule="auto"/>
            </w:pPr>
            <w:r w:rsidRPr="001201BC">
              <w:t>Post-conditions</w:t>
            </w:r>
          </w:p>
        </w:tc>
        <w:tc>
          <w:tcPr>
            <w:tcW w:w="7488" w:type="dxa"/>
          </w:tcPr>
          <w:p w14:paraId="2CC8250D" w14:textId="4F1AA71D" w:rsidR="002576D3" w:rsidRPr="001A7868" w:rsidRDefault="2A663C55" w:rsidP="00C85CEC">
            <w:pPr>
              <w:spacing w:before="40" w:after="60" w:line="240" w:lineRule="auto"/>
              <w:rPr>
                <w:lang w:val="en-US"/>
              </w:rPr>
            </w:pPr>
            <w:r w:rsidRPr="27CD5528">
              <w:rPr>
                <w:lang w:val="en-US"/>
              </w:rPr>
              <w:t xml:space="preserve">Hiển thị </w:t>
            </w:r>
            <w:r w:rsidR="357F6CD8" w:rsidRPr="1E8087D7">
              <w:rPr>
                <w:lang w:val="en-US"/>
              </w:rPr>
              <w:t>thông báo đã cập nhật</w:t>
            </w:r>
            <w:r w:rsidRPr="27CD5528">
              <w:rPr>
                <w:lang w:val="en-US"/>
              </w:rPr>
              <w:t xml:space="preserve"> đăng ký học phần cho các </w:t>
            </w:r>
            <w:r w:rsidR="357F6CD8" w:rsidRPr="1E8087D7">
              <w:rPr>
                <w:lang w:val="en-US"/>
              </w:rPr>
              <w:t xml:space="preserve">sinh </w:t>
            </w:r>
            <w:r w:rsidR="357F6CD8" w:rsidRPr="21729A32">
              <w:rPr>
                <w:lang w:val="en-US"/>
              </w:rPr>
              <w:t xml:space="preserve">viên theo ý </w:t>
            </w:r>
            <w:r w:rsidR="357F6CD8" w:rsidRPr="0B68DC48">
              <w:rPr>
                <w:lang w:val="en-US"/>
              </w:rPr>
              <w:t>muốn</w:t>
            </w:r>
          </w:p>
        </w:tc>
      </w:tr>
    </w:tbl>
    <w:p w14:paraId="6DA8979A" w14:textId="70AE208F" w:rsidR="005515F8" w:rsidRDefault="005515F8" w:rsidP="005515F8">
      <w:pPr>
        <w:rPr>
          <w:lang w:val="en-US"/>
        </w:rPr>
      </w:pPr>
    </w:p>
    <w:p w14:paraId="50AF3997" w14:textId="65950BC6" w:rsidR="0047109F" w:rsidRDefault="0047109F" w:rsidP="0047109F">
      <w:pPr>
        <w:pStyle w:val="Heading2"/>
        <w:rPr>
          <w:lang w:val="en-US"/>
        </w:rPr>
      </w:pPr>
      <w:r>
        <w:rPr>
          <w:lang w:val="en-US"/>
        </w:rPr>
        <w:t xml:space="preserve">Use-case: </w:t>
      </w:r>
      <w:r w:rsidR="00E230B2">
        <w:rPr>
          <w:lang w:val="en-US"/>
        </w:rPr>
        <w:t>Mở đợt đăng ký học phần</w:t>
      </w:r>
    </w:p>
    <w:tbl>
      <w:tblPr>
        <w:tblStyle w:val="TableGrid"/>
        <w:tblW w:w="0" w:type="auto"/>
        <w:tblLayout w:type="fixed"/>
        <w:tblLook w:val="04A0" w:firstRow="1" w:lastRow="0" w:firstColumn="1" w:lastColumn="0" w:noHBand="0" w:noVBand="1"/>
      </w:tblPr>
      <w:tblGrid>
        <w:gridCol w:w="2039"/>
        <w:gridCol w:w="7321"/>
      </w:tblGrid>
      <w:tr w:rsidR="00E230B2" w14:paraId="1B88AA96" w14:textId="77777777" w:rsidTr="039FF7CA">
        <w:tc>
          <w:tcPr>
            <w:tcW w:w="2039" w:type="dxa"/>
          </w:tcPr>
          <w:p w14:paraId="4A3B17E7" w14:textId="77777777" w:rsidR="00E230B2" w:rsidRDefault="00E230B2">
            <w:pPr>
              <w:spacing w:before="40" w:after="60" w:line="240" w:lineRule="auto"/>
            </w:pPr>
            <w:r w:rsidRPr="00E6354A">
              <w:t>Use case Name</w:t>
            </w:r>
          </w:p>
        </w:tc>
        <w:tc>
          <w:tcPr>
            <w:tcW w:w="7321" w:type="dxa"/>
          </w:tcPr>
          <w:p w14:paraId="5810E75C" w14:textId="24BE0270" w:rsidR="00E230B2" w:rsidRPr="00636562" w:rsidRDefault="00E230B2">
            <w:pPr>
              <w:spacing w:before="40" w:after="60" w:line="240" w:lineRule="auto"/>
              <w:rPr>
                <w:lang w:val="en-US"/>
              </w:rPr>
            </w:pPr>
            <w:r w:rsidRPr="00E6354A">
              <w:t xml:space="preserve"> </w:t>
            </w:r>
            <w:r w:rsidR="00636562">
              <w:rPr>
                <w:lang w:val="en-US"/>
              </w:rPr>
              <w:t>Mở đợt đăng ký học phần</w:t>
            </w:r>
          </w:p>
        </w:tc>
      </w:tr>
      <w:tr w:rsidR="00E230B2" w14:paraId="52E3C78E" w14:textId="77777777" w:rsidTr="039FF7CA">
        <w:tc>
          <w:tcPr>
            <w:tcW w:w="2039" w:type="dxa"/>
          </w:tcPr>
          <w:p w14:paraId="65050120" w14:textId="77777777" w:rsidR="00E230B2" w:rsidRDefault="00E230B2">
            <w:pPr>
              <w:spacing w:before="40" w:after="60" w:line="240" w:lineRule="auto"/>
            </w:pPr>
            <w:r w:rsidRPr="00E6354A">
              <w:t>Brief description</w:t>
            </w:r>
          </w:p>
        </w:tc>
        <w:tc>
          <w:tcPr>
            <w:tcW w:w="7321" w:type="dxa"/>
          </w:tcPr>
          <w:p w14:paraId="0C091127" w14:textId="065AA5C4" w:rsidR="00E230B2" w:rsidRPr="00E6354A" w:rsidRDefault="00E230B2">
            <w:pPr>
              <w:spacing w:before="40" w:after="60" w:line="240" w:lineRule="auto"/>
            </w:pPr>
            <w:r w:rsidRPr="00E6354A">
              <w:t xml:space="preserve"> Use case này miêu tả cách </w:t>
            </w:r>
            <w:r w:rsidR="00636562">
              <w:rPr>
                <w:lang w:val="en-US"/>
              </w:rPr>
              <w:t>Admin hẹn giờ mở đợt đăng ký học phần</w:t>
            </w:r>
            <w:r w:rsidRPr="00E6354A">
              <w:t xml:space="preserve"> </w:t>
            </w:r>
          </w:p>
        </w:tc>
      </w:tr>
      <w:tr w:rsidR="00E230B2" w14:paraId="5932172C" w14:textId="77777777" w:rsidTr="039FF7CA">
        <w:tc>
          <w:tcPr>
            <w:tcW w:w="2039" w:type="dxa"/>
          </w:tcPr>
          <w:p w14:paraId="076B69E2" w14:textId="77777777" w:rsidR="00E230B2" w:rsidRDefault="00E230B2">
            <w:pPr>
              <w:spacing w:before="40" w:after="60" w:line="240" w:lineRule="auto"/>
            </w:pPr>
            <w:r w:rsidRPr="00E6354A">
              <w:t>Actors</w:t>
            </w:r>
          </w:p>
        </w:tc>
        <w:tc>
          <w:tcPr>
            <w:tcW w:w="7321" w:type="dxa"/>
          </w:tcPr>
          <w:p w14:paraId="3EC9A7AB" w14:textId="77777777" w:rsidR="00E230B2" w:rsidRDefault="00E230B2">
            <w:pPr>
              <w:spacing w:before="40" w:after="60" w:line="240" w:lineRule="auto"/>
            </w:pPr>
            <w:r w:rsidRPr="00E6354A">
              <w:t xml:space="preserve"> Admin</w:t>
            </w:r>
          </w:p>
        </w:tc>
      </w:tr>
      <w:tr w:rsidR="00E230B2" w14:paraId="6B633059" w14:textId="77777777" w:rsidTr="039FF7CA">
        <w:tc>
          <w:tcPr>
            <w:tcW w:w="2039" w:type="dxa"/>
          </w:tcPr>
          <w:p w14:paraId="71AFDAD5" w14:textId="77777777" w:rsidR="00E230B2" w:rsidRDefault="00E230B2">
            <w:pPr>
              <w:spacing w:before="40" w:after="60" w:line="240" w:lineRule="auto"/>
            </w:pPr>
            <w:r w:rsidRPr="00E6354A">
              <w:t>Basic Flow</w:t>
            </w:r>
          </w:p>
        </w:tc>
        <w:tc>
          <w:tcPr>
            <w:tcW w:w="7321" w:type="dxa"/>
          </w:tcPr>
          <w:p w14:paraId="026B1425" w14:textId="6F236EA2" w:rsidR="00E230B2" w:rsidRPr="005D334F" w:rsidRDefault="5FA20EB5" w:rsidP="00E230B2">
            <w:pPr>
              <w:pStyle w:val="ListParagraph"/>
              <w:numPr>
                <w:ilvl w:val="0"/>
                <w:numId w:val="34"/>
              </w:numPr>
              <w:spacing w:before="40" w:after="60" w:line="240" w:lineRule="auto"/>
            </w:pPr>
            <w:r>
              <w:t xml:space="preserve">Ở </w:t>
            </w:r>
            <w:r w:rsidRPr="039FF7CA">
              <w:rPr>
                <w:lang w:val="en-US"/>
              </w:rPr>
              <w:t>ngăn điều hướng,</w:t>
            </w:r>
            <w:r>
              <w:t xml:space="preserve"> Admin nhấn vào nút “</w:t>
            </w:r>
            <w:r w:rsidR="0F560F20" w:rsidRPr="039FF7CA">
              <w:rPr>
                <w:lang w:val="en-US"/>
              </w:rPr>
              <w:t>Mở đợt đăng ký học phần</w:t>
            </w:r>
            <w:r>
              <w:t>”</w:t>
            </w:r>
            <w:r w:rsidR="464CF4C7">
              <w:t xml:space="preserve"> trong mục Đăng ký học phần.</w:t>
            </w:r>
          </w:p>
          <w:p w14:paraId="60F07F2B" w14:textId="327C97C2" w:rsidR="00E230B2" w:rsidRPr="00E6354A" w:rsidRDefault="5FA20EB5" w:rsidP="00E230B2">
            <w:pPr>
              <w:pStyle w:val="ListParagraph"/>
              <w:numPr>
                <w:ilvl w:val="0"/>
                <w:numId w:val="34"/>
              </w:numPr>
              <w:spacing w:before="40" w:after="60" w:line="240" w:lineRule="auto"/>
            </w:pPr>
            <w:r>
              <w:t xml:space="preserve">Hiển thị màn hình </w:t>
            </w:r>
            <w:r w:rsidR="0F560F20" w:rsidRPr="039FF7CA">
              <w:rPr>
                <w:lang w:val="en-US"/>
              </w:rPr>
              <w:t>mở đợt đăng ký học phần</w:t>
            </w:r>
            <w:r w:rsidR="680E8809" w:rsidRPr="039FF7CA">
              <w:rPr>
                <w:lang w:val="en-US"/>
              </w:rPr>
              <w:t>, với các thông tin</w:t>
            </w:r>
            <w:r w:rsidR="7469F0DE" w:rsidRPr="039FF7CA">
              <w:rPr>
                <w:lang w:val="en-US"/>
              </w:rPr>
              <w:t xml:space="preserve"> về</w:t>
            </w:r>
            <w:r w:rsidR="4AD697BE" w:rsidRPr="039FF7CA">
              <w:rPr>
                <w:lang w:val="en-US"/>
              </w:rPr>
              <w:t xml:space="preserve"> </w:t>
            </w:r>
            <w:r w:rsidR="7B259FA1" w:rsidRPr="039FF7CA">
              <w:rPr>
                <w:lang w:val="en-US"/>
              </w:rPr>
              <w:t>điều kiện</w:t>
            </w:r>
            <w:r w:rsidR="6F407F69" w:rsidRPr="039FF7CA">
              <w:rPr>
                <w:lang w:val="en-US"/>
              </w:rPr>
              <w:t>: những sinh</w:t>
            </w:r>
            <w:r w:rsidR="7469F0DE" w:rsidRPr="039FF7CA">
              <w:rPr>
                <w:lang w:val="en-US"/>
              </w:rPr>
              <w:t xml:space="preserve"> viên được phép</w:t>
            </w:r>
            <w:r w:rsidR="4AD697BE" w:rsidRPr="039FF7CA">
              <w:rPr>
                <w:lang w:val="en-US"/>
              </w:rPr>
              <w:t xml:space="preserve"> đăng ký</w:t>
            </w:r>
            <w:r w:rsidR="6AB40632" w:rsidRPr="039FF7CA">
              <w:rPr>
                <w:lang w:val="en-US"/>
              </w:rPr>
              <w:t xml:space="preserve"> (khoá, ngành), thời gian bắt đ</w:t>
            </w:r>
            <w:r w:rsidR="6B53A68A" w:rsidRPr="039FF7CA">
              <w:rPr>
                <w:lang w:val="en-US"/>
              </w:rPr>
              <w:t>ầ</w:t>
            </w:r>
            <w:r w:rsidR="6AB40632" w:rsidRPr="039FF7CA">
              <w:rPr>
                <w:lang w:val="en-US"/>
              </w:rPr>
              <w:t>u, thời gian kết thú</w:t>
            </w:r>
            <w:r w:rsidR="6A30EFE0" w:rsidRPr="039FF7CA">
              <w:rPr>
                <w:lang w:val="en-US"/>
              </w:rPr>
              <w:t>c.</w:t>
            </w:r>
          </w:p>
          <w:p w14:paraId="054B8984" w14:textId="21FDB68B" w:rsidR="00E230B2" w:rsidRPr="00E6354A" w:rsidRDefault="00E230B2" w:rsidP="00E230B2">
            <w:pPr>
              <w:pStyle w:val="ListParagraph"/>
              <w:numPr>
                <w:ilvl w:val="0"/>
                <w:numId w:val="34"/>
              </w:numPr>
              <w:spacing w:before="40" w:after="60" w:line="240" w:lineRule="auto"/>
            </w:pPr>
            <w:r w:rsidRPr="00E6354A">
              <w:t xml:space="preserve">Admin </w:t>
            </w:r>
            <w:r w:rsidR="00394A56">
              <w:rPr>
                <w:lang w:val="en-US"/>
              </w:rPr>
              <w:t>điền các thông tin cần thiết</w:t>
            </w:r>
            <w:r w:rsidR="00C22729">
              <w:rPr>
                <w:lang w:val="en-US"/>
              </w:rPr>
              <w:t xml:space="preserve"> trong trang mở đợt đăng ký học phần</w:t>
            </w:r>
          </w:p>
          <w:p w14:paraId="3DE73EDB" w14:textId="0F5FD846" w:rsidR="00E230B2" w:rsidRPr="00E6354A" w:rsidRDefault="00E230B2" w:rsidP="00E230B2">
            <w:pPr>
              <w:pStyle w:val="ListParagraph"/>
              <w:numPr>
                <w:ilvl w:val="0"/>
                <w:numId w:val="34"/>
              </w:numPr>
              <w:spacing w:before="40" w:after="60" w:line="240" w:lineRule="auto"/>
            </w:pPr>
            <w:r w:rsidRPr="00E6354A">
              <w:t>Sau khi hoàn tất, Admin ấn nút “</w:t>
            </w:r>
            <w:r w:rsidR="00AE5B51">
              <w:rPr>
                <w:lang w:val="en-US"/>
              </w:rPr>
              <w:t>Ok</w:t>
            </w:r>
            <w:r w:rsidRPr="00E6354A">
              <w:t xml:space="preserve">” để xác nhận </w:t>
            </w:r>
            <w:r w:rsidR="00CD6E27">
              <w:rPr>
                <w:lang w:val="en-US"/>
              </w:rPr>
              <w:t>mở đợt đăng ký học phần.</w:t>
            </w:r>
          </w:p>
        </w:tc>
      </w:tr>
      <w:tr w:rsidR="00E230B2" w14:paraId="3E9A7FC1" w14:textId="77777777" w:rsidTr="039FF7CA">
        <w:tc>
          <w:tcPr>
            <w:tcW w:w="2039" w:type="dxa"/>
          </w:tcPr>
          <w:p w14:paraId="5742A989" w14:textId="77777777" w:rsidR="00E230B2" w:rsidRDefault="00E230B2">
            <w:pPr>
              <w:spacing w:before="40" w:after="60" w:line="240" w:lineRule="auto"/>
            </w:pPr>
            <w:r w:rsidRPr="00E6354A">
              <w:t>Alternative Flows</w:t>
            </w:r>
          </w:p>
        </w:tc>
        <w:tc>
          <w:tcPr>
            <w:tcW w:w="7321" w:type="dxa"/>
          </w:tcPr>
          <w:p w14:paraId="7EB1E362" w14:textId="06900FD4" w:rsidR="00E230B2" w:rsidRDefault="00E230B2">
            <w:pPr>
              <w:spacing w:before="40" w:after="60" w:line="240" w:lineRule="auto"/>
              <w:rPr>
                <w:b/>
                <w:bCs/>
                <w:lang w:val="en-US"/>
              </w:rPr>
            </w:pPr>
            <w:r>
              <w:t xml:space="preserve"> </w:t>
            </w:r>
            <w:r w:rsidR="008F5E5C" w:rsidRPr="00384361">
              <w:rPr>
                <w:b/>
                <w:bCs/>
                <w:lang w:val="en-US"/>
              </w:rPr>
              <w:t xml:space="preserve">Alternative </w:t>
            </w:r>
            <w:r w:rsidR="008F5E5C">
              <w:rPr>
                <w:b/>
                <w:bCs/>
                <w:lang w:val="en-US"/>
              </w:rPr>
              <w:t>f</w:t>
            </w:r>
            <w:r w:rsidR="008F5E5C" w:rsidRPr="00384361">
              <w:rPr>
                <w:b/>
                <w:bCs/>
                <w:lang w:val="en-US"/>
              </w:rPr>
              <w:t xml:space="preserve">low </w:t>
            </w:r>
            <w:r w:rsidR="008F5E5C">
              <w:rPr>
                <w:b/>
                <w:bCs/>
                <w:lang w:val="en-US"/>
              </w:rPr>
              <w:t>1</w:t>
            </w:r>
            <w:r w:rsidR="008F5E5C" w:rsidRPr="00384361">
              <w:rPr>
                <w:b/>
                <w:bCs/>
                <w:lang w:val="en-US"/>
              </w:rPr>
              <w:t>:</w:t>
            </w:r>
            <w:r w:rsidR="008F5E5C">
              <w:rPr>
                <w:b/>
                <w:bCs/>
                <w:lang w:val="en-US"/>
              </w:rPr>
              <w:t xml:space="preserve"> Ngày </w:t>
            </w:r>
            <w:r w:rsidR="00C80035">
              <w:rPr>
                <w:b/>
                <w:bCs/>
                <w:lang w:val="en-US"/>
              </w:rPr>
              <w:t>không hợp lệ</w:t>
            </w:r>
          </w:p>
          <w:p w14:paraId="0FD8D77E" w14:textId="77777777" w:rsidR="00F95048" w:rsidRDefault="00F95048" w:rsidP="00F95048">
            <w:pPr>
              <w:pStyle w:val="ListParagraph"/>
              <w:numPr>
                <w:ilvl w:val="0"/>
                <w:numId w:val="35"/>
              </w:numPr>
              <w:spacing w:before="40" w:after="60" w:line="240" w:lineRule="auto"/>
              <w:rPr>
                <w:lang w:val="en-US"/>
              </w:rPr>
            </w:pPr>
            <w:r w:rsidRPr="00F95048">
              <w:rPr>
                <w:lang w:val="en-US"/>
              </w:rPr>
              <w:t xml:space="preserve">Tại #3 Basic </w:t>
            </w:r>
            <w:r>
              <w:rPr>
                <w:lang w:val="en-US"/>
              </w:rPr>
              <w:t>F</w:t>
            </w:r>
            <w:r w:rsidRPr="00F95048">
              <w:rPr>
                <w:lang w:val="en-US"/>
              </w:rPr>
              <w:t>low</w:t>
            </w:r>
            <w:r>
              <w:rPr>
                <w:lang w:val="en-US"/>
              </w:rPr>
              <w:t>, nếu thông tin ngày đóng đăng ký sớm hơn ngày mở đăng ký</w:t>
            </w:r>
            <w:r w:rsidR="00140A3E">
              <w:rPr>
                <w:lang w:val="en-US"/>
              </w:rPr>
              <w:t xml:space="preserve"> hoặc ngày mở đăng ký nằm trong quá khứ thì hiện thông báo lỗi</w:t>
            </w:r>
            <w:r w:rsidR="00192D93">
              <w:rPr>
                <w:lang w:val="en-US"/>
              </w:rPr>
              <w:t xml:space="preserve"> </w:t>
            </w:r>
            <w:r w:rsidR="009210B2">
              <w:rPr>
                <w:lang w:val="en-US"/>
              </w:rPr>
              <w:t>ngày không hợp lệ</w:t>
            </w:r>
          </w:p>
          <w:p w14:paraId="336ED97E" w14:textId="14583975" w:rsidR="009210B2" w:rsidRPr="00F95048" w:rsidRDefault="00532EDF" w:rsidP="00F95048">
            <w:pPr>
              <w:pStyle w:val="ListParagraph"/>
              <w:numPr>
                <w:ilvl w:val="0"/>
                <w:numId w:val="35"/>
              </w:numPr>
              <w:spacing w:before="40" w:after="60" w:line="240" w:lineRule="auto"/>
              <w:rPr>
                <w:lang w:val="en-US"/>
              </w:rPr>
            </w:pPr>
            <w:r>
              <w:rPr>
                <w:lang w:val="en-US"/>
              </w:rPr>
              <w:lastRenderedPageBreak/>
              <w:t>Chọn lại ngày khác và tiếp tục #4</w:t>
            </w:r>
          </w:p>
        </w:tc>
      </w:tr>
      <w:tr w:rsidR="00E230B2" w14:paraId="7781390B" w14:textId="77777777" w:rsidTr="039FF7CA">
        <w:tc>
          <w:tcPr>
            <w:tcW w:w="2039" w:type="dxa"/>
          </w:tcPr>
          <w:p w14:paraId="4823E5CE" w14:textId="77777777" w:rsidR="00E230B2" w:rsidRDefault="00E230B2">
            <w:pPr>
              <w:spacing w:before="40" w:after="60" w:line="240" w:lineRule="auto"/>
            </w:pPr>
            <w:r w:rsidRPr="00E6354A">
              <w:lastRenderedPageBreak/>
              <w:t>Pre-conditions</w:t>
            </w:r>
          </w:p>
        </w:tc>
        <w:tc>
          <w:tcPr>
            <w:tcW w:w="7321" w:type="dxa"/>
          </w:tcPr>
          <w:p w14:paraId="2433EFBF" w14:textId="77777777" w:rsidR="00E230B2" w:rsidRPr="00E6354A" w:rsidRDefault="00E230B2">
            <w:pPr>
              <w:spacing w:before="40" w:after="60" w:line="240" w:lineRule="auto"/>
            </w:pPr>
            <w:r>
              <w:rPr>
                <w:lang w:val="en-US"/>
              </w:rPr>
              <w:t>Người dùng phải là Admin, đã đăng nhập thành công vào website</w:t>
            </w:r>
          </w:p>
        </w:tc>
      </w:tr>
      <w:tr w:rsidR="00E230B2" w14:paraId="6EC49490" w14:textId="77777777" w:rsidTr="039FF7CA">
        <w:tc>
          <w:tcPr>
            <w:tcW w:w="2039" w:type="dxa"/>
          </w:tcPr>
          <w:p w14:paraId="33763FDA" w14:textId="77777777" w:rsidR="00E230B2" w:rsidRDefault="00E230B2">
            <w:pPr>
              <w:spacing w:before="40" w:after="60" w:line="240" w:lineRule="auto"/>
            </w:pPr>
            <w:r w:rsidRPr="00E6354A">
              <w:t>Post-conditions</w:t>
            </w:r>
          </w:p>
        </w:tc>
        <w:tc>
          <w:tcPr>
            <w:tcW w:w="7321" w:type="dxa"/>
          </w:tcPr>
          <w:p w14:paraId="5A7C548D" w14:textId="67CDDC1A" w:rsidR="00E230B2" w:rsidRPr="00BC4F82" w:rsidRDefault="00BC4F82">
            <w:pPr>
              <w:spacing w:before="40" w:after="60" w:line="240" w:lineRule="auto"/>
              <w:rPr>
                <w:lang w:val="en-US"/>
              </w:rPr>
            </w:pPr>
            <w:r>
              <w:rPr>
                <w:lang w:val="en-US"/>
              </w:rPr>
              <w:t>Thông báo hẹn lịch mở đợt đăng ký học phần thành công</w:t>
            </w:r>
          </w:p>
        </w:tc>
      </w:tr>
    </w:tbl>
    <w:p w14:paraId="38AA757F" w14:textId="773AB7C4" w:rsidR="00E230B2" w:rsidRPr="00E230B2" w:rsidRDefault="00E230B2" w:rsidP="00E230B2">
      <w:pPr>
        <w:rPr>
          <w:lang w:val="en-US"/>
        </w:rPr>
      </w:pPr>
    </w:p>
    <w:sectPr w:rsidR="00E230B2" w:rsidRPr="00E230B2">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F94DA" w14:textId="77777777" w:rsidR="00F71281" w:rsidRDefault="00F71281">
      <w:pPr>
        <w:spacing w:line="240" w:lineRule="auto"/>
      </w:pPr>
      <w:r>
        <w:separator/>
      </w:r>
    </w:p>
  </w:endnote>
  <w:endnote w:type="continuationSeparator" w:id="0">
    <w:p w14:paraId="644292EA" w14:textId="77777777" w:rsidR="00F71281" w:rsidRDefault="00F71281">
      <w:pPr>
        <w:spacing w:line="240" w:lineRule="auto"/>
      </w:pPr>
      <w:r>
        <w:continuationSeparator/>
      </w:r>
    </w:p>
  </w:endnote>
  <w:endnote w:type="continuationNotice" w:id="1">
    <w:p w14:paraId="67037C1C" w14:textId="77777777" w:rsidR="00F71281" w:rsidRDefault="00F712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3082" w14:textId="77777777" w:rsidR="00BB2F1E" w:rsidRDefault="00BB2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CBAB" w14:textId="77777777" w:rsidR="00BB2F1E" w:rsidRDefault="00BB2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6230" w14:textId="77777777" w:rsidR="00BB2F1E" w:rsidRDefault="00BB2F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35654936" w14:textId="77777777">
      <w:tc>
        <w:tcPr>
          <w:tcW w:w="3162" w:type="dxa"/>
          <w:tcBorders>
            <w:top w:val="nil"/>
            <w:left w:val="nil"/>
            <w:bottom w:val="nil"/>
            <w:right w:val="nil"/>
          </w:tcBorders>
        </w:tcPr>
        <w:p w14:paraId="5A61A359" w14:textId="77777777" w:rsidR="009C307A" w:rsidRDefault="00630073">
          <w:pPr>
            <w:ind w:right="360"/>
            <w:rPr>
              <w:sz w:val="24"/>
            </w:rPr>
          </w:pPr>
          <w:r>
            <w:t>Confidential</w:t>
          </w:r>
        </w:p>
      </w:tc>
      <w:tc>
        <w:tcPr>
          <w:tcW w:w="3162" w:type="dxa"/>
          <w:tcBorders>
            <w:top w:val="nil"/>
            <w:left w:val="nil"/>
            <w:bottom w:val="nil"/>
            <w:right w:val="nil"/>
          </w:tcBorders>
        </w:tcPr>
        <w:p w14:paraId="6EC475B4" w14:textId="0FEA55C8"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8C56AD">
            <w:t>&lt;Group 12&gt;</w:t>
          </w:r>
          <w:r>
            <w:t xml:space="preserve">, </w:t>
          </w:r>
          <w:r>
            <w:fldChar w:fldCharType="begin"/>
          </w:r>
          <w:r>
            <w:instrText xml:space="preserve"> DATE \@ "yyyy" </w:instrText>
          </w:r>
          <w:r>
            <w:fldChar w:fldCharType="separate"/>
          </w:r>
          <w:r w:rsidR="0022096A">
            <w:t>2022</w:t>
          </w:r>
          <w:r>
            <w:fldChar w:fldCharType="end"/>
          </w:r>
        </w:p>
      </w:tc>
      <w:tc>
        <w:tcPr>
          <w:tcW w:w="3162" w:type="dxa"/>
          <w:tcBorders>
            <w:top w:val="nil"/>
            <w:left w:val="nil"/>
            <w:bottom w:val="nil"/>
            <w:right w:val="nil"/>
          </w:tcBorders>
        </w:tcPr>
        <w:p w14:paraId="01E47B92"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rPr>
            <w:t>4</w:t>
          </w:r>
          <w:r>
            <w:rPr>
              <w:rStyle w:val="PageNumber"/>
            </w:rPr>
            <w:fldChar w:fldCharType="end"/>
          </w:r>
        </w:p>
      </w:tc>
    </w:tr>
  </w:tbl>
  <w:p w14:paraId="09B666CD"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69515" w14:textId="77777777" w:rsidR="00F71281" w:rsidRDefault="00F71281">
      <w:pPr>
        <w:spacing w:line="240" w:lineRule="auto"/>
      </w:pPr>
      <w:r>
        <w:separator/>
      </w:r>
    </w:p>
  </w:footnote>
  <w:footnote w:type="continuationSeparator" w:id="0">
    <w:p w14:paraId="76D7E038" w14:textId="77777777" w:rsidR="00F71281" w:rsidRDefault="00F71281">
      <w:pPr>
        <w:spacing w:line="240" w:lineRule="auto"/>
      </w:pPr>
      <w:r>
        <w:continuationSeparator/>
      </w:r>
    </w:p>
  </w:footnote>
  <w:footnote w:type="continuationNotice" w:id="1">
    <w:p w14:paraId="6AAA2E20" w14:textId="77777777" w:rsidR="00F71281" w:rsidRDefault="00F712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A3C9" w14:textId="77777777" w:rsidR="00BB2F1E" w:rsidRDefault="00BB2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E0D3" w14:textId="77777777" w:rsidR="009C307A" w:rsidRDefault="009C307A">
    <w:pPr>
      <w:rPr>
        <w:sz w:val="24"/>
      </w:rPr>
    </w:pPr>
  </w:p>
  <w:p w14:paraId="10A9AC49" w14:textId="77777777" w:rsidR="009C307A" w:rsidRDefault="009C307A">
    <w:pPr>
      <w:pBdr>
        <w:top w:val="single" w:sz="6" w:space="1" w:color="auto"/>
      </w:pBdr>
      <w:rPr>
        <w:sz w:val="24"/>
      </w:rPr>
    </w:pPr>
  </w:p>
  <w:p w14:paraId="584337BF" w14:textId="4AD0187D" w:rsidR="009C307A" w:rsidRDefault="00E6496E">
    <w:pPr>
      <w:pBdr>
        <w:bottom w:val="single" w:sz="6" w:space="1" w:color="auto"/>
      </w:pBdr>
      <w:jc w:val="right"/>
      <w:rPr>
        <w:rFonts w:ascii="Arial" w:hAnsi="Arial"/>
        <w:b/>
        <w:sz w:val="36"/>
      </w:rPr>
    </w:pPr>
    <w:r>
      <w:rPr>
        <w:rFonts w:ascii="Arial" w:hAnsi="Arial"/>
        <w:b/>
        <w:sz w:val="36"/>
      </w:rPr>
      <w:t>GROUP 12</w:t>
    </w:r>
  </w:p>
  <w:p w14:paraId="25BE8250" w14:textId="77777777" w:rsidR="009C307A" w:rsidRDefault="009C307A">
    <w:pPr>
      <w:pBdr>
        <w:bottom w:val="single" w:sz="6" w:space="1" w:color="auto"/>
      </w:pBdr>
      <w:jc w:val="right"/>
      <w:rPr>
        <w:sz w:val="24"/>
      </w:rPr>
    </w:pPr>
  </w:p>
  <w:p w14:paraId="189A0E6E" w14:textId="77777777" w:rsidR="009C307A" w:rsidRDefault="009C30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942A" w14:textId="77777777" w:rsidR="00BB2F1E" w:rsidRDefault="00BB2F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108D491D" w14:textId="77777777">
      <w:tc>
        <w:tcPr>
          <w:tcW w:w="6379" w:type="dxa"/>
        </w:tcPr>
        <w:p w14:paraId="4D8BB6DA" w14:textId="1CF04117" w:rsidR="009C307A" w:rsidRDefault="00E6496E">
          <w:r>
            <w:t>WEBSITE ĐĂNG KÝ HỌC PHẦN</w:t>
          </w:r>
        </w:p>
      </w:tc>
      <w:tc>
        <w:tcPr>
          <w:tcW w:w="3179" w:type="dxa"/>
        </w:tcPr>
        <w:p w14:paraId="03F2B16D" w14:textId="72A4CCAD" w:rsidR="007839A3" w:rsidRDefault="00630073">
          <w:pPr>
            <w:tabs>
              <w:tab w:val="left" w:pos="1135"/>
            </w:tabs>
            <w:spacing w:before="40"/>
            <w:ind w:right="68"/>
          </w:pPr>
          <w:r>
            <w:t xml:space="preserve">  Version:           1.</w:t>
          </w:r>
          <w:r w:rsidR="007839A3">
            <w:t>1</w:t>
          </w:r>
        </w:p>
      </w:tc>
    </w:tr>
    <w:tr w:rsidR="009C307A" w14:paraId="2F458EE5" w14:textId="77777777">
      <w:tc>
        <w:tcPr>
          <w:tcW w:w="6379" w:type="dxa"/>
        </w:tcPr>
        <w:p w14:paraId="173A9EF3" w14:textId="0F93BFB9" w:rsidR="009C307A" w:rsidRDefault="000E2786" w:rsidP="002A16F7">
          <w:fldSimple w:instr="title  \* Mergeformat">
            <w:r w:rsidR="00A72818">
              <w:t>Use-Case Specification:</w:t>
            </w:r>
          </w:fldSimple>
          <w:r w:rsidR="003517C6">
            <w:t xml:space="preserve"> </w:t>
          </w:r>
        </w:p>
      </w:tc>
      <w:tc>
        <w:tcPr>
          <w:tcW w:w="3179" w:type="dxa"/>
        </w:tcPr>
        <w:p w14:paraId="3EF099B5" w14:textId="23E67809" w:rsidR="009C307A" w:rsidRDefault="00630073">
          <w:r>
            <w:t xml:space="preserve">  Date:  </w:t>
          </w:r>
          <w:r w:rsidR="00712EA5">
            <w:rPr>
              <w:lang w:val="en-US"/>
            </w:rPr>
            <w:t>12</w:t>
          </w:r>
          <w:r w:rsidR="00E6496E">
            <w:t>/11/2022</w:t>
          </w:r>
        </w:p>
      </w:tc>
    </w:tr>
    <w:tr w:rsidR="009C307A" w14:paraId="623961C7" w14:textId="77777777">
      <w:tc>
        <w:tcPr>
          <w:tcW w:w="9558" w:type="dxa"/>
          <w:gridSpan w:val="2"/>
        </w:tcPr>
        <w:p w14:paraId="1A87AE60" w14:textId="2E46B5C7" w:rsidR="009C307A" w:rsidRDefault="00E6496E">
          <w:r>
            <w:t>UCS01</w:t>
          </w:r>
        </w:p>
      </w:tc>
    </w:tr>
  </w:tbl>
  <w:p w14:paraId="4E690561"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1B84E1FC"/>
    <w:lvl w:ilvl="0" w:tplc="FFFFFFFF">
      <w:start w:val="1"/>
      <w:numFmt w:val="decimal"/>
      <w:lvlText w:val="%1."/>
      <w:lvlJc w:val="left"/>
      <w:pPr>
        <w:ind w:left="545" w:hanging="360"/>
      </w:pPr>
      <w:rPr>
        <w:rFonts w:hint="default"/>
      </w:rPr>
    </w:lvl>
    <w:lvl w:ilvl="1" w:tplc="FFFFFFFF" w:tentative="1">
      <w:start w:val="1"/>
      <w:numFmt w:val="lowerLetter"/>
      <w:lvlText w:val="%2."/>
      <w:lvlJc w:val="left"/>
      <w:pPr>
        <w:ind w:left="1265" w:hanging="360"/>
      </w:pPr>
    </w:lvl>
    <w:lvl w:ilvl="2" w:tplc="FFFFFFFF" w:tentative="1">
      <w:start w:val="1"/>
      <w:numFmt w:val="lowerRoman"/>
      <w:lvlText w:val="%3."/>
      <w:lvlJc w:val="right"/>
      <w:pPr>
        <w:ind w:left="1985" w:hanging="180"/>
      </w:pPr>
    </w:lvl>
    <w:lvl w:ilvl="3" w:tplc="FFFFFFFF" w:tentative="1">
      <w:start w:val="1"/>
      <w:numFmt w:val="decimal"/>
      <w:lvlText w:val="%4."/>
      <w:lvlJc w:val="left"/>
      <w:pPr>
        <w:ind w:left="2705" w:hanging="360"/>
      </w:pPr>
    </w:lvl>
    <w:lvl w:ilvl="4" w:tplc="FFFFFFFF" w:tentative="1">
      <w:start w:val="1"/>
      <w:numFmt w:val="lowerLetter"/>
      <w:lvlText w:val="%5."/>
      <w:lvlJc w:val="left"/>
      <w:pPr>
        <w:ind w:left="3425" w:hanging="360"/>
      </w:pPr>
    </w:lvl>
    <w:lvl w:ilvl="5" w:tplc="FFFFFFFF" w:tentative="1">
      <w:start w:val="1"/>
      <w:numFmt w:val="lowerRoman"/>
      <w:lvlText w:val="%6."/>
      <w:lvlJc w:val="right"/>
      <w:pPr>
        <w:ind w:left="4145" w:hanging="180"/>
      </w:pPr>
    </w:lvl>
    <w:lvl w:ilvl="6" w:tplc="FFFFFFFF" w:tentative="1">
      <w:start w:val="1"/>
      <w:numFmt w:val="decimal"/>
      <w:lvlText w:val="%7."/>
      <w:lvlJc w:val="left"/>
      <w:pPr>
        <w:ind w:left="4865" w:hanging="360"/>
      </w:pPr>
    </w:lvl>
    <w:lvl w:ilvl="7" w:tplc="FFFFFFFF" w:tentative="1">
      <w:start w:val="1"/>
      <w:numFmt w:val="lowerLetter"/>
      <w:lvlText w:val="%8."/>
      <w:lvlJc w:val="left"/>
      <w:pPr>
        <w:ind w:left="5585" w:hanging="360"/>
      </w:pPr>
    </w:lvl>
    <w:lvl w:ilvl="8" w:tplc="FFFFFFFF" w:tentative="1">
      <w:start w:val="1"/>
      <w:numFmt w:val="lowerRoman"/>
      <w:lvlText w:val="%9."/>
      <w:lvlJc w:val="right"/>
      <w:pPr>
        <w:ind w:left="6305" w:hanging="180"/>
      </w:pPr>
    </w:lvl>
  </w:abstractNum>
  <w:abstractNum w:abstractNumId="1" w15:restartNumberingAfterBreak="0">
    <w:nsid w:val="00811525"/>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1018FC"/>
    <w:multiLevelType w:val="hybridMultilevel"/>
    <w:tmpl w:val="87A67B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A10A"/>
    <w:multiLevelType w:val="hybridMultilevel"/>
    <w:tmpl w:val="FFFFFFFF"/>
    <w:lvl w:ilvl="0" w:tplc="6F1AC33E">
      <w:start w:val="1"/>
      <w:numFmt w:val="decimal"/>
      <w:lvlText w:val="%1."/>
      <w:lvlJc w:val="left"/>
      <w:pPr>
        <w:ind w:left="720" w:hanging="360"/>
      </w:pPr>
    </w:lvl>
    <w:lvl w:ilvl="1" w:tplc="B45847A4">
      <w:start w:val="1"/>
      <w:numFmt w:val="lowerLetter"/>
      <w:lvlText w:val="%2."/>
      <w:lvlJc w:val="left"/>
      <w:pPr>
        <w:ind w:left="1440" w:hanging="360"/>
      </w:pPr>
    </w:lvl>
    <w:lvl w:ilvl="2" w:tplc="B554F3B0">
      <w:start w:val="1"/>
      <w:numFmt w:val="lowerRoman"/>
      <w:lvlText w:val="%3."/>
      <w:lvlJc w:val="right"/>
      <w:pPr>
        <w:ind w:left="2160" w:hanging="180"/>
      </w:pPr>
    </w:lvl>
    <w:lvl w:ilvl="3" w:tplc="6D6EB374">
      <w:start w:val="1"/>
      <w:numFmt w:val="decimal"/>
      <w:lvlText w:val="%4."/>
      <w:lvlJc w:val="left"/>
      <w:pPr>
        <w:ind w:left="2880" w:hanging="360"/>
      </w:pPr>
    </w:lvl>
    <w:lvl w:ilvl="4" w:tplc="1F4E61A2">
      <w:start w:val="1"/>
      <w:numFmt w:val="lowerLetter"/>
      <w:lvlText w:val="%5."/>
      <w:lvlJc w:val="left"/>
      <w:pPr>
        <w:ind w:left="3600" w:hanging="360"/>
      </w:pPr>
    </w:lvl>
    <w:lvl w:ilvl="5" w:tplc="16A8A97A">
      <w:start w:val="1"/>
      <w:numFmt w:val="lowerRoman"/>
      <w:lvlText w:val="%6."/>
      <w:lvlJc w:val="right"/>
      <w:pPr>
        <w:ind w:left="4320" w:hanging="180"/>
      </w:pPr>
    </w:lvl>
    <w:lvl w:ilvl="6" w:tplc="52A85E88">
      <w:start w:val="1"/>
      <w:numFmt w:val="decimal"/>
      <w:lvlText w:val="%7."/>
      <w:lvlJc w:val="left"/>
      <w:pPr>
        <w:ind w:left="5040" w:hanging="360"/>
      </w:pPr>
    </w:lvl>
    <w:lvl w:ilvl="7" w:tplc="EFC602CC">
      <w:start w:val="1"/>
      <w:numFmt w:val="lowerLetter"/>
      <w:lvlText w:val="%8."/>
      <w:lvlJc w:val="left"/>
      <w:pPr>
        <w:ind w:left="5760" w:hanging="360"/>
      </w:pPr>
    </w:lvl>
    <w:lvl w:ilvl="8" w:tplc="A38CB8F4">
      <w:start w:val="1"/>
      <w:numFmt w:val="lowerRoman"/>
      <w:lvlText w:val="%9."/>
      <w:lvlJc w:val="right"/>
      <w:pPr>
        <w:ind w:left="6480" w:hanging="180"/>
      </w:pPr>
    </w:lvl>
  </w:abstractNum>
  <w:abstractNum w:abstractNumId="4" w15:restartNumberingAfterBreak="0">
    <w:nsid w:val="068264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E54DDF"/>
    <w:multiLevelType w:val="hybridMultilevel"/>
    <w:tmpl w:val="B6929C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CE5443"/>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243234"/>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625829"/>
    <w:multiLevelType w:val="hybridMultilevel"/>
    <w:tmpl w:val="44E8CD5A"/>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9" w15:restartNumberingAfterBreak="0">
    <w:nsid w:val="0FE20234"/>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C4DD7"/>
    <w:multiLevelType w:val="hybridMultilevel"/>
    <w:tmpl w:val="FFFFFFFF"/>
    <w:lvl w:ilvl="0" w:tplc="1DD6104E">
      <w:start w:val="1"/>
      <w:numFmt w:val="decimal"/>
      <w:lvlText w:val="%1."/>
      <w:lvlJc w:val="left"/>
      <w:pPr>
        <w:ind w:left="720" w:hanging="360"/>
      </w:pPr>
    </w:lvl>
    <w:lvl w:ilvl="1" w:tplc="F0C0854E">
      <w:start w:val="1"/>
      <w:numFmt w:val="lowerLetter"/>
      <w:lvlText w:val="%2."/>
      <w:lvlJc w:val="left"/>
      <w:pPr>
        <w:ind w:left="1440" w:hanging="360"/>
      </w:pPr>
    </w:lvl>
    <w:lvl w:ilvl="2" w:tplc="85CC6BF6">
      <w:start w:val="1"/>
      <w:numFmt w:val="lowerRoman"/>
      <w:lvlText w:val="%3."/>
      <w:lvlJc w:val="right"/>
      <w:pPr>
        <w:ind w:left="2160" w:hanging="180"/>
      </w:pPr>
    </w:lvl>
    <w:lvl w:ilvl="3" w:tplc="40962938">
      <w:start w:val="1"/>
      <w:numFmt w:val="decimal"/>
      <w:lvlText w:val="%4."/>
      <w:lvlJc w:val="left"/>
      <w:pPr>
        <w:ind w:left="2880" w:hanging="360"/>
      </w:pPr>
    </w:lvl>
    <w:lvl w:ilvl="4" w:tplc="C18E0CBC">
      <w:start w:val="1"/>
      <w:numFmt w:val="lowerLetter"/>
      <w:lvlText w:val="%5."/>
      <w:lvlJc w:val="left"/>
      <w:pPr>
        <w:ind w:left="3600" w:hanging="360"/>
      </w:pPr>
    </w:lvl>
    <w:lvl w:ilvl="5" w:tplc="CBD088B8">
      <w:start w:val="1"/>
      <w:numFmt w:val="lowerRoman"/>
      <w:lvlText w:val="%6."/>
      <w:lvlJc w:val="right"/>
      <w:pPr>
        <w:ind w:left="4320" w:hanging="180"/>
      </w:pPr>
    </w:lvl>
    <w:lvl w:ilvl="6" w:tplc="7CBE1B1A">
      <w:start w:val="1"/>
      <w:numFmt w:val="decimal"/>
      <w:lvlText w:val="%7."/>
      <w:lvlJc w:val="left"/>
      <w:pPr>
        <w:ind w:left="5040" w:hanging="360"/>
      </w:pPr>
    </w:lvl>
    <w:lvl w:ilvl="7" w:tplc="2B8ACA10">
      <w:start w:val="1"/>
      <w:numFmt w:val="lowerLetter"/>
      <w:lvlText w:val="%8."/>
      <w:lvlJc w:val="left"/>
      <w:pPr>
        <w:ind w:left="5760" w:hanging="360"/>
      </w:pPr>
    </w:lvl>
    <w:lvl w:ilvl="8" w:tplc="5B149280">
      <w:start w:val="1"/>
      <w:numFmt w:val="lowerRoman"/>
      <w:lvlText w:val="%9."/>
      <w:lvlJc w:val="right"/>
      <w:pPr>
        <w:ind w:left="6480" w:hanging="180"/>
      </w:pPr>
    </w:lvl>
  </w:abstractNum>
  <w:abstractNum w:abstractNumId="12" w15:restartNumberingAfterBreak="0">
    <w:nsid w:val="27C97E84"/>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B64C09"/>
    <w:multiLevelType w:val="hybridMultilevel"/>
    <w:tmpl w:val="B6929C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86DAF"/>
    <w:multiLevelType w:val="hybridMultilevel"/>
    <w:tmpl w:val="56847DD0"/>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74E47"/>
    <w:multiLevelType w:val="hybridMultilevel"/>
    <w:tmpl w:val="1B84E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FE44E0"/>
    <w:multiLevelType w:val="hybridMultilevel"/>
    <w:tmpl w:val="44E8CD5A"/>
    <w:lvl w:ilvl="0" w:tplc="FFFFFFFF">
      <w:start w:val="1"/>
      <w:numFmt w:val="decimal"/>
      <w:lvlText w:val="%1."/>
      <w:lvlJc w:val="left"/>
      <w:pPr>
        <w:ind w:left="767" w:hanging="360"/>
      </w:pPr>
      <w:rPr>
        <w:rFonts w:hint="default"/>
      </w:rPr>
    </w:lvl>
    <w:lvl w:ilvl="1" w:tplc="FFFFFFFF" w:tentative="1">
      <w:start w:val="1"/>
      <w:numFmt w:val="lowerLetter"/>
      <w:lvlText w:val="%2."/>
      <w:lvlJc w:val="left"/>
      <w:pPr>
        <w:ind w:left="1487" w:hanging="360"/>
      </w:p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17" w15:restartNumberingAfterBreak="0">
    <w:nsid w:val="354D0BD6"/>
    <w:multiLevelType w:val="hybridMultilevel"/>
    <w:tmpl w:val="FFFFFFFF"/>
    <w:lvl w:ilvl="0" w:tplc="1654EB4A">
      <w:start w:val="1"/>
      <w:numFmt w:val="decimal"/>
      <w:lvlText w:val="%1."/>
      <w:lvlJc w:val="left"/>
      <w:pPr>
        <w:ind w:left="720" w:hanging="360"/>
      </w:pPr>
    </w:lvl>
    <w:lvl w:ilvl="1" w:tplc="F2D810D2">
      <w:start w:val="1"/>
      <w:numFmt w:val="lowerLetter"/>
      <w:lvlText w:val="%2."/>
      <w:lvlJc w:val="left"/>
      <w:pPr>
        <w:ind w:left="1440" w:hanging="360"/>
      </w:pPr>
    </w:lvl>
    <w:lvl w:ilvl="2" w:tplc="8B803E94">
      <w:start w:val="1"/>
      <w:numFmt w:val="lowerRoman"/>
      <w:lvlText w:val="%3."/>
      <w:lvlJc w:val="right"/>
      <w:pPr>
        <w:ind w:left="2160" w:hanging="180"/>
      </w:pPr>
    </w:lvl>
    <w:lvl w:ilvl="3" w:tplc="046CF9EE">
      <w:start w:val="1"/>
      <w:numFmt w:val="decimal"/>
      <w:lvlText w:val="%4."/>
      <w:lvlJc w:val="left"/>
      <w:pPr>
        <w:ind w:left="2880" w:hanging="360"/>
      </w:pPr>
    </w:lvl>
    <w:lvl w:ilvl="4" w:tplc="ECCC092E">
      <w:start w:val="1"/>
      <w:numFmt w:val="lowerLetter"/>
      <w:lvlText w:val="%5."/>
      <w:lvlJc w:val="left"/>
      <w:pPr>
        <w:ind w:left="3600" w:hanging="360"/>
      </w:pPr>
    </w:lvl>
    <w:lvl w:ilvl="5" w:tplc="7E0C27CA">
      <w:start w:val="1"/>
      <w:numFmt w:val="lowerRoman"/>
      <w:lvlText w:val="%6."/>
      <w:lvlJc w:val="right"/>
      <w:pPr>
        <w:ind w:left="4320" w:hanging="180"/>
      </w:pPr>
    </w:lvl>
    <w:lvl w:ilvl="6" w:tplc="FC202494">
      <w:start w:val="1"/>
      <w:numFmt w:val="decimal"/>
      <w:lvlText w:val="%7."/>
      <w:lvlJc w:val="left"/>
      <w:pPr>
        <w:ind w:left="5040" w:hanging="360"/>
      </w:pPr>
    </w:lvl>
    <w:lvl w:ilvl="7" w:tplc="B9BC0B7A">
      <w:start w:val="1"/>
      <w:numFmt w:val="lowerLetter"/>
      <w:lvlText w:val="%8."/>
      <w:lvlJc w:val="left"/>
      <w:pPr>
        <w:ind w:left="5760" w:hanging="360"/>
      </w:pPr>
    </w:lvl>
    <w:lvl w:ilvl="8" w:tplc="AE240ED2">
      <w:start w:val="1"/>
      <w:numFmt w:val="lowerRoman"/>
      <w:lvlText w:val="%9."/>
      <w:lvlJc w:val="right"/>
      <w:pPr>
        <w:ind w:left="6480" w:hanging="180"/>
      </w:pPr>
    </w:lvl>
  </w:abstractNum>
  <w:abstractNum w:abstractNumId="18" w15:restartNumberingAfterBreak="0">
    <w:nsid w:val="3C10658A"/>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AC6B5F"/>
    <w:multiLevelType w:val="hybridMultilevel"/>
    <w:tmpl w:val="FFFFFFFF"/>
    <w:lvl w:ilvl="0" w:tplc="8EA82E46">
      <w:start w:val="1"/>
      <w:numFmt w:val="decimal"/>
      <w:lvlText w:val="%1."/>
      <w:lvlJc w:val="left"/>
      <w:pPr>
        <w:ind w:left="720" w:hanging="360"/>
      </w:pPr>
    </w:lvl>
    <w:lvl w:ilvl="1" w:tplc="866E9906">
      <w:start w:val="1"/>
      <w:numFmt w:val="lowerLetter"/>
      <w:lvlText w:val="%2."/>
      <w:lvlJc w:val="left"/>
      <w:pPr>
        <w:ind w:left="1440" w:hanging="360"/>
      </w:pPr>
    </w:lvl>
    <w:lvl w:ilvl="2" w:tplc="245656FA">
      <w:start w:val="1"/>
      <w:numFmt w:val="lowerRoman"/>
      <w:lvlText w:val="%3."/>
      <w:lvlJc w:val="right"/>
      <w:pPr>
        <w:ind w:left="2160" w:hanging="180"/>
      </w:pPr>
    </w:lvl>
    <w:lvl w:ilvl="3" w:tplc="500C5FDC">
      <w:start w:val="1"/>
      <w:numFmt w:val="decimal"/>
      <w:lvlText w:val="%4."/>
      <w:lvlJc w:val="left"/>
      <w:pPr>
        <w:ind w:left="2880" w:hanging="360"/>
      </w:pPr>
    </w:lvl>
    <w:lvl w:ilvl="4" w:tplc="E7BEF5E4">
      <w:start w:val="1"/>
      <w:numFmt w:val="lowerLetter"/>
      <w:lvlText w:val="%5."/>
      <w:lvlJc w:val="left"/>
      <w:pPr>
        <w:ind w:left="3600" w:hanging="360"/>
      </w:pPr>
    </w:lvl>
    <w:lvl w:ilvl="5" w:tplc="D902C2B8">
      <w:start w:val="1"/>
      <w:numFmt w:val="lowerRoman"/>
      <w:lvlText w:val="%6."/>
      <w:lvlJc w:val="right"/>
      <w:pPr>
        <w:ind w:left="4320" w:hanging="180"/>
      </w:pPr>
    </w:lvl>
    <w:lvl w:ilvl="6" w:tplc="96687D1A">
      <w:start w:val="1"/>
      <w:numFmt w:val="decimal"/>
      <w:lvlText w:val="%7."/>
      <w:lvlJc w:val="left"/>
      <w:pPr>
        <w:ind w:left="5040" w:hanging="360"/>
      </w:pPr>
    </w:lvl>
    <w:lvl w:ilvl="7" w:tplc="DCF8A260">
      <w:start w:val="1"/>
      <w:numFmt w:val="lowerLetter"/>
      <w:lvlText w:val="%8."/>
      <w:lvlJc w:val="left"/>
      <w:pPr>
        <w:ind w:left="5760" w:hanging="360"/>
      </w:pPr>
    </w:lvl>
    <w:lvl w:ilvl="8" w:tplc="C81099CA">
      <w:start w:val="1"/>
      <w:numFmt w:val="lowerRoman"/>
      <w:lvlText w:val="%9."/>
      <w:lvlJc w:val="right"/>
      <w:pPr>
        <w:ind w:left="6480" w:hanging="180"/>
      </w:pPr>
    </w:lvl>
  </w:abstractNum>
  <w:abstractNum w:abstractNumId="20" w15:restartNumberingAfterBreak="0">
    <w:nsid w:val="4DFA3A19"/>
    <w:multiLevelType w:val="hybridMultilevel"/>
    <w:tmpl w:val="1E3E7720"/>
    <w:lvl w:ilvl="0" w:tplc="A70CF3F4">
      <w:start w:val="1"/>
      <w:numFmt w:val="decimal"/>
      <w:lvlText w:val="%1."/>
      <w:lvlJc w:val="left"/>
      <w:pPr>
        <w:ind w:left="767"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71565"/>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13A677B"/>
    <w:multiLevelType w:val="hybridMultilevel"/>
    <w:tmpl w:val="C8862F1C"/>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3" w15:restartNumberingAfterBreak="0">
    <w:nsid w:val="529153B3"/>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097AC7"/>
    <w:multiLevelType w:val="hybridMultilevel"/>
    <w:tmpl w:val="FB629C6A"/>
    <w:lvl w:ilvl="0" w:tplc="27C07306">
      <w:start w:val="1"/>
      <w:numFmt w:val="decimal"/>
      <w:lvlText w:val="%1."/>
      <w:lvlJc w:val="left"/>
      <w:pPr>
        <w:ind w:left="720" w:hanging="360"/>
      </w:pPr>
    </w:lvl>
    <w:lvl w:ilvl="1" w:tplc="316ECDBA">
      <w:start w:val="1"/>
      <w:numFmt w:val="lowerLetter"/>
      <w:lvlText w:val="%2."/>
      <w:lvlJc w:val="left"/>
      <w:pPr>
        <w:ind w:left="1440" w:hanging="360"/>
      </w:pPr>
    </w:lvl>
    <w:lvl w:ilvl="2" w:tplc="FED4ADE4">
      <w:start w:val="1"/>
      <w:numFmt w:val="lowerRoman"/>
      <w:lvlText w:val="%3."/>
      <w:lvlJc w:val="right"/>
      <w:pPr>
        <w:ind w:left="2160" w:hanging="180"/>
      </w:pPr>
    </w:lvl>
    <w:lvl w:ilvl="3" w:tplc="9BE66FDC">
      <w:start w:val="1"/>
      <w:numFmt w:val="decimal"/>
      <w:lvlText w:val="%4."/>
      <w:lvlJc w:val="left"/>
      <w:pPr>
        <w:ind w:left="2880" w:hanging="360"/>
      </w:pPr>
    </w:lvl>
    <w:lvl w:ilvl="4" w:tplc="D0CEEB36">
      <w:start w:val="1"/>
      <w:numFmt w:val="lowerLetter"/>
      <w:lvlText w:val="%5."/>
      <w:lvlJc w:val="left"/>
      <w:pPr>
        <w:ind w:left="3600" w:hanging="360"/>
      </w:pPr>
    </w:lvl>
    <w:lvl w:ilvl="5" w:tplc="3FD89270">
      <w:start w:val="1"/>
      <w:numFmt w:val="lowerRoman"/>
      <w:lvlText w:val="%6."/>
      <w:lvlJc w:val="right"/>
      <w:pPr>
        <w:ind w:left="4320" w:hanging="180"/>
      </w:pPr>
    </w:lvl>
    <w:lvl w:ilvl="6" w:tplc="80D62502">
      <w:start w:val="1"/>
      <w:numFmt w:val="decimal"/>
      <w:lvlText w:val="%7."/>
      <w:lvlJc w:val="left"/>
      <w:pPr>
        <w:ind w:left="5040" w:hanging="360"/>
      </w:pPr>
    </w:lvl>
    <w:lvl w:ilvl="7" w:tplc="1A08286E">
      <w:start w:val="1"/>
      <w:numFmt w:val="lowerLetter"/>
      <w:lvlText w:val="%8."/>
      <w:lvlJc w:val="left"/>
      <w:pPr>
        <w:ind w:left="5760" w:hanging="360"/>
      </w:pPr>
    </w:lvl>
    <w:lvl w:ilvl="8" w:tplc="90ACC38E">
      <w:start w:val="1"/>
      <w:numFmt w:val="lowerRoman"/>
      <w:lvlText w:val="%9."/>
      <w:lvlJc w:val="right"/>
      <w:pPr>
        <w:ind w:left="6480" w:hanging="180"/>
      </w:pPr>
    </w:lvl>
  </w:abstractNum>
  <w:abstractNum w:abstractNumId="25" w15:restartNumberingAfterBreak="0">
    <w:nsid w:val="56D86482"/>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AC4188"/>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475A1"/>
    <w:multiLevelType w:val="hybridMultilevel"/>
    <w:tmpl w:val="09648ED2"/>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D77A26"/>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950A7EA"/>
    <w:multiLevelType w:val="hybridMultilevel"/>
    <w:tmpl w:val="FFFFFFFF"/>
    <w:lvl w:ilvl="0" w:tplc="1C0EA476">
      <w:start w:val="1"/>
      <w:numFmt w:val="decimal"/>
      <w:lvlText w:val="%1."/>
      <w:lvlJc w:val="left"/>
      <w:pPr>
        <w:ind w:left="720" w:hanging="360"/>
      </w:pPr>
    </w:lvl>
    <w:lvl w:ilvl="1" w:tplc="C5C8424C">
      <w:start w:val="1"/>
      <w:numFmt w:val="lowerLetter"/>
      <w:lvlText w:val="%2."/>
      <w:lvlJc w:val="left"/>
      <w:pPr>
        <w:ind w:left="1440" w:hanging="360"/>
      </w:pPr>
    </w:lvl>
    <w:lvl w:ilvl="2" w:tplc="BF14E3A8">
      <w:start w:val="1"/>
      <w:numFmt w:val="lowerRoman"/>
      <w:lvlText w:val="%3."/>
      <w:lvlJc w:val="right"/>
      <w:pPr>
        <w:ind w:left="2160" w:hanging="180"/>
      </w:pPr>
    </w:lvl>
    <w:lvl w:ilvl="3" w:tplc="509622E4">
      <w:start w:val="1"/>
      <w:numFmt w:val="decimal"/>
      <w:lvlText w:val="%4."/>
      <w:lvlJc w:val="left"/>
      <w:pPr>
        <w:ind w:left="2880" w:hanging="360"/>
      </w:pPr>
    </w:lvl>
    <w:lvl w:ilvl="4" w:tplc="CD000DB6">
      <w:start w:val="1"/>
      <w:numFmt w:val="lowerLetter"/>
      <w:lvlText w:val="%5."/>
      <w:lvlJc w:val="left"/>
      <w:pPr>
        <w:ind w:left="3600" w:hanging="360"/>
      </w:pPr>
    </w:lvl>
    <w:lvl w:ilvl="5" w:tplc="528E6658">
      <w:start w:val="1"/>
      <w:numFmt w:val="lowerRoman"/>
      <w:lvlText w:val="%6."/>
      <w:lvlJc w:val="right"/>
      <w:pPr>
        <w:ind w:left="4320" w:hanging="180"/>
      </w:pPr>
    </w:lvl>
    <w:lvl w:ilvl="6" w:tplc="A8AC8128">
      <w:start w:val="1"/>
      <w:numFmt w:val="decimal"/>
      <w:lvlText w:val="%7."/>
      <w:lvlJc w:val="left"/>
      <w:pPr>
        <w:ind w:left="5040" w:hanging="360"/>
      </w:pPr>
    </w:lvl>
    <w:lvl w:ilvl="7" w:tplc="760E8238">
      <w:start w:val="1"/>
      <w:numFmt w:val="lowerLetter"/>
      <w:lvlText w:val="%8."/>
      <w:lvlJc w:val="left"/>
      <w:pPr>
        <w:ind w:left="5760" w:hanging="360"/>
      </w:pPr>
    </w:lvl>
    <w:lvl w:ilvl="8" w:tplc="2B3AA6F8">
      <w:start w:val="1"/>
      <w:numFmt w:val="lowerRoman"/>
      <w:lvlText w:val="%9."/>
      <w:lvlJc w:val="right"/>
      <w:pPr>
        <w:ind w:left="6480" w:hanging="180"/>
      </w:pPr>
    </w:lvl>
  </w:abstractNum>
  <w:abstractNum w:abstractNumId="32" w15:restartNumberingAfterBreak="0">
    <w:nsid w:val="6BEAD855"/>
    <w:multiLevelType w:val="hybridMultilevel"/>
    <w:tmpl w:val="FFFFFFFF"/>
    <w:lvl w:ilvl="0" w:tplc="5C0EDC5C">
      <w:start w:val="1"/>
      <w:numFmt w:val="decimal"/>
      <w:lvlText w:val="%1."/>
      <w:lvlJc w:val="left"/>
      <w:pPr>
        <w:ind w:left="720" w:hanging="360"/>
      </w:pPr>
    </w:lvl>
    <w:lvl w:ilvl="1" w:tplc="5DE20A66">
      <w:start w:val="1"/>
      <w:numFmt w:val="lowerLetter"/>
      <w:lvlText w:val="%2."/>
      <w:lvlJc w:val="left"/>
      <w:pPr>
        <w:ind w:left="1440" w:hanging="360"/>
      </w:pPr>
    </w:lvl>
    <w:lvl w:ilvl="2" w:tplc="58ECE9D6">
      <w:start w:val="1"/>
      <w:numFmt w:val="lowerRoman"/>
      <w:lvlText w:val="%3."/>
      <w:lvlJc w:val="right"/>
      <w:pPr>
        <w:ind w:left="2160" w:hanging="180"/>
      </w:pPr>
    </w:lvl>
    <w:lvl w:ilvl="3" w:tplc="70B0908C">
      <w:start w:val="1"/>
      <w:numFmt w:val="decimal"/>
      <w:lvlText w:val="%4."/>
      <w:lvlJc w:val="left"/>
      <w:pPr>
        <w:ind w:left="2880" w:hanging="360"/>
      </w:pPr>
    </w:lvl>
    <w:lvl w:ilvl="4" w:tplc="DA5A6DB2">
      <w:start w:val="1"/>
      <w:numFmt w:val="lowerLetter"/>
      <w:lvlText w:val="%5."/>
      <w:lvlJc w:val="left"/>
      <w:pPr>
        <w:ind w:left="3600" w:hanging="360"/>
      </w:pPr>
    </w:lvl>
    <w:lvl w:ilvl="5" w:tplc="E102B092">
      <w:start w:val="1"/>
      <w:numFmt w:val="lowerRoman"/>
      <w:lvlText w:val="%6."/>
      <w:lvlJc w:val="right"/>
      <w:pPr>
        <w:ind w:left="4320" w:hanging="180"/>
      </w:pPr>
    </w:lvl>
    <w:lvl w:ilvl="6" w:tplc="5F9E990E">
      <w:start w:val="1"/>
      <w:numFmt w:val="decimal"/>
      <w:lvlText w:val="%7."/>
      <w:lvlJc w:val="left"/>
      <w:pPr>
        <w:ind w:left="5040" w:hanging="360"/>
      </w:pPr>
    </w:lvl>
    <w:lvl w:ilvl="7" w:tplc="5D4A43DA">
      <w:start w:val="1"/>
      <w:numFmt w:val="lowerLetter"/>
      <w:lvlText w:val="%8."/>
      <w:lvlJc w:val="left"/>
      <w:pPr>
        <w:ind w:left="5760" w:hanging="360"/>
      </w:pPr>
    </w:lvl>
    <w:lvl w:ilvl="8" w:tplc="6C48629C">
      <w:start w:val="1"/>
      <w:numFmt w:val="lowerRoman"/>
      <w:lvlText w:val="%9."/>
      <w:lvlJc w:val="right"/>
      <w:pPr>
        <w:ind w:left="6480" w:hanging="180"/>
      </w:pPr>
    </w:lvl>
  </w:abstractNum>
  <w:abstractNum w:abstractNumId="33" w15:restartNumberingAfterBreak="0">
    <w:nsid w:val="6FB96152"/>
    <w:multiLevelType w:val="hybridMultilevel"/>
    <w:tmpl w:val="5F22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766559"/>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C07F5F"/>
    <w:multiLevelType w:val="hybridMultilevel"/>
    <w:tmpl w:val="87A67B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C85DCD"/>
    <w:multiLevelType w:val="hybridMultilevel"/>
    <w:tmpl w:val="A77A86A0"/>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37" w15:restartNumberingAfterBreak="0">
    <w:nsid w:val="7CDF52C2"/>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5042558">
    <w:abstractNumId w:val="24"/>
  </w:num>
  <w:num w:numId="2" w16cid:durableId="328140975">
    <w:abstractNumId w:val="0"/>
  </w:num>
  <w:num w:numId="3" w16cid:durableId="1058163511">
    <w:abstractNumId w:val="27"/>
  </w:num>
  <w:num w:numId="4" w16cid:durableId="371198923">
    <w:abstractNumId w:val="10"/>
  </w:num>
  <w:num w:numId="5" w16cid:durableId="106969848">
    <w:abstractNumId w:val="30"/>
  </w:num>
  <w:num w:numId="6" w16cid:durableId="537472541">
    <w:abstractNumId w:val="18"/>
  </w:num>
  <w:num w:numId="7" w16cid:durableId="1609004478">
    <w:abstractNumId w:val="6"/>
  </w:num>
  <w:num w:numId="8" w16cid:durableId="1837913705">
    <w:abstractNumId w:val="33"/>
  </w:num>
  <w:num w:numId="9" w16cid:durableId="976255204">
    <w:abstractNumId w:val="9"/>
  </w:num>
  <w:num w:numId="10" w16cid:durableId="320933965">
    <w:abstractNumId w:val="25"/>
  </w:num>
  <w:num w:numId="11" w16cid:durableId="705102536">
    <w:abstractNumId w:val="37"/>
  </w:num>
  <w:num w:numId="12" w16cid:durableId="1415516179">
    <w:abstractNumId w:val="29"/>
  </w:num>
  <w:num w:numId="13" w16cid:durableId="823207137">
    <w:abstractNumId w:val="26"/>
  </w:num>
  <w:num w:numId="14" w16cid:durableId="1818690244">
    <w:abstractNumId w:val="12"/>
  </w:num>
  <w:num w:numId="15" w16cid:durableId="275602914">
    <w:abstractNumId w:val="36"/>
  </w:num>
  <w:num w:numId="16" w16cid:durableId="1344209557">
    <w:abstractNumId w:val="34"/>
  </w:num>
  <w:num w:numId="17" w16cid:durableId="1879006326">
    <w:abstractNumId w:val="1"/>
  </w:num>
  <w:num w:numId="18" w16cid:durableId="742486990">
    <w:abstractNumId w:val="4"/>
  </w:num>
  <w:num w:numId="19" w16cid:durableId="2118593550">
    <w:abstractNumId w:val="22"/>
  </w:num>
  <w:num w:numId="20" w16cid:durableId="1405495766">
    <w:abstractNumId w:val="13"/>
  </w:num>
  <w:num w:numId="21" w16cid:durableId="800920095">
    <w:abstractNumId w:val="7"/>
  </w:num>
  <w:num w:numId="22" w16cid:durableId="816071982">
    <w:abstractNumId w:val="23"/>
  </w:num>
  <w:num w:numId="23" w16cid:durableId="2004695757">
    <w:abstractNumId w:val="8"/>
  </w:num>
  <w:num w:numId="24" w16cid:durableId="2000309096">
    <w:abstractNumId w:val="21"/>
  </w:num>
  <w:num w:numId="25" w16cid:durableId="1700666183">
    <w:abstractNumId w:val="17"/>
  </w:num>
  <w:num w:numId="26" w16cid:durableId="1949464264">
    <w:abstractNumId w:val="31"/>
  </w:num>
  <w:num w:numId="27" w16cid:durableId="826940543">
    <w:abstractNumId w:val="15"/>
  </w:num>
  <w:num w:numId="28" w16cid:durableId="974140286">
    <w:abstractNumId w:val="32"/>
  </w:num>
  <w:num w:numId="29" w16cid:durableId="1483541864">
    <w:abstractNumId w:val="2"/>
  </w:num>
  <w:num w:numId="30" w16cid:durableId="1069615824">
    <w:abstractNumId w:val="3"/>
  </w:num>
  <w:num w:numId="31" w16cid:durableId="564491416">
    <w:abstractNumId w:val="35"/>
  </w:num>
  <w:num w:numId="32" w16cid:durableId="716202750">
    <w:abstractNumId w:val="5"/>
  </w:num>
  <w:num w:numId="33" w16cid:durableId="59181466">
    <w:abstractNumId w:val="19"/>
  </w:num>
  <w:num w:numId="34" w16cid:durableId="2031294715">
    <w:abstractNumId w:val="16"/>
  </w:num>
  <w:num w:numId="35" w16cid:durableId="1159157954">
    <w:abstractNumId w:val="28"/>
  </w:num>
  <w:num w:numId="36" w16cid:durableId="586497388">
    <w:abstractNumId w:val="14"/>
  </w:num>
  <w:num w:numId="37" w16cid:durableId="617181893">
    <w:abstractNumId w:val="20"/>
  </w:num>
  <w:num w:numId="38" w16cid:durableId="113956917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23CF"/>
    <w:rsid w:val="000034FC"/>
    <w:rsid w:val="000052DE"/>
    <w:rsid w:val="000067CE"/>
    <w:rsid w:val="00006A76"/>
    <w:rsid w:val="0001000E"/>
    <w:rsid w:val="00010DD9"/>
    <w:rsid w:val="00011D53"/>
    <w:rsid w:val="00012C16"/>
    <w:rsid w:val="00012E35"/>
    <w:rsid w:val="00013FE0"/>
    <w:rsid w:val="00015C59"/>
    <w:rsid w:val="00016409"/>
    <w:rsid w:val="000226FB"/>
    <w:rsid w:val="00022EEB"/>
    <w:rsid w:val="00022F8A"/>
    <w:rsid w:val="000261DC"/>
    <w:rsid w:val="000266C1"/>
    <w:rsid w:val="000277A6"/>
    <w:rsid w:val="00027833"/>
    <w:rsid w:val="00033EB0"/>
    <w:rsid w:val="00034E5E"/>
    <w:rsid w:val="00034FC0"/>
    <w:rsid w:val="0003500A"/>
    <w:rsid w:val="0003739D"/>
    <w:rsid w:val="000379FC"/>
    <w:rsid w:val="00041E86"/>
    <w:rsid w:val="00043C64"/>
    <w:rsid w:val="000449CA"/>
    <w:rsid w:val="00044AAC"/>
    <w:rsid w:val="00044ED6"/>
    <w:rsid w:val="00045B0B"/>
    <w:rsid w:val="00046DED"/>
    <w:rsid w:val="000476C3"/>
    <w:rsid w:val="0005448B"/>
    <w:rsid w:val="000544D3"/>
    <w:rsid w:val="0005589F"/>
    <w:rsid w:val="00055D4B"/>
    <w:rsid w:val="00060343"/>
    <w:rsid w:val="000610EF"/>
    <w:rsid w:val="00061D39"/>
    <w:rsid w:val="00063B9D"/>
    <w:rsid w:val="00064A41"/>
    <w:rsid w:val="0006547A"/>
    <w:rsid w:val="00067E17"/>
    <w:rsid w:val="000713B2"/>
    <w:rsid w:val="00073B7A"/>
    <w:rsid w:val="00074AC2"/>
    <w:rsid w:val="00074F18"/>
    <w:rsid w:val="00075480"/>
    <w:rsid w:val="000814D6"/>
    <w:rsid w:val="00086F97"/>
    <w:rsid w:val="00090511"/>
    <w:rsid w:val="00091AF0"/>
    <w:rsid w:val="00092E12"/>
    <w:rsid w:val="00093271"/>
    <w:rsid w:val="0009731D"/>
    <w:rsid w:val="000A0E7B"/>
    <w:rsid w:val="000A30CE"/>
    <w:rsid w:val="000A4D5C"/>
    <w:rsid w:val="000A632D"/>
    <w:rsid w:val="000A6820"/>
    <w:rsid w:val="000A6F3C"/>
    <w:rsid w:val="000A70E8"/>
    <w:rsid w:val="000A7AD5"/>
    <w:rsid w:val="000B0FD4"/>
    <w:rsid w:val="000B103E"/>
    <w:rsid w:val="000B1456"/>
    <w:rsid w:val="000B3F49"/>
    <w:rsid w:val="000B4424"/>
    <w:rsid w:val="000B5D60"/>
    <w:rsid w:val="000B645E"/>
    <w:rsid w:val="000B6F0F"/>
    <w:rsid w:val="000B7386"/>
    <w:rsid w:val="000B7ACE"/>
    <w:rsid w:val="000C003F"/>
    <w:rsid w:val="000C0AE6"/>
    <w:rsid w:val="000C5043"/>
    <w:rsid w:val="000C5EAE"/>
    <w:rsid w:val="000C6A65"/>
    <w:rsid w:val="000C7E2A"/>
    <w:rsid w:val="000D02B5"/>
    <w:rsid w:val="000D0432"/>
    <w:rsid w:val="000D0588"/>
    <w:rsid w:val="000D6AB7"/>
    <w:rsid w:val="000D7985"/>
    <w:rsid w:val="000E00B0"/>
    <w:rsid w:val="000E14FB"/>
    <w:rsid w:val="000E186D"/>
    <w:rsid w:val="000E213B"/>
    <w:rsid w:val="000E2786"/>
    <w:rsid w:val="000E2BDA"/>
    <w:rsid w:val="000E37E5"/>
    <w:rsid w:val="000E5DF9"/>
    <w:rsid w:val="000E608D"/>
    <w:rsid w:val="000E7753"/>
    <w:rsid w:val="000F262B"/>
    <w:rsid w:val="000F423D"/>
    <w:rsid w:val="000F5F32"/>
    <w:rsid w:val="000F6A6F"/>
    <w:rsid w:val="00100572"/>
    <w:rsid w:val="00100BED"/>
    <w:rsid w:val="00100C49"/>
    <w:rsid w:val="00101A69"/>
    <w:rsid w:val="00103F30"/>
    <w:rsid w:val="00104EF0"/>
    <w:rsid w:val="0010671E"/>
    <w:rsid w:val="0010698A"/>
    <w:rsid w:val="00111D07"/>
    <w:rsid w:val="00111E4B"/>
    <w:rsid w:val="00111FA3"/>
    <w:rsid w:val="0011217F"/>
    <w:rsid w:val="0011243B"/>
    <w:rsid w:val="00112C55"/>
    <w:rsid w:val="00114202"/>
    <w:rsid w:val="00114468"/>
    <w:rsid w:val="0011604C"/>
    <w:rsid w:val="00116566"/>
    <w:rsid w:val="00116B3A"/>
    <w:rsid w:val="00116F9C"/>
    <w:rsid w:val="00117523"/>
    <w:rsid w:val="001201BC"/>
    <w:rsid w:val="00120D71"/>
    <w:rsid w:val="001230FC"/>
    <w:rsid w:val="00123C75"/>
    <w:rsid w:val="00125A1B"/>
    <w:rsid w:val="001262A5"/>
    <w:rsid w:val="0012710C"/>
    <w:rsid w:val="00127A54"/>
    <w:rsid w:val="001301CE"/>
    <w:rsid w:val="0013192E"/>
    <w:rsid w:val="001320E9"/>
    <w:rsid w:val="0013585A"/>
    <w:rsid w:val="00140327"/>
    <w:rsid w:val="00140A3E"/>
    <w:rsid w:val="001410B6"/>
    <w:rsid w:val="00143A80"/>
    <w:rsid w:val="001448C4"/>
    <w:rsid w:val="001455A3"/>
    <w:rsid w:val="00145797"/>
    <w:rsid w:val="00146D61"/>
    <w:rsid w:val="00150C65"/>
    <w:rsid w:val="00151079"/>
    <w:rsid w:val="001523C4"/>
    <w:rsid w:val="001529C2"/>
    <w:rsid w:val="001534DD"/>
    <w:rsid w:val="001660EC"/>
    <w:rsid w:val="001661B6"/>
    <w:rsid w:val="0016662C"/>
    <w:rsid w:val="00167A04"/>
    <w:rsid w:val="00167F37"/>
    <w:rsid w:val="00170EF8"/>
    <w:rsid w:val="00171E77"/>
    <w:rsid w:val="00173001"/>
    <w:rsid w:val="00177064"/>
    <w:rsid w:val="001801DA"/>
    <w:rsid w:val="0018199F"/>
    <w:rsid w:val="00182076"/>
    <w:rsid w:val="001828D0"/>
    <w:rsid w:val="001832AF"/>
    <w:rsid w:val="001846ED"/>
    <w:rsid w:val="001900E9"/>
    <w:rsid w:val="001904CA"/>
    <w:rsid w:val="001909A5"/>
    <w:rsid w:val="0019238C"/>
    <w:rsid w:val="001926FD"/>
    <w:rsid w:val="00192D93"/>
    <w:rsid w:val="001937E8"/>
    <w:rsid w:val="00193AAE"/>
    <w:rsid w:val="0019444E"/>
    <w:rsid w:val="001A1F9B"/>
    <w:rsid w:val="001A2173"/>
    <w:rsid w:val="001A2F03"/>
    <w:rsid w:val="001A5547"/>
    <w:rsid w:val="001A7868"/>
    <w:rsid w:val="001B2E65"/>
    <w:rsid w:val="001B4BA7"/>
    <w:rsid w:val="001B61BA"/>
    <w:rsid w:val="001B6A76"/>
    <w:rsid w:val="001B6B30"/>
    <w:rsid w:val="001C0100"/>
    <w:rsid w:val="001C0E70"/>
    <w:rsid w:val="001C1BC4"/>
    <w:rsid w:val="001C1F0A"/>
    <w:rsid w:val="001C21FD"/>
    <w:rsid w:val="001C3717"/>
    <w:rsid w:val="001C45EC"/>
    <w:rsid w:val="001C63F1"/>
    <w:rsid w:val="001C64A7"/>
    <w:rsid w:val="001C7F9B"/>
    <w:rsid w:val="001D210B"/>
    <w:rsid w:val="001D33EB"/>
    <w:rsid w:val="001E0D74"/>
    <w:rsid w:val="001E47F9"/>
    <w:rsid w:val="001E597A"/>
    <w:rsid w:val="001E5E15"/>
    <w:rsid w:val="001F0361"/>
    <w:rsid w:val="001F13AF"/>
    <w:rsid w:val="001F3A5F"/>
    <w:rsid w:val="001F4813"/>
    <w:rsid w:val="001F4A35"/>
    <w:rsid w:val="001F646D"/>
    <w:rsid w:val="001F6D9C"/>
    <w:rsid w:val="001F7DF6"/>
    <w:rsid w:val="00200DD5"/>
    <w:rsid w:val="002019A6"/>
    <w:rsid w:val="002022BE"/>
    <w:rsid w:val="00203A10"/>
    <w:rsid w:val="00207987"/>
    <w:rsid w:val="00211344"/>
    <w:rsid w:val="00212438"/>
    <w:rsid w:val="0021277B"/>
    <w:rsid w:val="00212F24"/>
    <w:rsid w:val="0021452C"/>
    <w:rsid w:val="0021487B"/>
    <w:rsid w:val="00214E32"/>
    <w:rsid w:val="00215362"/>
    <w:rsid w:val="00216171"/>
    <w:rsid w:val="0021629C"/>
    <w:rsid w:val="002171A5"/>
    <w:rsid w:val="0022096A"/>
    <w:rsid w:val="00223D0D"/>
    <w:rsid w:val="00225AD3"/>
    <w:rsid w:val="00225E78"/>
    <w:rsid w:val="00226600"/>
    <w:rsid w:val="00226CA2"/>
    <w:rsid w:val="00226CEA"/>
    <w:rsid w:val="00232E5D"/>
    <w:rsid w:val="00236243"/>
    <w:rsid w:val="00240C07"/>
    <w:rsid w:val="00240C2D"/>
    <w:rsid w:val="00240CB1"/>
    <w:rsid w:val="00240F0D"/>
    <w:rsid w:val="00241189"/>
    <w:rsid w:val="00242DBB"/>
    <w:rsid w:val="00242FB8"/>
    <w:rsid w:val="00243163"/>
    <w:rsid w:val="00243BD9"/>
    <w:rsid w:val="0024412A"/>
    <w:rsid w:val="00244F0F"/>
    <w:rsid w:val="00245C20"/>
    <w:rsid w:val="00245DBC"/>
    <w:rsid w:val="002501B4"/>
    <w:rsid w:val="00253488"/>
    <w:rsid w:val="00253F8C"/>
    <w:rsid w:val="00254A45"/>
    <w:rsid w:val="00255B17"/>
    <w:rsid w:val="00255B38"/>
    <w:rsid w:val="002576D3"/>
    <w:rsid w:val="002606BD"/>
    <w:rsid w:val="00261407"/>
    <w:rsid w:val="00261EE2"/>
    <w:rsid w:val="00262898"/>
    <w:rsid w:val="00264D7B"/>
    <w:rsid w:val="00267CBC"/>
    <w:rsid w:val="00270B85"/>
    <w:rsid w:val="00271302"/>
    <w:rsid w:val="00273039"/>
    <w:rsid w:val="00274F89"/>
    <w:rsid w:val="002752AD"/>
    <w:rsid w:val="00282421"/>
    <w:rsid w:val="00283AF6"/>
    <w:rsid w:val="00286483"/>
    <w:rsid w:val="00286BF7"/>
    <w:rsid w:val="00286E7E"/>
    <w:rsid w:val="00287374"/>
    <w:rsid w:val="00290CCC"/>
    <w:rsid w:val="00295C62"/>
    <w:rsid w:val="002A16F7"/>
    <w:rsid w:val="002A2480"/>
    <w:rsid w:val="002A3A89"/>
    <w:rsid w:val="002A5824"/>
    <w:rsid w:val="002B0A87"/>
    <w:rsid w:val="002B37D6"/>
    <w:rsid w:val="002B4F1C"/>
    <w:rsid w:val="002C11E2"/>
    <w:rsid w:val="002C24A0"/>
    <w:rsid w:val="002C3409"/>
    <w:rsid w:val="002C70DC"/>
    <w:rsid w:val="002C788A"/>
    <w:rsid w:val="002C7CB2"/>
    <w:rsid w:val="002D056A"/>
    <w:rsid w:val="002D1E94"/>
    <w:rsid w:val="002D2187"/>
    <w:rsid w:val="002D44D3"/>
    <w:rsid w:val="002D60D2"/>
    <w:rsid w:val="002D7140"/>
    <w:rsid w:val="002D7245"/>
    <w:rsid w:val="002D779E"/>
    <w:rsid w:val="002D7941"/>
    <w:rsid w:val="002E0E55"/>
    <w:rsid w:val="002E18CF"/>
    <w:rsid w:val="002E255B"/>
    <w:rsid w:val="002E2773"/>
    <w:rsid w:val="002E2C99"/>
    <w:rsid w:val="002E3687"/>
    <w:rsid w:val="002E7A88"/>
    <w:rsid w:val="002F1EA2"/>
    <w:rsid w:val="002F20C2"/>
    <w:rsid w:val="002F2462"/>
    <w:rsid w:val="002F2554"/>
    <w:rsid w:val="002F3902"/>
    <w:rsid w:val="002F406C"/>
    <w:rsid w:val="002F7BC4"/>
    <w:rsid w:val="003009A3"/>
    <w:rsid w:val="00300B26"/>
    <w:rsid w:val="00303B75"/>
    <w:rsid w:val="003045EC"/>
    <w:rsid w:val="0030553D"/>
    <w:rsid w:val="00305FC7"/>
    <w:rsid w:val="00310237"/>
    <w:rsid w:val="0031031D"/>
    <w:rsid w:val="00310601"/>
    <w:rsid w:val="00311E00"/>
    <w:rsid w:val="00313450"/>
    <w:rsid w:val="00313E6A"/>
    <w:rsid w:val="0031451D"/>
    <w:rsid w:val="0031624D"/>
    <w:rsid w:val="003170EA"/>
    <w:rsid w:val="003229F7"/>
    <w:rsid w:val="00324E4A"/>
    <w:rsid w:val="00326331"/>
    <w:rsid w:val="00326462"/>
    <w:rsid w:val="00326657"/>
    <w:rsid w:val="00327896"/>
    <w:rsid w:val="003321FA"/>
    <w:rsid w:val="00333AEF"/>
    <w:rsid w:val="00333B18"/>
    <w:rsid w:val="003340DF"/>
    <w:rsid w:val="003363F4"/>
    <w:rsid w:val="0033659E"/>
    <w:rsid w:val="00336B08"/>
    <w:rsid w:val="00340425"/>
    <w:rsid w:val="0034090A"/>
    <w:rsid w:val="0034091B"/>
    <w:rsid w:val="003409E4"/>
    <w:rsid w:val="003410AD"/>
    <w:rsid w:val="0034198F"/>
    <w:rsid w:val="00341CEF"/>
    <w:rsid w:val="003436A4"/>
    <w:rsid w:val="00343AE2"/>
    <w:rsid w:val="00343C79"/>
    <w:rsid w:val="00343D34"/>
    <w:rsid w:val="00345485"/>
    <w:rsid w:val="00345614"/>
    <w:rsid w:val="00347EFA"/>
    <w:rsid w:val="00347F4F"/>
    <w:rsid w:val="00350924"/>
    <w:rsid w:val="00350D0D"/>
    <w:rsid w:val="003517C6"/>
    <w:rsid w:val="00352855"/>
    <w:rsid w:val="00354356"/>
    <w:rsid w:val="0035611B"/>
    <w:rsid w:val="0035622B"/>
    <w:rsid w:val="00357D5D"/>
    <w:rsid w:val="003637E5"/>
    <w:rsid w:val="003648EB"/>
    <w:rsid w:val="0036538F"/>
    <w:rsid w:val="00366692"/>
    <w:rsid w:val="00367C0B"/>
    <w:rsid w:val="0037085C"/>
    <w:rsid w:val="003709C5"/>
    <w:rsid w:val="00370C59"/>
    <w:rsid w:val="00371763"/>
    <w:rsid w:val="003717C4"/>
    <w:rsid w:val="0037315B"/>
    <w:rsid w:val="003737F1"/>
    <w:rsid w:val="0037381D"/>
    <w:rsid w:val="00373DE8"/>
    <w:rsid w:val="00374A27"/>
    <w:rsid w:val="003765DF"/>
    <w:rsid w:val="00376E6A"/>
    <w:rsid w:val="00380D37"/>
    <w:rsid w:val="003825C5"/>
    <w:rsid w:val="003833FC"/>
    <w:rsid w:val="003837A4"/>
    <w:rsid w:val="0038400F"/>
    <w:rsid w:val="00384361"/>
    <w:rsid w:val="0038535D"/>
    <w:rsid w:val="0038565A"/>
    <w:rsid w:val="00385C49"/>
    <w:rsid w:val="00386674"/>
    <w:rsid w:val="00387CB5"/>
    <w:rsid w:val="003912F0"/>
    <w:rsid w:val="00391C87"/>
    <w:rsid w:val="00391F3B"/>
    <w:rsid w:val="00394A56"/>
    <w:rsid w:val="00394FD9"/>
    <w:rsid w:val="003979E3"/>
    <w:rsid w:val="00397BAD"/>
    <w:rsid w:val="00397CCF"/>
    <w:rsid w:val="003A1D98"/>
    <w:rsid w:val="003A55CF"/>
    <w:rsid w:val="003A581F"/>
    <w:rsid w:val="003A6B88"/>
    <w:rsid w:val="003B1988"/>
    <w:rsid w:val="003B46E2"/>
    <w:rsid w:val="003B55A1"/>
    <w:rsid w:val="003B5C82"/>
    <w:rsid w:val="003B6200"/>
    <w:rsid w:val="003B6230"/>
    <w:rsid w:val="003B6557"/>
    <w:rsid w:val="003B65F2"/>
    <w:rsid w:val="003C11FD"/>
    <w:rsid w:val="003C23FA"/>
    <w:rsid w:val="003C2D0E"/>
    <w:rsid w:val="003C3E86"/>
    <w:rsid w:val="003C4238"/>
    <w:rsid w:val="003C4C48"/>
    <w:rsid w:val="003C62AA"/>
    <w:rsid w:val="003D081E"/>
    <w:rsid w:val="003D180F"/>
    <w:rsid w:val="003D3813"/>
    <w:rsid w:val="003D4F95"/>
    <w:rsid w:val="003D5344"/>
    <w:rsid w:val="003D5F07"/>
    <w:rsid w:val="003D5F55"/>
    <w:rsid w:val="003D751C"/>
    <w:rsid w:val="003E2062"/>
    <w:rsid w:val="003E29B9"/>
    <w:rsid w:val="003E2BD0"/>
    <w:rsid w:val="003E42AE"/>
    <w:rsid w:val="003E4A09"/>
    <w:rsid w:val="003E4DE5"/>
    <w:rsid w:val="003E6409"/>
    <w:rsid w:val="003E67B7"/>
    <w:rsid w:val="003E7F05"/>
    <w:rsid w:val="003F19CE"/>
    <w:rsid w:val="003F22E1"/>
    <w:rsid w:val="003F32D4"/>
    <w:rsid w:val="003F67DE"/>
    <w:rsid w:val="003F741E"/>
    <w:rsid w:val="00401A83"/>
    <w:rsid w:val="004061B2"/>
    <w:rsid w:val="00406336"/>
    <w:rsid w:val="004078A2"/>
    <w:rsid w:val="00410061"/>
    <w:rsid w:val="004100EC"/>
    <w:rsid w:val="00410873"/>
    <w:rsid w:val="00411E3D"/>
    <w:rsid w:val="00413CF5"/>
    <w:rsid w:val="004142E1"/>
    <w:rsid w:val="00414B0F"/>
    <w:rsid w:val="00415029"/>
    <w:rsid w:val="00416D98"/>
    <w:rsid w:val="00417D3A"/>
    <w:rsid w:val="00421691"/>
    <w:rsid w:val="00426BDE"/>
    <w:rsid w:val="0042791F"/>
    <w:rsid w:val="00427AC1"/>
    <w:rsid w:val="00431183"/>
    <w:rsid w:val="004354E4"/>
    <w:rsid w:val="00440327"/>
    <w:rsid w:val="00440380"/>
    <w:rsid w:val="00441511"/>
    <w:rsid w:val="00443237"/>
    <w:rsid w:val="0044607D"/>
    <w:rsid w:val="0044D24B"/>
    <w:rsid w:val="004504ED"/>
    <w:rsid w:val="00450576"/>
    <w:rsid w:val="00450E71"/>
    <w:rsid w:val="00451D74"/>
    <w:rsid w:val="00452E24"/>
    <w:rsid w:val="00452F4A"/>
    <w:rsid w:val="004537DE"/>
    <w:rsid w:val="0045457D"/>
    <w:rsid w:val="00456200"/>
    <w:rsid w:val="00456382"/>
    <w:rsid w:val="00456A36"/>
    <w:rsid w:val="00462FF1"/>
    <w:rsid w:val="00463F5E"/>
    <w:rsid w:val="00465129"/>
    <w:rsid w:val="00465312"/>
    <w:rsid w:val="00467392"/>
    <w:rsid w:val="00470285"/>
    <w:rsid w:val="0047109F"/>
    <w:rsid w:val="0047242B"/>
    <w:rsid w:val="00473026"/>
    <w:rsid w:val="00475E73"/>
    <w:rsid w:val="004760F1"/>
    <w:rsid w:val="00480EFA"/>
    <w:rsid w:val="004815EF"/>
    <w:rsid w:val="00482B94"/>
    <w:rsid w:val="0048650A"/>
    <w:rsid w:val="00487BF2"/>
    <w:rsid w:val="004904FC"/>
    <w:rsid w:val="004923A8"/>
    <w:rsid w:val="00492A86"/>
    <w:rsid w:val="004939F4"/>
    <w:rsid w:val="004950B8"/>
    <w:rsid w:val="00496089"/>
    <w:rsid w:val="00496C5D"/>
    <w:rsid w:val="0049715B"/>
    <w:rsid w:val="00497891"/>
    <w:rsid w:val="004A27CA"/>
    <w:rsid w:val="004A46CA"/>
    <w:rsid w:val="004A7280"/>
    <w:rsid w:val="004B00D7"/>
    <w:rsid w:val="004B3870"/>
    <w:rsid w:val="004B4AEE"/>
    <w:rsid w:val="004B69EE"/>
    <w:rsid w:val="004B7375"/>
    <w:rsid w:val="004C1188"/>
    <w:rsid w:val="004C2578"/>
    <w:rsid w:val="004C26D1"/>
    <w:rsid w:val="004C2B0E"/>
    <w:rsid w:val="004C3830"/>
    <w:rsid w:val="004C71E7"/>
    <w:rsid w:val="004D146C"/>
    <w:rsid w:val="004D14DB"/>
    <w:rsid w:val="004D1897"/>
    <w:rsid w:val="004D2144"/>
    <w:rsid w:val="004D3A41"/>
    <w:rsid w:val="004D3BC1"/>
    <w:rsid w:val="004D47A8"/>
    <w:rsid w:val="004D6B87"/>
    <w:rsid w:val="004E2CD2"/>
    <w:rsid w:val="004E35F9"/>
    <w:rsid w:val="004E3DCC"/>
    <w:rsid w:val="004E43BB"/>
    <w:rsid w:val="004F2010"/>
    <w:rsid w:val="004F26BA"/>
    <w:rsid w:val="004F3D96"/>
    <w:rsid w:val="004F56B0"/>
    <w:rsid w:val="004F5FDA"/>
    <w:rsid w:val="004F6414"/>
    <w:rsid w:val="00500484"/>
    <w:rsid w:val="00501702"/>
    <w:rsid w:val="005031DC"/>
    <w:rsid w:val="00504B5A"/>
    <w:rsid w:val="00505E80"/>
    <w:rsid w:val="00506A0A"/>
    <w:rsid w:val="00506CC1"/>
    <w:rsid w:val="00506E66"/>
    <w:rsid w:val="00512D5C"/>
    <w:rsid w:val="00512FAF"/>
    <w:rsid w:val="005153A7"/>
    <w:rsid w:val="00515620"/>
    <w:rsid w:val="00515B4B"/>
    <w:rsid w:val="0051638C"/>
    <w:rsid w:val="00516ED2"/>
    <w:rsid w:val="00517588"/>
    <w:rsid w:val="00520750"/>
    <w:rsid w:val="00521FFB"/>
    <w:rsid w:val="00522555"/>
    <w:rsid w:val="00525940"/>
    <w:rsid w:val="00531BDB"/>
    <w:rsid w:val="0053257D"/>
    <w:rsid w:val="005327A0"/>
    <w:rsid w:val="00532EDF"/>
    <w:rsid w:val="00534B56"/>
    <w:rsid w:val="005353F2"/>
    <w:rsid w:val="005374A1"/>
    <w:rsid w:val="00537FF2"/>
    <w:rsid w:val="00542319"/>
    <w:rsid w:val="0054271B"/>
    <w:rsid w:val="00543556"/>
    <w:rsid w:val="0054372C"/>
    <w:rsid w:val="00544144"/>
    <w:rsid w:val="00544D66"/>
    <w:rsid w:val="00545613"/>
    <w:rsid w:val="0054690B"/>
    <w:rsid w:val="00546C58"/>
    <w:rsid w:val="00550806"/>
    <w:rsid w:val="005515F8"/>
    <w:rsid w:val="00551ECD"/>
    <w:rsid w:val="0055290A"/>
    <w:rsid w:val="00554080"/>
    <w:rsid w:val="005574E6"/>
    <w:rsid w:val="0055DB4C"/>
    <w:rsid w:val="00562DF5"/>
    <w:rsid w:val="005644D8"/>
    <w:rsid w:val="00564FC6"/>
    <w:rsid w:val="00565B07"/>
    <w:rsid w:val="00565B62"/>
    <w:rsid w:val="0056716C"/>
    <w:rsid w:val="00572294"/>
    <w:rsid w:val="0057244E"/>
    <w:rsid w:val="00575660"/>
    <w:rsid w:val="00576C90"/>
    <w:rsid w:val="005775C5"/>
    <w:rsid w:val="00577A4F"/>
    <w:rsid w:val="0057EC80"/>
    <w:rsid w:val="005828A9"/>
    <w:rsid w:val="00582F56"/>
    <w:rsid w:val="005835BF"/>
    <w:rsid w:val="00584BF6"/>
    <w:rsid w:val="0058502E"/>
    <w:rsid w:val="005858FC"/>
    <w:rsid w:val="00585CF5"/>
    <w:rsid w:val="00585FD8"/>
    <w:rsid w:val="00586D75"/>
    <w:rsid w:val="00590913"/>
    <w:rsid w:val="00591379"/>
    <w:rsid w:val="00592F52"/>
    <w:rsid w:val="00594096"/>
    <w:rsid w:val="00596234"/>
    <w:rsid w:val="00597B4E"/>
    <w:rsid w:val="005A01E5"/>
    <w:rsid w:val="005A07D9"/>
    <w:rsid w:val="005A0AD7"/>
    <w:rsid w:val="005A20AB"/>
    <w:rsid w:val="005A3942"/>
    <w:rsid w:val="005A67D2"/>
    <w:rsid w:val="005A714A"/>
    <w:rsid w:val="005A77FE"/>
    <w:rsid w:val="005B1129"/>
    <w:rsid w:val="005B2D99"/>
    <w:rsid w:val="005B4FE8"/>
    <w:rsid w:val="005B51C3"/>
    <w:rsid w:val="005B6491"/>
    <w:rsid w:val="005B6CA7"/>
    <w:rsid w:val="005B7237"/>
    <w:rsid w:val="005B78F3"/>
    <w:rsid w:val="005B7AF3"/>
    <w:rsid w:val="005B7FE6"/>
    <w:rsid w:val="005C10C6"/>
    <w:rsid w:val="005C2CBA"/>
    <w:rsid w:val="005C4CE1"/>
    <w:rsid w:val="005C4E46"/>
    <w:rsid w:val="005D007C"/>
    <w:rsid w:val="005D025E"/>
    <w:rsid w:val="005D2024"/>
    <w:rsid w:val="005D334F"/>
    <w:rsid w:val="005D44EF"/>
    <w:rsid w:val="005D4A77"/>
    <w:rsid w:val="005D620A"/>
    <w:rsid w:val="005D7858"/>
    <w:rsid w:val="005D7EAA"/>
    <w:rsid w:val="005E1C3D"/>
    <w:rsid w:val="005E6110"/>
    <w:rsid w:val="005E70A6"/>
    <w:rsid w:val="005F1A3F"/>
    <w:rsid w:val="005F2969"/>
    <w:rsid w:val="005F302B"/>
    <w:rsid w:val="005F4370"/>
    <w:rsid w:val="005F5430"/>
    <w:rsid w:val="005F615A"/>
    <w:rsid w:val="005F722F"/>
    <w:rsid w:val="0060032F"/>
    <w:rsid w:val="0060047E"/>
    <w:rsid w:val="00600BE1"/>
    <w:rsid w:val="006038ED"/>
    <w:rsid w:val="00604752"/>
    <w:rsid w:val="00604832"/>
    <w:rsid w:val="00604A65"/>
    <w:rsid w:val="00607008"/>
    <w:rsid w:val="0061182F"/>
    <w:rsid w:val="00613C3A"/>
    <w:rsid w:val="00613F36"/>
    <w:rsid w:val="0061476F"/>
    <w:rsid w:val="00616C33"/>
    <w:rsid w:val="00620F02"/>
    <w:rsid w:val="00621BED"/>
    <w:rsid w:val="00622924"/>
    <w:rsid w:val="00623DDB"/>
    <w:rsid w:val="00626F49"/>
    <w:rsid w:val="00630073"/>
    <w:rsid w:val="00630BEF"/>
    <w:rsid w:val="00630FD0"/>
    <w:rsid w:val="00631237"/>
    <w:rsid w:val="0063139E"/>
    <w:rsid w:val="006318F8"/>
    <w:rsid w:val="00632090"/>
    <w:rsid w:val="00632420"/>
    <w:rsid w:val="006339F6"/>
    <w:rsid w:val="00634C54"/>
    <w:rsid w:val="00634EE4"/>
    <w:rsid w:val="006362CE"/>
    <w:rsid w:val="00636562"/>
    <w:rsid w:val="00640615"/>
    <w:rsid w:val="00642542"/>
    <w:rsid w:val="00643CF7"/>
    <w:rsid w:val="00651062"/>
    <w:rsid w:val="006524A0"/>
    <w:rsid w:val="00652FA8"/>
    <w:rsid w:val="00655571"/>
    <w:rsid w:val="00655F2A"/>
    <w:rsid w:val="00661492"/>
    <w:rsid w:val="006617C7"/>
    <w:rsid w:val="00661C4E"/>
    <w:rsid w:val="00661C90"/>
    <w:rsid w:val="0066286E"/>
    <w:rsid w:val="00664471"/>
    <w:rsid w:val="00664AE1"/>
    <w:rsid w:val="006652CF"/>
    <w:rsid w:val="0066653C"/>
    <w:rsid w:val="006666A6"/>
    <w:rsid w:val="00667312"/>
    <w:rsid w:val="00670363"/>
    <w:rsid w:val="00670C22"/>
    <w:rsid w:val="006714BF"/>
    <w:rsid w:val="00672188"/>
    <w:rsid w:val="00672CF0"/>
    <w:rsid w:val="006749EF"/>
    <w:rsid w:val="006771E1"/>
    <w:rsid w:val="00680CB0"/>
    <w:rsid w:val="006811EF"/>
    <w:rsid w:val="006812B0"/>
    <w:rsid w:val="00682EEE"/>
    <w:rsid w:val="00683D7C"/>
    <w:rsid w:val="006840FA"/>
    <w:rsid w:val="0068480D"/>
    <w:rsid w:val="0068738E"/>
    <w:rsid w:val="00691473"/>
    <w:rsid w:val="00693817"/>
    <w:rsid w:val="0069499F"/>
    <w:rsid w:val="006955E0"/>
    <w:rsid w:val="00697175"/>
    <w:rsid w:val="00697A98"/>
    <w:rsid w:val="00697DF6"/>
    <w:rsid w:val="006A05CF"/>
    <w:rsid w:val="006A0FD3"/>
    <w:rsid w:val="006A13B5"/>
    <w:rsid w:val="006A13FF"/>
    <w:rsid w:val="006A3CAA"/>
    <w:rsid w:val="006A479D"/>
    <w:rsid w:val="006A56AD"/>
    <w:rsid w:val="006A7F5F"/>
    <w:rsid w:val="006B0B59"/>
    <w:rsid w:val="006B1E98"/>
    <w:rsid w:val="006B2617"/>
    <w:rsid w:val="006B55D1"/>
    <w:rsid w:val="006B6242"/>
    <w:rsid w:val="006B62AE"/>
    <w:rsid w:val="006C3E23"/>
    <w:rsid w:val="006C5CBA"/>
    <w:rsid w:val="006C6C9C"/>
    <w:rsid w:val="006C70C3"/>
    <w:rsid w:val="006C7CD0"/>
    <w:rsid w:val="006D08CA"/>
    <w:rsid w:val="006D0A9A"/>
    <w:rsid w:val="006D14CD"/>
    <w:rsid w:val="006D18B7"/>
    <w:rsid w:val="006D43B5"/>
    <w:rsid w:val="006D4696"/>
    <w:rsid w:val="006D476B"/>
    <w:rsid w:val="006D5343"/>
    <w:rsid w:val="006D5743"/>
    <w:rsid w:val="006D67A6"/>
    <w:rsid w:val="006D780C"/>
    <w:rsid w:val="006DD4B9"/>
    <w:rsid w:val="006E3A8D"/>
    <w:rsid w:val="006E3BD9"/>
    <w:rsid w:val="006E3E1D"/>
    <w:rsid w:val="006E4EC9"/>
    <w:rsid w:val="006E6CF1"/>
    <w:rsid w:val="006E769E"/>
    <w:rsid w:val="006F14A4"/>
    <w:rsid w:val="006F1F91"/>
    <w:rsid w:val="006F2610"/>
    <w:rsid w:val="006F2B77"/>
    <w:rsid w:val="006F607E"/>
    <w:rsid w:val="006F6E2A"/>
    <w:rsid w:val="007031A7"/>
    <w:rsid w:val="00705619"/>
    <w:rsid w:val="00705E25"/>
    <w:rsid w:val="00712EA5"/>
    <w:rsid w:val="00714E8C"/>
    <w:rsid w:val="00715311"/>
    <w:rsid w:val="007201CE"/>
    <w:rsid w:val="007201F3"/>
    <w:rsid w:val="00722628"/>
    <w:rsid w:val="0072306D"/>
    <w:rsid w:val="00723F4B"/>
    <w:rsid w:val="00724D3A"/>
    <w:rsid w:val="00725049"/>
    <w:rsid w:val="00727D12"/>
    <w:rsid w:val="007316E0"/>
    <w:rsid w:val="00734FC6"/>
    <w:rsid w:val="00735E6A"/>
    <w:rsid w:val="00736265"/>
    <w:rsid w:val="007365E2"/>
    <w:rsid w:val="007367B5"/>
    <w:rsid w:val="007376C7"/>
    <w:rsid w:val="00740351"/>
    <w:rsid w:val="007458C5"/>
    <w:rsid w:val="00746AFE"/>
    <w:rsid w:val="0074737F"/>
    <w:rsid w:val="00747A20"/>
    <w:rsid w:val="00750807"/>
    <w:rsid w:val="00751A32"/>
    <w:rsid w:val="00752724"/>
    <w:rsid w:val="00752B02"/>
    <w:rsid w:val="00753236"/>
    <w:rsid w:val="00753A78"/>
    <w:rsid w:val="007548E7"/>
    <w:rsid w:val="00755F32"/>
    <w:rsid w:val="00757BC1"/>
    <w:rsid w:val="00760122"/>
    <w:rsid w:val="00760B80"/>
    <w:rsid w:val="007613CB"/>
    <w:rsid w:val="0076171D"/>
    <w:rsid w:val="0076178E"/>
    <w:rsid w:val="00761BA1"/>
    <w:rsid w:val="00762F74"/>
    <w:rsid w:val="00762F86"/>
    <w:rsid w:val="00763836"/>
    <w:rsid w:val="007641CE"/>
    <w:rsid w:val="0076492D"/>
    <w:rsid w:val="00764DFD"/>
    <w:rsid w:val="0076630E"/>
    <w:rsid w:val="00767322"/>
    <w:rsid w:val="0077118A"/>
    <w:rsid w:val="007711F2"/>
    <w:rsid w:val="00771CC2"/>
    <w:rsid w:val="0077298B"/>
    <w:rsid w:val="007777A7"/>
    <w:rsid w:val="00777B1E"/>
    <w:rsid w:val="0078004C"/>
    <w:rsid w:val="00782A3D"/>
    <w:rsid w:val="007839A3"/>
    <w:rsid w:val="007840A4"/>
    <w:rsid w:val="00784114"/>
    <w:rsid w:val="00785598"/>
    <w:rsid w:val="00785A09"/>
    <w:rsid w:val="00787A31"/>
    <w:rsid w:val="007911EA"/>
    <w:rsid w:val="0079189E"/>
    <w:rsid w:val="00794832"/>
    <w:rsid w:val="0079569E"/>
    <w:rsid w:val="007960B9"/>
    <w:rsid w:val="007A2B53"/>
    <w:rsid w:val="007A3778"/>
    <w:rsid w:val="007A3909"/>
    <w:rsid w:val="007A48DE"/>
    <w:rsid w:val="007A5483"/>
    <w:rsid w:val="007A7FE6"/>
    <w:rsid w:val="007B5904"/>
    <w:rsid w:val="007B6F22"/>
    <w:rsid w:val="007C000F"/>
    <w:rsid w:val="007C150D"/>
    <w:rsid w:val="007C2B84"/>
    <w:rsid w:val="007C2F57"/>
    <w:rsid w:val="007C4B85"/>
    <w:rsid w:val="007C565C"/>
    <w:rsid w:val="007C576F"/>
    <w:rsid w:val="007C5BBD"/>
    <w:rsid w:val="007C6F27"/>
    <w:rsid w:val="007D03A7"/>
    <w:rsid w:val="007D1238"/>
    <w:rsid w:val="007D19A2"/>
    <w:rsid w:val="007D2091"/>
    <w:rsid w:val="007D2994"/>
    <w:rsid w:val="007D5C1F"/>
    <w:rsid w:val="007D6663"/>
    <w:rsid w:val="007D7155"/>
    <w:rsid w:val="007E22FA"/>
    <w:rsid w:val="007E3715"/>
    <w:rsid w:val="007F13BD"/>
    <w:rsid w:val="007F164D"/>
    <w:rsid w:val="007F1BFE"/>
    <w:rsid w:val="007F1E59"/>
    <w:rsid w:val="007F3699"/>
    <w:rsid w:val="007F479D"/>
    <w:rsid w:val="007F5642"/>
    <w:rsid w:val="007F6AB7"/>
    <w:rsid w:val="00801037"/>
    <w:rsid w:val="008014DE"/>
    <w:rsid w:val="0080232A"/>
    <w:rsid w:val="00804E89"/>
    <w:rsid w:val="0080584C"/>
    <w:rsid w:val="00806A29"/>
    <w:rsid w:val="00806E12"/>
    <w:rsid w:val="00807B6C"/>
    <w:rsid w:val="00810936"/>
    <w:rsid w:val="00811275"/>
    <w:rsid w:val="00812B4F"/>
    <w:rsid w:val="00816AD2"/>
    <w:rsid w:val="00817DD9"/>
    <w:rsid w:val="00822E7D"/>
    <w:rsid w:val="00824EEE"/>
    <w:rsid w:val="00825F19"/>
    <w:rsid w:val="00826763"/>
    <w:rsid w:val="0082721A"/>
    <w:rsid w:val="008314E1"/>
    <w:rsid w:val="008318E1"/>
    <w:rsid w:val="00831ADE"/>
    <w:rsid w:val="0083223D"/>
    <w:rsid w:val="00833C95"/>
    <w:rsid w:val="008359BB"/>
    <w:rsid w:val="00840B8B"/>
    <w:rsid w:val="008410EE"/>
    <w:rsid w:val="00842763"/>
    <w:rsid w:val="00843150"/>
    <w:rsid w:val="008435B4"/>
    <w:rsid w:val="00844D52"/>
    <w:rsid w:val="00851178"/>
    <w:rsid w:val="00854BF9"/>
    <w:rsid w:val="0085618D"/>
    <w:rsid w:val="008570D5"/>
    <w:rsid w:val="008602EF"/>
    <w:rsid w:val="0086277D"/>
    <w:rsid w:val="0086486F"/>
    <w:rsid w:val="00864A27"/>
    <w:rsid w:val="0086537C"/>
    <w:rsid w:val="00865811"/>
    <w:rsid w:val="00865D6E"/>
    <w:rsid w:val="00867BBF"/>
    <w:rsid w:val="00872856"/>
    <w:rsid w:val="008744D0"/>
    <w:rsid w:val="00874892"/>
    <w:rsid w:val="00876F9C"/>
    <w:rsid w:val="008774A8"/>
    <w:rsid w:val="00877E0A"/>
    <w:rsid w:val="00880735"/>
    <w:rsid w:val="00880A23"/>
    <w:rsid w:val="00881333"/>
    <w:rsid w:val="0088461D"/>
    <w:rsid w:val="00886044"/>
    <w:rsid w:val="00886CA8"/>
    <w:rsid w:val="008925FC"/>
    <w:rsid w:val="008929AE"/>
    <w:rsid w:val="00893236"/>
    <w:rsid w:val="00893AE3"/>
    <w:rsid w:val="00893CB5"/>
    <w:rsid w:val="00894BE2"/>
    <w:rsid w:val="0089514C"/>
    <w:rsid w:val="00895DDB"/>
    <w:rsid w:val="008961E2"/>
    <w:rsid w:val="00896E3D"/>
    <w:rsid w:val="008972AA"/>
    <w:rsid w:val="00897B7E"/>
    <w:rsid w:val="008A028B"/>
    <w:rsid w:val="008A03E7"/>
    <w:rsid w:val="008A0730"/>
    <w:rsid w:val="008A0AD2"/>
    <w:rsid w:val="008A16A3"/>
    <w:rsid w:val="008A5CD4"/>
    <w:rsid w:val="008A76E7"/>
    <w:rsid w:val="008A7F64"/>
    <w:rsid w:val="008B0D27"/>
    <w:rsid w:val="008B245B"/>
    <w:rsid w:val="008B3018"/>
    <w:rsid w:val="008B491E"/>
    <w:rsid w:val="008B5AF8"/>
    <w:rsid w:val="008B64D2"/>
    <w:rsid w:val="008C1090"/>
    <w:rsid w:val="008C10CE"/>
    <w:rsid w:val="008C220E"/>
    <w:rsid w:val="008C235D"/>
    <w:rsid w:val="008C2977"/>
    <w:rsid w:val="008C3E08"/>
    <w:rsid w:val="008C3FF8"/>
    <w:rsid w:val="008C5009"/>
    <w:rsid w:val="008C56AD"/>
    <w:rsid w:val="008C5B89"/>
    <w:rsid w:val="008C7702"/>
    <w:rsid w:val="008C7AD9"/>
    <w:rsid w:val="008D07B6"/>
    <w:rsid w:val="008D249E"/>
    <w:rsid w:val="008D482A"/>
    <w:rsid w:val="008D4DAC"/>
    <w:rsid w:val="008D607D"/>
    <w:rsid w:val="008D626B"/>
    <w:rsid w:val="008D6EBC"/>
    <w:rsid w:val="008D7D47"/>
    <w:rsid w:val="008E242E"/>
    <w:rsid w:val="008E285C"/>
    <w:rsid w:val="008E54AA"/>
    <w:rsid w:val="008E5665"/>
    <w:rsid w:val="008E766B"/>
    <w:rsid w:val="008F3BCC"/>
    <w:rsid w:val="008F45A5"/>
    <w:rsid w:val="008F4EE0"/>
    <w:rsid w:val="008F5E5C"/>
    <w:rsid w:val="008F753B"/>
    <w:rsid w:val="0090215E"/>
    <w:rsid w:val="00902BC9"/>
    <w:rsid w:val="009066AF"/>
    <w:rsid w:val="00907DB4"/>
    <w:rsid w:val="0091306B"/>
    <w:rsid w:val="00913EC9"/>
    <w:rsid w:val="00917D77"/>
    <w:rsid w:val="009200FA"/>
    <w:rsid w:val="00920D25"/>
    <w:rsid w:val="009210B2"/>
    <w:rsid w:val="00923EEC"/>
    <w:rsid w:val="009240ED"/>
    <w:rsid w:val="0092485E"/>
    <w:rsid w:val="00926874"/>
    <w:rsid w:val="00930E23"/>
    <w:rsid w:val="0093177F"/>
    <w:rsid w:val="00931EC0"/>
    <w:rsid w:val="00932C4F"/>
    <w:rsid w:val="00933489"/>
    <w:rsid w:val="009356DC"/>
    <w:rsid w:val="00935F14"/>
    <w:rsid w:val="00937032"/>
    <w:rsid w:val="009372E5"/>
    <w:rsid w:val="009402DA"/>
    <w:rsid w:val="009403A8"/>
    <w:rsid w:val="009405A9"/>
    <w:rsid w:val="009419A5"/>
    <w:rsid w:val="00941ADF"/>
    <w:rsid w:val="0094592A"/>
    <w:rsid w:val="00945CF1"/>
    <w:rsid w:val="00946A51"/>
    <w:rsid w:val="00946E63"/>
    <w:rsid w:val="00947CB8"/>
    <w:rsid w:val="0095124E"/>
    <w:rsid w:val="00951694"/>
    <w:rsid w:val="00952D71"/>
    <w:rsid w:val="00952E28"/>
    <w:rsid w:val="00952E4A"/>
    <w:rsid w:val="00953455"/>
    <w:rsid w:val="009543CB"/>
    <w:rsid w:val="00954C49"/>
    <w:rsid w:val="0095534A"/>
    <w:rsid w:val="0095670C"/>
    <w:rsid w:val="0095677D"/>
    <w:rsid w:val="00962FFB"/>
    <w:rsid w:val="00963371"/>
    <w:rsid w:val="00963A88"/>
    <w:rsid w:val="00963A9F"/>
    <w:rsid w:val="00964C53"/>
    <w:rsid w:val="00964DFA"/>
    <w:rsid w:val="009653BD"/>
    <w:rsid w:val="009675FB"/>
    <w:rsid w:val="00967BBE"/>
    <w:rsid w:val="00967BFB"/>
    <w:rsid w:val="00970592"/>
    <w:rsid w:val="00971D74"/>
    <w:rsid w:val="009723F4"/>
    <w:rsid w:val="00973598"/>
    <w:rsid w:val="00973F02"/>
    <w:rsid w:val="00974B23"/>
    <w:rsid w:val="00977173"/>
    <w:rsid w:val="00977396"/>
    <w:rsid w:val="00980450"/>
    <w:rsid w:val="0098051D"/>
    <w:rsid w:val="00981872"/>
    <w:rsid w:val="00981BEB"/>
    <w:rsid w:val="00982096"/>
    <w:rsid w:val="00986284"/>
    <w:rsid w:val="009908EA"/>
    <w:rsid w:val="00993724"/>
    <w:rsid w:val="00994599"/>
    <w:rsid w:val="00994CD4"/>
    <w:rsid w:val="00995446"/>
    <w:rsid w:val="00995C30"/>
    <w:rsid w:val="00996236"/>
    <w:rsid w:val="00996354"/>
    <w:rsid w:val="0099736E"/>
    <w:rsid w:val="009A13A7"/>
    <w:rsid w:val="009A1FB4"/>
    <w:rsid w:val="009A2C0B"/>
    <w:rsid w:val="009A2E1F"/>
    <w:rsid w:val="009A39FC"/>
    <w:rsid w:val="009A614B"/>
    <w:rsid w:val="009A6912"/>
    <w:rsid w:val="009B04F4"/>
    <w:rsid w:val="009B28A9"/>
    <w:rsid w:val="009B2B3A"/>
    <w:rsid w:val="009B420A"/>
    <w:rsid w:val="009B6C45"/>
    <w:rsid w:val="009C04E1"/>
    <w:rsid w:val="009C0621"/>
    <w:rsid w:val="009C1E68"/>
    <w:rsid w:val="009C307A"/>
    <w:rsid w:val="009C35F7"/>
    <w:rsid w:val="009C4E40"/>
    <w:rsid w:val="009C6B13"/>
    <w:rsid w:val="009C77B7"/>
    <w:rsid w:val="009C7963"/>
    <w:rsid w:val="009D00EE"/>
    <w:rsid w:val="009D033E"/>
    <w:rsid w:val="009D0810"/>
    <w:rsid w:val="009D0DCE"/>
    <w:rsid w:val="009D141B"/>
    <w:rsid w:val="009D2C0F"/>
    <w:rsid w:val="009D33C5"/>
    <w:rsid w:val="009D3470"/>
    <w:rsid w:val="009D4D64"/>
    <w:rsid w:val="009E18A2"/>
    <w:rsid w:val="009E2053"/>
    <w:rsid w:val="009E3079"/>
    <w:rsid w:val="009E3D23"/>
    <w:rsid w:val="009E4886"/>
    <w:rsid w:val="009E522B"/>
    <w:rsid w:val="009E71E0"/>
    <w:rsid w:val="009E7656"/>
    <w:rsid w:val="009F4992"/>
    <w:rsid w:val="009F55EC"/>
    <w:rsid w:val="009F5FBB"/>
    <w:rsid w:val="00A0031D"/>
    <w:rsid w:val="00A01391"/>
    <w:rsid w:val="00A013D1"/>
    <w:rsid w:val="00A017D1"/>
    <w:rsid w:val="00A019A5"/>
    <w:rsid w:val="00A01DC0"/>
    <w:rsid w:val="00A02386"/>
    <w:rsid w:val="00A03EE5"/>
    <w:rsid w:val="00A05C2E"/>
    <w:rsid w:val="00A06202"/>
    <w:rsid w:val="00A07E0D"/>
    <w:rsid w:val="00A101DD"/>
    <w:rsid w:val="00A12D18"/>
    <w:rsid w:val="00A1404F"/>
    <w:rsid w:val="00A149F1"/>
    <w:rsid w:val="00A16DE4"/>
    <w:rsid w:val="00A214E5"/>
    <w:rsid w:val="00A21571"/>
    <w:rsid w:val="00A22661"/>
    <w:rsid w:val="00A23702"/>
    <w:rsid w:val="00A23AED"/>
    <w:rsid w:val="00A27191"/>
    <w:rsid w:val="00A314F5"/>
    <w:rsid w:val="00A33A10"/>
    <w:rsid w:val="00A35EF5"/>
    <w:rsid w:val="00A43CFC"/>
    <w:rsid w:val="00A46080"/>
    <w:rsid w:val="00A46518"/>
    <w:rsid w:val="00A52281"/>
    <w:rsid w:val="00A536B2"/>
    <w:rsid w:val="00A5403E"/>
    <w:rsid w:val="00A551E6"/>
    <w:rsid w:val="00A56495"/>
    <w:rsid w:val="00A5675A"/>
    <w:rsid w:val="00A60F34"/>
    <w:rsid w:val="00A618E7"/>
    <w:rsid w:val="00A61E6B"/>
    <w:rsid w:val="00A63090"/>
    <w:rsid w:val="00A6373E"/>
    <w:rsid w:val="00A64888"/>
    <w:rsid w:val="00A67835"/>
    <w:rsid w:val="00A67AB4"/>
    <w:rsid w:val="00A717E2"/>
    <w:rsid w:val="00A72818"/>
    <w:rsid w:val="00A72C9C"/>
    <w:rsid w:val="00A73143"/>
    <w:rsid w:val="00A73368"/>
    <w:rsid w:val="00A734D9"/>
    <w:rsid w:val="00A74355"/>
    <w:rsid w:val="00A76A6A"/>
    <w:rsid w:val="00A770B3"/>
    <w:rsid w:val="00A8127F"/>
    <w:rsid w:val="00A83A76"/>
    <w:rsid w:val="00A840F2"/>
    <w:rsid w:val="00A85D84"/>
    <w:rsid w:val="00A85F3A"/>
    <w:rsid w:val="00A865A2"/>
    <w:rsid w:val="00A8686C"/>
    <w:rsid w:val="00A9001E"/>
    <w:rsid w:val="00A933CB"/>
    <w:rsid w:val="00A93E7F"/>
    <w:rsid w:val="00A945D0"/>
    <w:rsid w:val="00A9487E"/>
    <w:rsid w:val="00A94B04"/>
    <w:rsid w:val="00A9511B"/>
    <w:rsid w:val="00A9569C"/>
    <w:rsid w:val="00A9740D"/>
    <w:rsid w:val="00AA0C48"/>
    <w:rsid w:val="00AA2DDB"/>
    <w:rsid w:val="00AA2DFE"/>
    <w:rsid w:val="00AA4D9A"/>
    <w:rsid w:val="00AA5DAB"/>
    <w:rsid w:val="00AA70DB"/>
    <w:rsid w:val="00AA7A04"/>
    <w:rsid w:val="00AA7C3B"/>
    <w:rsid w:val="00AB006F"/>
    <w:rsid w:val="00AB100B"/>
    <w:rsid w:val="00AB203D"/>
    <w:rsid w:val="00AB285C"/>
    <w:rsid w:val="00AB2FCB"/>
    <w:rsid w:val="00AB3C08"/>
    <w:rsid w:val="00AC080E"/>
    <w:rsid w:val="00AC1761"/>
    <w:rsid w:val="00AC26F2"/>
    <w:rsid w:val="00AC57B4"/>
    <w:rsid w:val="00AC5B58"/>
    <w:rsid w:val="00AC6B77"/>
    <w:rsid w:val="00AC6E57"/>
    <w:rsid w:val="00AD57AB"/>
    <w:rsid w:val="00AD6F63"/>
    <w:rsid w:val="00AE0986"/>
    <w:rsid w:val="00AE1F0F"/>
    <w:rsid w:val="00AE5120"/>
    <w:rsid w:val="00AE5B51"/>
    <w:rsid w:val="00AE63AB"/>
    <w:rsid w:val="00AE7AD8"/>
    <w:rsid w:val="00AE7F12"/>
    <w:rsid w:val="00AF10EF"/>
    <w:rsid w:val="00AF1585"/>
    <w:rsid w:val="00AF1640"/>
    <w:rsid w:val="00AF2982"/>
    <w:rsid w:val="00AF38B0"/>
    <w:rsid w:val="00AF4C0E"/>
    <w:rsid w:val="00AF6EB1"/>
    <w:rsid w:val="00AF70E0"/>
    <w:rsid w:val="00AF7300"/>
    <w:rsid w:val="00B0065B"/>
    <w:rsid w:val="00B03240"/>
    <w:rsid w:val="00B04C5A"/>
    <w:rsid w:val="00B0512F"/>
    <w:rsid w:val="00B10D97"/>
    <w:rsid w:val="00B11962"/>
    <w:rsid w:val="00B11F88"/>
    <w:rsid w:val="00B12BF0"/>
    <w:rsid w:val="00B1473B"/>
    <w:rsid w:val="00B166DD"/>
    <w:rsid w:val="00B21887"/>
    <w:rsid w:val="00B240D9"/>
    <w:rsid w:val="00B25FBA"/>
    <w:rsid w:val="00B263C3"/>
    <w:rsid w:val="00B27476"/>
    <w:rsid w:val="00B30293"/>
    <w:rsid w:val="00B305DC"/>
    <w:rsid w:val="00B32E23"/>
    <w:rsid w:val="00B366C4"/>
    <w:rsid w:val="00B443D0"/>
    <w:rsid w:val="00B50327"/>
    <w:rsid w:val="00B50DB6"/>
    <w:rsid w:val="00B51024"/>
    <w:rsid w:val="00B5540B"/>
    <w:rsid w:val="00B604C2"/>
    <w:rsid w:val="00B60623"/>
    <w:rsid w:val="00B648E2"/>
    <w:rsid w:val="00B6525A"/>
    <w:rsid w:val="00B676A3"/>
    <w:rsid w:val="00B704BB"/>
    <w:rsid w:val="00B709AA"/>
    <w:rsid w:val="00B70B1D"/>
    <w:rsid w:val="00B72BCA"/>
    <w:rsid w:val="00B7319C"/>
    <w:rsid w:val="00B739D6"/>
    <w:rsid w:val="00B73C80"/>
    <w:rsid w:val="00B741A7"/>
    <w:rsid w:val="00B74CF6"/>
    <w:rsid w:val="00B772FE"/>
    <w:rsid w:val="00B77F81"/>
    <w:rsid w:val="00B808A1"/>
    <w:rsid w:val="00B80981"/>
    <w:rsid w:val="00B80C15"/>
    <w:rsid w:val="00B80F95"/>
    <w:rsid w:val="00B82BDE"/>
    <w:rsid w:val="00B83EB5"/>
    <w:rsid w:val="00B84815"/>
    <w:rsid w:val="00B84F54"/>
    <w:rsid w:val="00B86166"/>
    <w:rsid w:val="00B91CEF"/>
    <w:rsid w:val="00B94695"/>
    <w:rsid w:val="00B9473A"/>
    <w:rsid w:val="00BA0655"/>
    <w:rsid w:val="00BA0BF4"/>
    <w:rsid w:val="00BA3FFE"/>
    <w:rsid w:val="00BA460E"/>
    <w:rsid w:val="00BA5FD4"/>
    <w:rsid w:val="00BA6DC1"/>
    <w:rsid w:val="00BA7D90"/>
    <w:rsid w:val="00BAEB04"/>
    <w:rsid w:val="00BB2F1E"/>
    <w:rsid w:val="00BB3B52"/>
    <w:rsid w:val="00BB5FAB"/>
    <w:rsid w:val="00BB633B"/>
    <w:rsid w:val="00BB685A"/>
    <w:rsid w:val="00BB7B3D"/>
    <w:rsid w:val="00BC0EB6"/>
    <w:rsid w:val="00BC1A70"/>
    <w:rsid w:val="00BC1B7E"/>
    <w:rsid w:val="00BC1BFB"/>
    <w:rsid w:val="00BC2A75"/>
    <w:rsid w:val="00BC43C4"/>
    <w:rsid w:val="00BC4C08"/>
    <w:rsid w:val="00BC4C81"/>
    <w:rsid w:val="00BC4F82"/>
    <w:rsid w:val="00BC5C90"/>
    <w:rsid w:val="00BC7B77"/>
    <w:rsid w:val="00BD14E3"/>
    <w:rsid w:val="00BD2524"/>
    <w:rsid w:val="00BE029C"/>
    <w:rsid w:val="00BE1F6B"/>
    <w:rsid w:val="00BE282E"/>
    <w:rsid w:val="00BE57A3"/>
    <w:rsid w:val="00BE58D8"/>
    <w:rsid w:val="00BE69C6"/>
    <w:rsid w:val="00BE6B14"/>
    <w:rsid w:val="00BE72C3"/>
    <w:rsid w:val="00BE79C3"/>
    <w:rsid w:val="00BF2330"/>
    <w:rsid w:val="00BF2806"/>
    <w:rsid w:val="00BF2BB1"/>
    <w:rsid w:val="00BF2D2B"/>
    <w:rsid w:val="00BF521E"/>
    <w:rsid w:val="00BF554F"/>
    <w:rsid w:val="00BF5DFD"/>
    <w:rsid w:val="00BF74C5"/>
    <w:rsid w:val="00C01587"/>
    <w:rsid w:val="00C018E8"/>
    <w:rsid w:val="00C04401"/>
    <w:rsid w:val="00C04549"/>
    <w:rsid w:val="00C063E4"/>
    <w:rsid w:val="00C068A9"/>
    <w:rsid w:val="00C06ECF"/>
    <w:rsid w:val="00C07563"/>
    <w:rsid w:val="00C0787F"/>
    <w:rsid w:val="00C07A66"/>
    <w:rsid w:val="00C0880D"/>
    <w:rsid w:val="00C11C6C"/>
    <w:rsid w:val="00C121F1"/>
    <w:rsid w:val="00C1238F"/>
    <w:rsid w:val="00C209B3"/>
    <w:rsid w:val="00C20A2F"/>
    <w:rsid w:val="00C22172"/>
    <w:rsid w:val="00C22729"/>
    <w:rsid w:val="00C22BF8"/>
    <w:rsid w:val="00C23F75"/>
    <w:rsid w:val="00C24260"/>
    <w:rsid w:val="00C301C8"/>
    <w:rsid w:val="00C331B7"/>
    <w:rsid w:val="00C353BD"/>
    <w:rsid w:val="00C3743D"/>
    <w:rsid w:val="00C37BA2"/>
    <w:rsid w:val="00C40B02"/>
    <w:rsid w:val="00C416C1"/>
    <w:rsid w:val="00C4180E"/>
    <w:rsid w:val="00C41F58"/>
    <w:rsid w:val="00C4502B"/>
    <w:rsid w:val="00C45D0E"/>
    <w:rsid w:val="00C46166"/>
    <w:rsid w:val="00C4638C"/>
    <w:rsid w:val="00C479A3"/>
    <w:rsid w:val="00C50209"/>
    <w:rsid w:val="00C50C15"/>
    <w:rsid w:val="00C51ED9"/>
    <w:rsid w:val="00C53ABC"/>
    <w:rsid w:val="00C55CA7"/>
    <w:rsid w:val="00C569BA"/>
    <w:rsid w:val="00C6037B"/>
    <w:rsid w:val="00C6075A"/>
    <w:rsid w:val="00C60D1D"/>
    <w:rsid w:val="00C60F1D"/>
    <w:rsid w:val="00C6206C"/>
    <w:rsid w:val="00C63672"/>
    <w:rsid w:val="00C64FAA"/>
    <w:rsid w:val="00C66328"/>
    <w:rsid w:val="00C704B3"/>
    <w:rsid w:val="00C71211"/>
    <w:rsid w:val="00C7180F"/>
    <w:rsid w:val="00C72E76"/>
    <w:rsid w:val="00C769B3"/>
    <w:rsid w:val="00C80035"/>
    <w:rsid w:val="00C8173B"/>
    <w:rsid w:val="00C82F97"/>
    <w:rsid w:val="00C83FE3"/>
    <w:rsid w:val="00C85CEC"/>
    <w:rsid w:val="00C87809"/>
    <w:rsid w:val="00C91569"/>
    <w:rsid w:val="00C91D5E"/>
    <w:rsid w:val="00C92EC3"/>
    <w:rsid w:val="00C9353D"/>
    <w:rsid w:val="00C939B4"/>
    <w:rsid w:val="00C93F24"/>
    <w:rsid w:val="00C940E9"/>
    <w:rsid w:val="00C9430E"/>
    <w:rsid w:val="00C95372"/>
    <w:rsid w:val="00C954B8"/>
    <w:rsid w:val="00C96459"/>
    <w:rsid w:val="00C975AE"/>
    <w:rsid w:val="00C975CC"/>
    <w:rsid w:val="00C97C05"/>
    <w:rsid w:val="00CA2452"/>
    <w:rsid w:val="00CA3A3E"/>
    <w:rsid w:val="00CA4688"/>
    <w:rsid w:val="00CA49EF"/>
    <w:rsid w:val="00CA4E14"/>
    <w:rsid w:val="00CB0DC3"/>
    <w:rsid w:val="00CB300C"/>
    <w:rsid w:val="00CB3442"/>
    <w:rsid w:val="00CB359C"/>
    <w:rsid w:val="00CB6C68"/>
    <w:rsid w:val="00CB6CBC"/>
    <w:rsid w:val="00CC1AB1"/>
    <w:rsid w:val="00CC25A4"/>
    <w:rsid w:val="00CC389A"/>
    <w:rsid w:val="00CC3E4A"/>
    <w:rsid w:val="00CC46F6"/>
    <w:rsid w:val="00CC554D"/>
    <w:rsid w:val="00CC621E"/>
    <w:rsid w:val="00CC6CFA"/>
    <w:rsid w:val="00CD02D9"/>
    <w:rsid w:val="00CD19BB"/>
    <w:rsid w:val="00CD25A3"/>
    <w:rsid w:val="00CD2D45"/>
    <w:rsid w:val="00CD30EA"/>
    <w:rsid w:val="00CD3734"/>
    <w:rsid w:val="00CD378C"/>
    <w:rsid w:val="00CD40F3"/>
    <w:rsid w:val="00CD4999"/>
    <w:rsid w:val="00CD4E74"/>
    <w:rsid w:val="00CD568A"/>
    <w:rsid w:val="00CD6E27"/>
    <w:rsid w:val="00CE00BD"/>
    <w:rsid w:val="00CE05C2"/>
    <w:rsid w:val="00CE08FF"/>
    <w:rsid w:val="00CE1A14"/>
    <w:rsid w:val="00CE1E53"/>
    <w:rsid w:val="00CE3473"/>
    <w:rsid w:val="00CE3477"/>
    <w:rsid w:val="00CE472A"/>
    <w:rsid w:val="00CE47A8"/>
    <w:rsid w:val="00CF11DC"/>
    <w:rsid w:val="00CF1C09"/>
    <w:rsid w:val="00CF4252"/>
    <w:rsid w:val="00CF47BE"/>
    <w:rsid w:val="00CF4ABF"/>
    <w:rsid w:val="00D01837"/>
    <w:rsid w:val="00D0639C"/>
    <w:rsid w:val="00D10560"/>
    <w:rsid w:val="00D11292"/>
    <w:rsid w:val="00D12950"/>
    <w:rsid w:val="00D13D5D"/>
    <w:rsid w:val="00D14DA9"/>
    <w:rsid w:val="00D16EF2"/>
    <w:rsid w:val="00D206E7"/>
    <w:rsid w:val="00D20835"/>
    <w:rsid w:val="00D21A82"/>
    <w:rsid w:val="00D221E6"/>
    <w:rsid w:val="00D2228D"/>
    <w:rsid w:val="00D2400D"/>
    <w:rsid w:val="00D248CE"/>
    <w:rsid w:val="00D24D6B"/>
    <w:rsid w:val="00D25AE9"/>
    <w:rsid w:val="00D329D8"/>
    <w:rsid w:val="00D35282"/>
    <w:rsid w:val="00D35464"/>
    <w:rsid w:val="00D3705A"/>
    <w:rsid w:val="00D37119"/>
    <w:rsid w:val="00D4008C"/>
    <w:rsid w:val="00D40693"/>
    <w:rsid w:val="00D409D2"/>
    <w:rsid w:val="00D421A3"/>
    <w:rsid w:val="00D42AE8"/>
    <w:rsid w:val="00D4321A"/>
    <w:rsid w:val="00D44A53"/>
    <w:rsid w:val="00D44D0C"/>
    <w:rsid w:val="00D450B1"/>
    <w:rsid w:val="00D45F80"/>
    <w:rsid w:val="00D47B57"/>
    <w:rsid w:val="00D500C6"/>
    <w:rsid w:val="00D50ACD"/>
    <w:rsid w:val="00D51982"/>
    <w:rsid w:val="00D520E5"/>
    <w:rsid w:val="00D522B9"/>
    <w:rsid w:val="00D644A9"/>
    <w:rsid w:val="00D661B3"/>
    <w:rsid w:val="00D73262"/>
    <w:rsid w:val="00D73933"/>
    <w:rsid w:val="00D743DD"/>
    <w:rsid w:val="00D74CEB"/>
    <w:rsid w:val="00D75412"/>
    <w:rsid w:val="00D758C3"/>
    <w:rsid w:val="00D76445"/>
    <w:rsid w:val="00D7648E"/>
    <w:rsid w:val="00D7703B"/>
    <w:rsid w:val="00D7780E"/>
    <w:rsid w:val="00D80558"/>
    <w:rsid w:val="00D81082"/>
    <w:rsid w:val="00D8232F"/>
    <w:rsid w:val="00D8281D"/>
    <w:rsid w:val="00D82B0A"/>
    <w:rsid w:val="00D82B4B"/>
    <w:rsid w:val="00D83603"/>
    <w:rsid w:val="00D86DC0"/>
    <w:rsid w:val="00D870A8"/>
    <w:rsid w:val="00D8757F"/>
    <w:rsid w:val="00D907AF"/>
    <w:rsid w:val="00D91F57"/>
    <w:rsid w:val="00D931B6"/>
    <w:rsid w:val="00D93B0C"/>
    <w:rsid w:val="00D94097"/>
    <w:rsid w:val="00D95CAB"/>
    <w:rsid w:val="00D971A7"/>
    <w:rsid w:val="00D974CE"/>
    <w:rsid w:val="00D975F7"/>
    <w:rsid w:val="00DA0E7E"/>
    <w:rsid w:val="00DA1D39"/>
    <w:rsid w:val="00DA2C88"/>
    <w:rsid w:val="00DA3CC3"/>
    <w:rsid w:val="00DA46A8"/>
    <w:rsid w:val="00DA47C6"/>
    <w:rsid w:val="00DA57D3"/>
    <w:rsid w:val="00DB1798"/>
    <w:rsid w:val="00DB1B91"/>
    <w:rsid w:val="00DB1C8A"/>
    <w:rsid w:val="00DB435A"/>
    <w:rsid w:val="00DB5F50"/>
    <w:rsid w:val="00DB6C5E"/>
    <w:rsid w:val="00DC13CF"/>
    <w:rsid w:val="00DC44DD"/>
    <w:rsid w:val="00DC5118"/>
    <w:rsid w:val="00DC5537"/>
    <w:rsid w:val="00DC58E6"/>
    <w:rsid w:val="00DC6A63"/>
    <w:rsid w:val="00DC6EBF"/>
    <w:rsid w:val="00DC7490"/>
    <w:rsid w:val="00DD1456"/>
    <w:rsid w:val="00DD192B"/>
    <w:rsid w:val="00DD5931"/>
    <w:rsid w:val="00DE0CBC"/>
    <w:rsid w:val="00DE2F23"/>
    <w:rsid w:val="00DE31AD"/>
    <w:rsid w:val="00DE31F4"/>
    <w:rsid w:val="00DE3C57"/>
    <w:rsid w:val="00DE4B66"/>
    <w:rsid w:val="00DE4CD7"/>
    <w:rsid w:val="00DE6C13"/>
    <w:rsid w:val="00DE6C55"/>
    <w:rsid w:val="00DF0747"/>
    <w:rsid w:val="00DF2341"/>
    <w:rsid w:val="00DF2C0A"/>
    <w:rsid w:val="00DF417C"/>
    <w:rsid w:val="00DF418F"/>
    <w:rsid w:val="00DF4D55"/>
    <w:rsid w:val="00DF5516"/>
    <w:rsid w:val="00DF5C49"/>
    <w:rsid w:val="00DF6B11"/>
    <w:rsid w:val="00DF7C8B"/>
    <w:rsid w:val="00E00F6C"/>
    <w:rsid w:val="00E017DE"/>
    <w:rsid w:val="00E01EE7"/>
    <w:rsid w:val="00E03B4B"/>
    <w:rsid w:val="00E03F5B"/>
    <w:rsid w:val="00E067AD"/>
    <w:rsid w:val="00E06BE7"/>
    <w:rsid w:val="00E1075A"/>
    <w:rsid w:val="00E11046"/>
    <w:rsid w:val="00E230B2"/>
    <w:rsid w:val="00E23EFA"/>
    <w:rsid w:val="00E246D7"/>
    <w:rsid w:val="00E25A4E"/>
    <w:rsid w:val="00E2719D"/>
    <w:rsid w:val="00E27C27"/>
    <w:rsid w:val="00E27CBE"/>
    <w:rsid w:val="00E32E00"/>
    <w:rsid w:val="00E33EEF"/>
    <w:rsid w:val="00E34202"/>
    <w:rsid w:val="00E369E5"/>
    <w:rsid w:val="00E40544"/>
    <w:rsid w:val="00E43361"/>
    <w:rsid w:val="00E434D8"/>
    <w:rsid w:val="00E4473E"/>
    <w:rsid w:val="00E46B3F"/>
    <w:rsid w:val="00E50536"/>
    <w:rsid w:val="00E5149E"/>
    <w:rsid w:val="00E536A8"/>
    <w:rsid w:val="00E5430B"/>
    <w:rsid w:val="00E554E9"/>
    <w:rsid w:val="00E56633"/>
    <w:rsid w:val="00E5771A"/>
    <w:rsid w:val="00E579B2"/>
    <w:rsid w:val="00E57DFD"/>
    <w:rsid w:val="00E6056F"/>
    <w:rsid w:val="00E61229"/>
    <w:rsid w:val="00E62296"/>
    <w:rsid w:val="00E633C5"/>
    <w:rsid w:val="00E6354A"/>
    <w:rsid w:val="00E64891"/>
    <w:rsid w:val="00E6496E"/>
    <w:rsid w:val="00E64A16"/>
    <w:rsid w:val="00E64F52"/>
    <w:rsid w:val="00E65B81"/>
    <w:rsid w:val="00E660EE"/>
    <w:rsid w:val="00E6770B"/>
    <w:rsid w:val="00E70196"/>
    <w:rsid w:val="00E70942"/>
    <w:rsid w:val="00E720F1"/>
    <w:rsid w:val="00E729E1"/>
    <w:rsid w:val="00E72BD8"/>
    <w:rsid w:val="00E72F0A"/>
    <w:rsid w:val="00E73281"/>
    <w:rsid w:val="00E73427"/>
    <w:rsid w:val="00E73C34"/>
    <w:rsid w:val="00E755A4"/>
    <w:rsid w:val="00E75894"/>
    <w:rsid w:val="00E7692A"/>
    <w:rsid w:val="00E76B43"/>
    <w:rsid w:val="00E771EA"/>
    <w:rsid w:val="00E77CAF"/>
    <w:rsid w:val="00E80191"/>
    <w:rsid w:val="00E808B4"/>
    <w:rsid w:val="00E81F19"/>
    <w:rsid w:val="00E8397B"/>
    <w:rsid w:val="00E83BB1"/>
    <w:rsid w:val="00E84DD8"/>
    <w:rsid w:val="00E84F01"/>
    <w:rsid w:val="00E869DD"/>
    <w:rsid w:val="00E9175C"/>
    <w:rsid w:val="00E93670"/>
    <w:rsid w:val="00E94305"/>
    <w:rsid w:val="00E94338"/>
    <w:rsid w:val="00E95845"/>
    <w:rsid w:val="00E973E9"/>
    <w:rsid w:val="00E97EB6"/>
    <w:rsid w:val="00EA0386"/>
    <w:rsid w:val="00EA2022"/>
    <w:rsid w:val="00EA4149"/>
    <w:rsid w:val="00EA4557"/>
    <w:rsid w:val="00EA4E9F"/>
    <w:rsid w:val="00EA5046"/>
    <w:rsid w:val="00EA5631"/>
    <w:rsid w:val="00EA5F97"/>
    <w:rsid w:val="00EA75D5"/>
    <w:rsid w:val="00EB25C4"/>
    <w:rsid w:val="00EB5929"/>
    <w:rsid w:val="00EC00CE"/>
    <w:rsid w:val="00EC0591"/>
    <w:rsid w:val="00EC05D3"/>
    <w:rsid w:val="00EC0BF3"/>
    <w:rsid w:val="00EC13B4"/>
    <w:rsid w:val="00EC163C"/>
    <w:rsid w:val="00EC1F92"/>
    <w:rsid w:val="00EC2A67"/>
    <w:rsid w:val="00EC45E3"/>
    <w:rsid w:val="00EC487E"/>
    <w:rsid w:val="00EC4DA7"/>
    <w:rsid w:val="00EC66F1"/>
    <w:rsid w:val="00EC68F7"/>
    <w:rsid w:val="00EC6EC7"/>
    <w:rsid w:val="00ED19E1"/>
    <w:rsid w:val="00ED4041"/>
    <w:rsid w:val="00ED40CC"/>
    <w:rsid w:val="00ED7F88"/>
    <w:rsid w:val="00EE022C"/>
    <w:rsid w:val="00EE0493"/>
    <w:rsid w:val="00EE42BA"/>
    <w:rsid w:val="00EE43EC"/>
    <w:rsid w:val="00EE4E04"/>
    <w:rsid w:val="00EE508B"/>
    <w:rsid w:val="00EE5C7F"/>
    <w:rsid w:val="00EF02D9"/>
    <w:rsid w:val="00EF3E7C"/>
    <w:rsid w:val="00EF546C"/>
    <w:rsid w:val="00EF6630"/>
    <w:rsid w:val="00F014C4"/>
    <w:rsid w:val="00F02F9F"/>
    <w:rsid w:val="00F04930"/>
    <w:rsid w:val="00F04F81"/>
    <w:rsid w:val="00F05845"/>
    <w:rsid w:val="00F072BC"/>
    <w:rsid w:val="00F11668"/>
    <w:rsid w:val="00F12DB0"/>
    <w:rsid w:val="00F13DCF"/>
    <w:rsid w:val="00F14955"/>
    <w:rsid w:val="00F15ABD"/>
    <w:rsid w:val="00F166AF"/>
    <w:rsid w:val="00F20429"/>
    <w:rsid w:val="00F242C3"/>
    <w:rsid w:val="00F25C41"/>
    <w:rsid w:val="00F2642C"/>
    <w:rsid w:val="00F26AA0"/>
    <w:rsid w:val="00F2705F"/>
    <w:rsid w:val="00F30DEC"/>
    <w:rsid w:val="00F31C5B"/>
    <w:rsid w:val="00F344F2"/>
    <w:rsid w:val="00F34CD0"/>
    <w:rsid w:val="00F35C89"/>
    <w:rsid w:val="00F36D97"/>
    <w:rsid w:val="00F37BFA"/>
    <w:rsid w:val="00F41A4B"/>
    <w:rsid w:val="00F41B6E"/>
    <w:rsid w:val="00F43887"/>
    <w:rsid w:val="00F458AF"/>
    <w:rsid w:val="00F5181D"/>
    <w:rsid w:val="00F5236C"/>
    <w:rsid w:val="00F52823"/>
    <w:rsid w:val="00F52EB3"/>
    <w:rsid w:val="00F54CD0"/>
    <w:rsid w:val="00F54DC2"/>
    <w:rsid w:val="00F54EF6"/>
    <w:rsid w:val="00F56D00"/>
    <w:rsid w:val="00F578E9"/>
    <w:rsid w:val="00F57D5E"/>
    <w:rsid w:val="00F63273"/>
    <w:rsid w:val="00F6362C"/>
    <w:rsid w:val="00F639E5"/>
    <w:rsid w:val="00F65D1C"/>
    <w:rsid w:val="00F662B3"/>
    <w:rsid w:val="00F6765E"/>
    <w:rsid w:val="00F70057"/>
    <w:rsid w:val="00F7053A"/>
    <w:rsid w:val="00F71281"/>
    <w:rsid w:val="00F71DFD"/>
    <w:rsid w:val="00F72B57"/>
    <w:rsid w:val="00F760F9"/>
    <w:rsid w:val="00F772B3"/>
    <w:rsid w:val="00F77891"/>
    <w:rsid w:val="00F80D12"/>
    <w:rsid w:val="00F810B1"/>
    <w:rsid w:val="00F816A1"/>
    <w:rsid w:val="00F8666C"/>
    <w:rsid w:val="00F87E45"/>
    <w:rsid w:val="00F90075"/>
    <w:rsid w:val="00F92077"/>
    <w:rsid w:val="00F92264"/>
    <w:rsid w:val="00F92AFA"/>
    <w:rsid w:val="00F94796"/>
    <w:rsid w:val="00F94CDD"/>
    <w:rsid w:val="00F95048"/>
    <w:rsid w:val="00F958D3"/>
    <w:rsid w:val="00F95CF2"/>
    <w:rsid w:val="00F95DE0"/>
    <w:rsid w:val="00F95EB4"/>
    <w:rsid w:val="00F964EF"/>
    <w:rsid w:val="00F96D85"/>
    <w:rsid w:val="00F975E5"/>
    <w:rsid w:val="00F978B0"/>
    <w:rsid w:val="00FA0B6B"/>
    <w:rsid w:val="00FA1C13"/>
    <w:rsid w:val="00FA66AC"/>
    <w:rsid w:val="00FA6A89"/>
    <w:rsid w:val="00FB039E"/>
    <w:rsid w:val="00FB0EDD"/>
    <w:rsid w:val="00FB1BBF"/>
    <w:rsid w:val="00FB1D6E"/>
    <w:rsid w:val="00FB3100"/>
    <w:rsid w:val="00FB37E3"/>
    <w:rsid w:val="00FB3E31"/>
    <w:rsid w:val="00FB5598"/>
    <w:rsid w:val="00FB55C6"/>
    <w:rsid w:val="00FB56FC"/>
    <w:rsid w:val="00FB5AA5"/>
    <w:rsid w:val="00FB5C62"/>
    <w:rsid w:val="00FB6632"/>
    <w:rsid w:val="00FB79BD"/>
    <w:rsid w:val="00FC2906"/>
    <w:rsid w:val="00FC2EC3"/>
    <w:rsid w:val="00FC3592"/>
    <w:rsid w:val="00FC3BD0"/>
    <w:rsid w:val="00FC5B1E"/>
    <w:rsid w:val="00FC635B"/>
    <w:rsid w:val="00FD098B"/>
    <w:rsid w:val="00FD0D04"/>
    <w:rsid w:val="00FD38E5"/>
    <w:rsid w:val="00FD47AD"/>
    <w:rsid w:val="00FD4F40"/>
    <w:rsid w:val="00FD575C"/>
    <w:rsid w:val="00FD6E72"/>
    <w:rsid w:val="00FE0BDB"/>
    <w:rsid w:val="00FE2A01"/>
    <w:rsid w:val="00FE4E5F"/>
    <w:rsid w:val="00FE714B"/>
    <w:rsid w:val="00FF2D13"/>
    <w:rsid w:val="00FF3CC5"/>
    <w:rsid w:val="00FF5AA8"/>
    <w:rsid w:val="00FF62D4"/>
    <w:rsid w:val="00FF7160"/>
    <w:rsid w:val="00FF76A0"/>
    <w:rsid w:val="011EA393"/>
    <w:rsid w:val="01245341"/>
    <w:rsid w:val="01866A3F"/>
    <w:rsid w:val="0197E27F"/>
    <w:rsid w:val="01DF915D"/>
    <w:rsid w:val="01F82CDA"/>
    <w:rsid w:val="020C8EDF"/>
    <w:rsid w:val="020E6A77"/>
    <w:rsid w:val="020FF376"/>
    <w:rsid w:val="022FB230"/>
    <w:rsid w:val="02321F20"/>
    <w:rsid w:val="0276BA53"/>
    <w:rsid w:val="0281B516"/>
    <w:rsid w:val="02F9346E"/>
    <w:rsid w:val="03106851"/>
    <w:rsid w:val="032577F9"/>
    <w:rsid w:val="034120B5"/>
    <w:rsid w:val="0342D598"/>
    <w:rsid w:val="034C82F8"/>
    <w:rsid w:val="036EF6DC"/>
    <w:rsid w:val="0374937D"/>
    <w:rsid w:val="037E29DA"/>
    <w:rsid w:val="0386BD78"/>
    <w:rsid w:val="0396BEC7"/>
    <w:rsid w:val="039FF7CA"/>
    <w:rsid w:val="03CBB467"/>
    <w:rsid w:val="03D4EC79"/>
    <w:rsid w:val="03EDF226"/>
    <w:rsid w:val="0413D284"/>
    <w:rsid w:val="041B4C3E"/>
    <w:rsid w:val="04283489"/>
    <w:rsid w:val="042A42F2"/>
    <w:rsid w:val="043897CA"/>
    <w:rsid w:val="04512C2A"/>
    <w:rsid w:val="04642CA3"/>
    <w:rsid w:val="04752396"/>
    <w:rsid w:val="04C31C25"/>
    <w:rsid w:val="04C91781"/>
    <w:rsid w:val="04DAE2C1"/>
    <w:rsid w:val="04E26BA0"/>
    <w:rsid w:val="04EBAB8E"/>
    <w:rsid w:val="0503D4AD"/>
    <w:rsid w:val="0509984D"/>
    <w:rsid w:val="051B537D"/>
    <w:rsid w:val="054BDD4C"/>
    <w:rsid w:val="055A132F"/>
    <w:rsid w:val="055C33A6"/>
    <w:rsid w:val="057EDC25"/>
    <w:rsid w:val="058C714C"/>
    <w:rsid w:val="0593AD69"/>
    <w:rsid w:val="05998D4C"/>
    <w:rsid w:val="05AEC0FE"/>
    <w:rsid w:val="05E441BF"/>
    <w:rsid w:val="05F09DC5"/>
    <w:rsid w:val="05F68C78"/>
    <w:rsid w:val="0603E705"/>
    <w:rsid w:val="060419D6"/>
    <w:rsid w:val="0621F6EF"/>
    <w:rsid w:val="0623B41B"/>
    <w:rsid w:val="06273FF2"/>
    <w:rsid w:val="06746F1D"/>
    <w:rsid w:val="067C6DF2"/>
    <w:rsid w:val="06A59B7F"/>
    <w:rsid w:val="06C8CEBF"/>
    <w:rsid w:val="06EF61E0"/>
    <w:rsid w:val="06FC31EC"/>
    <w:rsid w:val="06FDACA3"/>
    <w:rsid w:val="06FF9CEA"/>
    <w:rsid w:val="070575A0"/>
    <w:rsid w:val="07106CB3"/>
    <w:rsid w:val="072AAA25"/>
    <w:rsid w:val="072C9CEB"/>
    <w:rsid w:val="07369D43"/>
    <w:rsid w:val="07437156"/>
    <w:rsid w:val="076191E1"/>
    <w:rsid w:val="07AA8EB1"/>
    <w:rsid w:val="07C3B613"/>
    <w:rsid w:val="080C1199"/>
    <w:rsid w:val="081251AD"/>
    <w:rsid w:val="082F5724"/>
    <w:rsid w:val="0866D227"/>
    <w:rsid w:val="08756CA2"/>
    <w:rsid w:val="08A361CD"/>
    <w:rsid w:val="08B13542"/>
    <w:rsid w:val="093E5E36"/>
    <w:rsid w:val="0946BED0"/>
    <w:rsid w:val="0967BBFB"/>
    <w:rsid w:val="0969F4A4"/>
    <w:rsid w:val="09979875"/>
    <w:rsid w:val="09BC02E6"/>
    <w:rsid w:val="09C6A495"/>
    <w:rsid w:val="09C80FF3"/>
    <w:rsid w:val="09E90068"/>
    <w:rsid w:val="09F4D107"/>
    <w:rsid w:val="09F96393"/>
    <w:rsid w:val="0A0E0301"/>
    <w:rsid w:val="0A1D2127"/>
    <w:rsid w:val="0A40A90B"/>
    <w:rsid w:val="0A447708"/>
    <w:rsid w:val="0A4AC564"/>
    <w:rsid w:val="0A524B06"/>
    <w:rsid w:val="0A57AA1D"/>
    <w:rsid w:val="0A8AD955"/>
    <w:rsid w:val="0AA0F72A"/>
    <w:rsid w:val="0AAA3633"/>
    <w:rsid w:val="0AF1AE7A"/>
    <w:rsid w:val="0B182132"/>
    <w:rsid w:val="0B2FE7CE"/>
    <w:rsid w:val="0B355698"/>
    <w:rsid w:val="0B53A562"/>
    <w:rsid w:val="0B5C80A9"/>
    <w:rsid w:val="0B68DC48"/>
    <w:rsid w:val="0B74DEBD"/>
    <w:rsid w:val="0B75A34C"/>
    <w:rsid w:val="0B969330"/>
    <w:rsid w:val="0BA1E6D7"/>
    <w:rsid w:val="0BEC3E61"/>
    <w:rsid w:val="0BFA5680"/>
    <w:rsid w:val="0C032C56"/>
    <w:rsid w:val="0C2E72C9"/>
    <w:rsid w:val="0C335201"/>
    <w:rsid w:val="0C666B0E"/>
    <w:rsid w:val="0C785388"/>
    <w:rsid w:val="0C804597"/>
    <w:rsid w:val="0C840D17"/>
    <w:rsid w:val="0C8B3054"/>
    <w:rsid w:val="0C9D71E2"/>
    <w:rsid w:val="0CB9E5E0"/>
    <w:rsid w:val="0CE2B482"/>
    <w:rsid w:val="0D01B751"/>
    <w:rsid w:val="0D0575F7"/>
    <w:rsid w:val="0D0CE4E5"/>
    <w:rsid w:val="0D300836"/>
    <w:rsid w:val="0D4A3D09"/>
    <w:rsid w:val="0D4E1296"/>
    <w:rsid w:val="0D5A79C8"/>
    <w:rsid w:val="0D63917D"/>
    <w:rsid w:val="0D73DE93"/>
    <w:rsid w:val="0DA8BB3D"/>
    <w:rsid w:val="0DF0364F"/>
    <w:rsid w:val="0E2768F3"/>
    <w:rsid w:val="0E3F9F20"/>
    <w:rsid w:val="0E517CC9"/>
    <w:rsid w:val="0E622BF0"/>
    <w:rsid w:val="0E75BB63"/>
    <w:rsid w:val="0E7748C6"/>
    <w:rsid w:val="0E87EC25"/>
    <w:rsid w:val="0E93F932"/>
    <w:rsid w:val="0EA41377"/>
    <w:rsid w:val="0EA55C42"/>
    <w:rsid w:val="0EAEA993"/>
    <w:rsid w:val="0ECE684D"/>
    <w:rsid w:val="0EE03A9C"/>
    <w:rsid w:val="0EF1E5AD"/>
    <w:rsid w:val="0F0D381E"/>
    <w:rsid w:val="0F560F20"/>
    <w:rsid w:val="0F5E58D6"/>
    <w:rsid w:val="0F780A4D"/>
    <w:rsid w:val="0F854915"/>
    <w:rsid w:val="0F8CDB91"/>
    <w:rsid w:val="0FABF83B"/>
    <w:rsid w:val="0FBD97B9"/>
    <w:rsid w:val="0FC6DB6D"/>
    <w:rsid w:val="0FC8B705"/>
    <w:rsid w:val="0FDD5673"/>
    <w:rsid w:val="0FFBD10D"/>
    <w:rsid w:val="104024F1"/>
    <w:rsid w:val="104C8C23"/>
    <w:rsid w:val="1061C309"/>
    <w:rsid w:val="106F30DC"/>
    <w:rsid w:val="107DEA5B"/>
    <w:rsid w:val="10888077"/>
    <w:rsid w:val="108EC08B"/>
    <w:rsid w:val="109045C4"/>
    <w:rsid w:val="1094046A"/>
    <w:rsid w:val="10B3C324"/>
    <w:rsid w:val="10B923BF"/>
    <w:rsid w:val="10ED3620"/>
    <w:rsid w:val="11102144"/>
    <w:rsid w:val="1141F0EA"/>
    <w:rsid w:val="11438F24"/>
    <w:rsid w:val="114ED0EF"/>
    <w:rsid w:val="11708CA6"/>
    <w:rsid w:val="1175C692"/>
    <w:rsid w:val="117E9DD7"/>
    <w:rsid w:val="1195C12B"/>
    <w:rsid w:val="11976E9D"/>
    <w:rsid w:val="11A55133"/>
    <w:rsid w:val="11B6FA86"/>
    <w:rsid w:val="11C31D4E"/>
    <w:rsid w:val="11D27FC8"/>
    <w:rsid w:val="11D79B70"/>
    <w:rsid w:val="11DAB81A"/>
    <w:rsid w:val="123871C4"/>
    <w:rsid w:val="123B344B"/>
    <w:rsid w:val="1246F957"/>
    <w:rsid w:val="1247A6FA"/>
    <w:rsid w:val="12992B5E"/>
    <w:rsid w:val="12A51E7C"/>
    <w:rsid w:val="12A5F81C"/>
    <w:rsid w:val="12A74E4A"/>
    <w:rsid w:val="12BAC960"/>
    <w:rsid w:val="12D5B72A"/>
    <w:rsid w:val="12DC0586"/>
    <w:rsid w:val="12EFD6E7"/>
    <w:rsid w:val="12F44ABA"/>
    <w:rsid w:val="130BF860"/>
    <w:rsid w:val="1352A782"/>
    <w:rsid w:val="1353D564"/>
    <w:rsid w:val="13BC57FB"/>
    <w:rsid w:val="13C4CA39"/>
    <w:rsid w:val="13D7832E"/>
    <w:rsid w:val="13D848B8"/>
    <w:rsid w:val="13F7B4ED"/>
    <w:rsid w:val="14150EFD"/>
    <w:rsid w:val="1420D03B"/>
    <w:rsid w:val="145522D0"/>
    <w:rsid w:val="14A93FB2"/>
    <w:rsid w:val="14AB37F0"/>
    <w:rsid w:val="14B60F3B"/>
    <w:rsid w:val="14C1391F"/>
    <w:rsid w:val="14C9ADCB"/>
    <w:rsid w:val="14D37E73"/>
    <w:rsid w:val="14D82ADA"/>
    <w:rsid w:val="152476DC"/>
    <w:rsid w:val="1527D0DB"/>
    <w:rsid w:val="15427D8C"/>
    <w:rsid w:val="15635240"/>
    <w:rsid w:val="1570BB04"/>
    <w:rsid w:val="1596ED01"/>
    <w:rsid w:val="15A2AE7B"/>
    <w:rsid w:val="15A41A4F"/>
    <w:rsid w:val="15B2F841"/>
    <w:rsid w:val="15B9469D"/>
    <w:rsid w:val="15EBB9EA"/>
    <w:rsid w:val="15F04D71"/>
    <w:rsid w:val="15FBDBE8"/>
    <w:rsid w:val="160F7863"/>
    <w:rsid w:val="161BDF95"/>
    <w:rsid w:val="1647A42C"/>
    <w:rsid w:val="164CD926"/>
    <w:rsid w:val="164E9035"/>
    <w:rsid w:val="164F7DF8"/>
    <w:rsid w:val="1651C9E3"/>
    <w:rsid w:val="167792A3"/>
    <w:rsid w:val="16831696"/>
    <w:rsid w:val="1683D08D"/>
    <w:rsid w:val="1686A26B"/>
    <w:rsid w:val="16A3D7D1"/>
    <w:rsid w:val="16B66D0C"/>
    <w:rsid w:val="16BAF5FB"/>
    <w:rsid w:val="16C4A8EE"/>
    <w:rsid w:val="16CA45F7"/>
    <w:rsid w:val="16D1A58E"/>
    <w:rsid w:val="16D75D81"/>
    <w:rsid w:val="16EF241D"/>
    <w:rsid w:val="16F4D836"/>
    <w:rsid w:val="16FB96CC"/>
    <w:rsid w:val="17045B03"/>
    <w:rsid w:val="17090865"/>
    <w:rsid w:val="17315885"/>
    <w:rsid w:val="173605E7"/>
    <w:rsid w:val="173D2924"/>
    <w:rsid w:val="173FE018"/>
    <w:rsid w:val="17460970"/>
    <w:rsid w:val="174DFE59"/>
    <w:rsid w:val="175ABF9A"/>
    <w:rsid w:val="176E548B"/>
    <w:rsid w:val="177DF133"/>
    <w:rsid w:val="1786E570"/>
    <w:rsid w:val="17902829"/>
    <w:rsid w:val="1792EAB0"/>
    <w:rsid w:val="17C84F8F"/>
    <w:rsid w:val="17CB44E7"/>
    <w:rsid w:val="17D33172"/>
    <w:rsid w:val="1809DE78"/>
    <w:rsid w:val="1834C2B8"/>
    <w:rsid w:val="183B814E"/>
    <w:rsid w:val="18447F14"/>
    <w:rsid w:val="1871BEBE"/>
    <w:rsid w:val="187DAEB5"/>
    <w:rsid w:val="189421D0"/>
    <w:rsid w:val="189690C1"/>
    <w:rsid w:val="189BFD7F"/>
    <w:rsid w:val="18A03CE3"/>
    <w:rsid w:val="18C2A5A4"/>
    <w:rsid w:val="18D52F4C"/>
    <w:rsid w:val="19128577"/>
    <w:rsid w:val="191DD446"/>
    <w:rsid w:val="193EEB81"/>
    <w:rsid w:val="1949E644"/>
    <w:rsid w:val="1969FF0D"/>
    <w:rsid w:val="196CC194"/>
    <w:rsid w:val="197B774D"/>
    <w:rsid w:val="198C1AAC"/>
    <w:rsid w:val="198D225E"/>
    <w:rsid w:val="19A07CB1"/>
    <w:rsid w:val="19AEC32B"/>
    <w:rsid w:val="1A3400DC"/>
    <w:rsid w:val="1A3DAAB6"/>
    <w:rsid w:val="1A786053"/>
    <w:rsid w:val="1A7A1B28"/>
    <w:rsid w:val="1A7BA561"/>
    <w:rsid w:val="1A921495"/>
    <w:rsid w:val="1AB7A329"/>
    <w:rsid w:val="1ABF1217"/>
    <w:rsid w:val="1ADCC93C"/>
    <w:rsid w:val="1AE6D7D0"/>
    <w:rsid w:val="1B13FF73"/>
    <w:rsid w:val="1B1A7974"/>
    <w:rsid w:val="1B355CA6"/>
    <w:rsid w:val="1B776733"/>
    <w:rsid w:val="1B824BB3"/>
    <w:rsid w:val="1B889A0F"/>
    <w:rsid w:val="1B9D6B53"/>
    <w:rsid w:val="1BBFA0E3"/>
    <w:rsid w:val="1BCCEBF0"/>
    <w:rsid w:val="1BE87080"/>
    <w:rsid w:val="1BF0E499"/>
    <w:rsid w:val="1BFD41C4"/>
    <w:rsid w:val="1C0285A3"/>
    <w:rsid w:val="1C0DD7C0"/>
    <w:rsid w:val="1C19046F"/>
    <w:rsid w:val="1C1C913F"/>
    <w:rsid w:val="1C45E8EE"/>
    <w:rsid w:val="1C53F20C"/>
    <w:rsid w:val="1C6DBC79"/>
    <w:rsid w:val="1C7E2D07"/>
    <w:rsid w:val="1C9DD2C0"/>
    <w:rsid w:val="1CA0D586"/>
    <w:rsid w:val="1CB91ABA"/>
    <w:rsid w:val="1CBE778F"/>
    <w:rsid w:val="1CC98C0B"/>
    <w:rsid w:val="1CD3AE75"/>
    <w:rsid w:val="1CF45058"/>
    <w:rsid w:val="1D00ABF7"/>
    <w:rsid w:val="1D25AE90"/>
    <w:rsid w:val="1D57108E"/>
    <w:rsid w:val="1D623E22"/>
    <w:rsid w:val="1D65B39B"/>
    <w:rsid w:val="1D6662C1"/>
    <w:rsid w:val="1D774237"/>
    <w:rsid w:val="1DB01AA4"/>
    <w:rsid w:val="1DCEDB97"/>
    <w:rsid w:val="1DD15631"/>
    <w:rsid w:val="1DD43293"/>
    <w:rsid w:val="1DD4473B"/>
    <w:rsid w:val="1DF0974E"/>
    <w:rsid w:val="1E5066A2"/>
    <w:rsid w:val="1E5C64A1"/>
    <w:rsid w:val="1E5F9762"/>
    <w:rsid w:val="1E7A7999"/>
    <w:rsid w:val="1E8087D7"/>
    <w:rsid w:val="1E879123"/>
    <w:rsid w:val="1EB8E4C3"/>
    <w:rsid w:val="1EBC4EE4"/>
    <w:rsid w:val="1EC2569D"/>
    <w:rsid w:val="1F16E8CB"/>
    <w:rsid w:val="1F2C1205"/>
    <w:rsid w:val="1F4ACABF"/>
    <w:rsid w:val="1F4C361D"/>
    <w:rsid w:val="1F7179E5"/>
    <w:rsid w:val="1F860EBB"/>
    <w:rsid w:val="1FA4D05B"/>
    <w:rsid w:val="1FB089EA"/>
    <w:rsid w:val="1FBA9CD3"/>
    <w:rsid w:val="1FD0627F"/>
    <w:rsid w:val="1FD1CDDD"/>
    <w:rsid w:val="1FFA6011"/>
    <w:rsid w:val="2003217D"/>
    <w:rsid w:val="200C9707"/>
    <w:rsid w:val="2017C0EB"/>
    <w:rsid w:val="201FC3F5"/>
    <w:rsid w:val="20264F76"/>
    <w:rsid w:val="20616807"/>
    <w:rsid w:val="208B5751"/>
    <w:rsid w:val="2094973F"/>
    <w:rsid w:val="2094CA10"/>
    <w:rsid w:val="209C2D81"/>
    <w:rsid w:val="20EC83DA"/>
    <w:rsid w:val="211DAB7D"/>
    <w:rsid w:val="2121797A"/>
    <w:rsid w:val="21260D01"/>
    <w:rsid w:val="2127C7D6"/>
    <w:rsid w:val="214E76FC"/>
    <w:rsid w:val="2168D532"/>
    <w:rsid w:val="21729A32"/>
    <w:rsid w:val="217DF99C"/>
    <w:rsid w:val="21D3EB44"/>
    <w:rsid w:val="21DB1CC9"/>
    <w:rsid w:val="21E613DC"/>
    <w:rsid w:val="21F197CF"/>
    <w:rsid w:val="220CEA40"/>
    <w:rsid w:val="223B3EEB"/>
    <w:rsid w:val="223F211F"/>
    <w:rsid w:val="224B573B"/>
    <w:rsid w:val="225B24E3"/>
    <w:rsid w:val="22630A5C"/>
    <w:rsid w:val="228163CF"/>
    <w:rsid w:val="22A5EC4C"/>
    <w:rsid w:val="22A69854"/>
    <w:rsid w:val="22AA50B6"/>
    <w:rsid w:val="22CE9ABF"/>
    <w:rsid w:val="22F50202"/>
    <w:rsid w:val="23016BE9"/>
    <w:rsid w:val="23076BC9"/>
    <w:rsid w:val="2357D080"/>
    <w:rsid w:val="23587E23"/>
    <w:rsid w:val="23706BFD"/>
    <w:rsid w:val="23883299"/>
    <w:rsid w:val="2396E852"/>
    <w:rsid w:val="239A4CE9"/>
    <w:rsid w:val="23A0A9A3"/>
    <w:rsid w:val="23A9CB9B"/>
    <w:rsid w:val="23AA0287"/>
    <w:rsid w:val="23C70DFD"/>
    <w:rsid w:val="23DD0E95"/>
    <w:rsid w:val="23EC909B"/>
    <w:rsid w:val="240F0CFC"/>
    <w:rsid w:val="248106B0"/>
    <w:rsid w:val="24AD6CBA"/>
    <w:rsid w:val="24CAB49E"/>
    <w:rsid w:val="24D88046"/>
    <w:rsid w:val="251557D9"/>
    <w:rsid w:val="251B898F"/>
    <w:rsid w:val="25471BB3"/>
    <w:rsid w:val="25699BF9"/>
    <w:rsid w:val="25951442"/>
    <w:rsid w:val="2596997B"/>
    <w:rsid w:val="25ABC10A"/>
    <w:rsid w:val="25AC562E"/>
    <w:rsid w:val="25B0D6ED"/>
    <w:rsid w:val="25D09957"/>
    <w:rsid w:val="25D274EF"/>
    <w:rsid w:val="265BFE26"/>
    <w:rsid w:val="26622012"/>
    <w:rsid w:val="2664C3C7"/>
    <w:rsid w:val="266573B0"/>
    <w:rsid w:val="266B80F3"/>
    <w:rsid w:val="268F8442"/>
    <w:rsid w:val="26923E61"/>
    <w:rsid w:val="26B1FD1B"/>
    <w:rsid w:val="26C3CF6A"/>
    <w:rsid w:val="26C97105"/>
    <w:rsid w:val="26D36974"/>
    <w:rsid w:val="26D4038A"/>
    <w:rsid w:val="26D73550"/>
    <w:rsid w:val="26E8D4CE"/>
    <w:rsid w:val="26EF2EBD"/>
    <w:rsid w:val="2701010C"/>
    <w:rsid w:val="2723E6F4"/>
    <w:rsid w:val="272928D3"/>
    <w:rsid w:val="2765E88B"/>
    <w:rsid w:val="277A4A90"/>
    <w:rsid w:val="278B1278"/>
    <w:rsid w:val="27945266"/>
    <w:rsid w:val="279C626B"/>
    <w:rsid w:val="279D6DE1"/>
    <w:rsid w:val="279F7F15"/>
    <w:rsid w:val="27C0EB41"/>
    <w:rsid w:val="27CB7977"/>
    <w:rsid w:val="27CCDB38"/>
    <w:rsid w:val="27CD5528"/>
    <w:rsid w:val="27D053DF"/>
    <w:rsid w:val="27D44594"/>
    <w:rsid w:val="27D8E4AE"/>
    <w:rsid w:val="282CF8C8"/>
    <w:rsid w:val="283C65A3"/>
    <w:rsid w:val="284CD15D"/>
    <w:rsid w:val="2852C5AA"/>
    <w:rsid w:val="285BAE54"/>
    <w:rsid w:val="285F9FCB"/>
    <w:rsid w:val="28725559"/>
    <w:rsid w:val="28AE49AD"/>
    <w:rsid w:val="28AFA167"/>
    <w:rsid w:val="28B5C6F9"/>
    <w:rsid w:val="28BC7040"/>
    <w:rsid w:val="28CAA3D0"/>
    <w:rsid w:val="28F3409C"/>
    <w:rsid w:val="28F7ABEA"/>
    <w:rsid w:val="2942B3CC"/>
    <w:rsid w:val="2946B7BA"/>
    <w:rsid w:val="2957860B"/>
    <w:rsid w:val="295F1887"/>
    <w:rsid w:val="29600491"/>
    <w:rsid w:val="297955F9"/>
    <w:rsid w:val="29B61496"/>
    <w:rsid w:val="29B9147F"/>
    <w:rsid w:val="29DB011A"/>
    <w:rsid w:val="29DC7B74"/>
    <w:rsid w:val="29E9511D"/>
    <w:rsid w:val="2A0172D7"/>
    <w:rsid w:val="2A06CFAC"/>
    <w:rsid w:val="2A130F8A"/>
    <w:rsid w:val="2A189AF7"/>
    <w:rsid w:val="2A2A8E25"/>
    <w:rsid w:val="2A4FC2AA"/>
    <w:rsid w:val="2A6282BA"/>
    <w:rsid w:val="2A663C55"/>
    <w:rsid w:val="2A6E6B54"/>
    <w:rsid w:val="2A7D24D3"/>
    <w:rsid w:val="2A9A0810"/>
    <w:rsid w:val="2AABFAD2"/>
    <w:rsid w:val="2AB49F91"/>
    <w:rsid w:val="2AB94BF8"/>
    <w:rsid w:val="2AD6E700"/>
    <w:rsid w:val="2AD73B74"/>
    <w:rsid w:val="2B12139E"/>
    <w:rsid w:val="2B20F5FE"/>
    <w:rsid w:val="2B3EE3B8"/>
    <w:rsid w:val="2B49D3F9"/>
    <w:rsid w:val="2B51B226"/>
    <w:rsid w:val="2B52DEB5"/>
    <w:rsid w:val="2B5AC309"/>
    <w:rsid w:val="2B6467B4"/>
    <w:rsid w:val="2BBCB62B"/>
    <w:rsid w:val="2BE7C9CD"/>
    <w:rsid w:val="2C68440F"/>
    <w:rsid w:val="2C9322DC"/>
    <w:rsid w:val="2C98C477"/>
    <w:rsid w:val="2CCBE485"/>
    <w:rsid w:val="2CCE66D8"/>
    <w:rsid w:val="2CD89D85"/>
    <w:rsid w:val="2CE11B6B"/>
    <w:rsid w:val="2D05A9C9"/>
    <w:rsid w:val="2D080BAA"/>
    <w:rsid w:val="2D0E18ED"/>
    <w:rsid w:val="2D12C64F"/>
    <w:rsid w:val="2D18BA9C"/>
    <w:rsid w:val="2D34D814"/>
    <w:rsid w:val="2D4B799A"/>
    <w:rsid w:val="2D549515"/>
    <w:rsid w:val="2D54EF24"/>
    <w:rsid w:val="2D6C08FF"/>
    <w:rsid w:val="2D78771C"/>
    <w:rsid w:val="2D968D0F"/>
    <w:rsid w:val="2D97D545"/>
    <w:rsid w:val="2DA9C024"/>
    <w:rsid w:val="2DAC2381"/>
    <w:rsid w:val="2DD502D1"/>
    <w:rsid w:val="2DDCEF5C"/>
    <w:rsid w:val="2DE03F45"/>
    <w:rsid w:val="2E130859"/>
    <w:rsid w:val="2E2A7C43"/>
    <w:rsid w:val="2E43C481"/>
    <w:rsid w:val="2E4EE3CD"/>
    <w:rsid w:val="2E6A3739"/>
    <w:rsid w:val="2E9530EA"/>
    <w:rsid w:val="2E9ECE94"/>
    <w:rsid w:val="2EA5BB69"/>
    <w:rsid w:val="2EABD0A0"/>
    <w:rsid w:val="2ED0F5F0"/>
    <w:rsid w:val="2ED719A1"/>
    <w:rsid w:val="2EE7EFD1"/>
    <w:rsid w:val="2EF3FCDE"/>
    <w:rsid w:val="2EF55DA4"/>
    <w:rsid w:val="2EF6B3D2"/>
    <w:rsid w:val="2F14ED53"/>
    <w:rsid w:val="2F1C4361"/>
    <w:rsid w:val="2F50CF50"/>
    <w:rsid w:val="2F8088D0"/>
    <w:rsid w:val="2F856808"/>
    <w:rsid w:val="2F8E8383"/>
    <w:rsid w:val="2FB232B9"/>
    <w:rsid w:val="2FB88115"/>
    <w:rsid w:val="2FBDF6E0"/>
    <w:rsid w:val="2FD6231E"/>
    <w:rsid w:val="2FEF87E9"/>
    <w:rsid w:val="30002D55"/>
    <w:rsid w:val="301F161C"/>
    <w:rsid w:val="302BE1DF"/>
    <w:rsid w:val="303DBEC6"/>
    <w:rsid w:val="3049C406"/>
    <w:rsid w:val="3055538C"/>
    <w:rsid w:val="30578BFE"/>
    <w:rsid w:val="305EFAEC"/>
    <w:rsid w:val="30821E3D"/>
    <w:rsid w:val="30889F6A"/>
    <w:rsid w:val="30A3B01D"/>
    <w:rsid w:val="30D08AB6"/>
    <w:rsid w:val="30DB938C"/>
    <w:rsid w:val="30E51F8C"/>
    <w:rsid w:val="30F04970"/>
    <w:rsid w:val="313F1A90"/>
    <w:rsid w:val="31424C56"/>
    <w:rsid w:val="31A392D0"/>
    <w:rsid w:val="31D13DF5"/>
    <w:rsid w:val="31D3F4E9"/>
    <w:rsid w:val="31EBEE56"/>
    <w:rsid w:val="31F6297E"/>
    <w:rsid w:val="31F77249"/>
    <w:rsid w:val="31FE08A6"/>
    <w:rsid w:val="32048D50"/>
    <w:rsid w:val="323250A3"/>
    <w:rsid w:val="3237F23E"/>
    <w:rsid w:val="3275A963"/>
    <w:rsid w:val="3288BAF2"/>
    <w:rsid w:val="329B37F7"/>
    <w:rsid w:val="329F98AD"/>
    <w:rsid w:val="32BF32DE"/>
    <w:rsid w:val="32CA2054"/>
    <w:rsid w:val="32DEF198"/>
    <w:rsid w:val="32EE025B"/>
    <w:rsid w:val="32FE0E42"/>
    <w:rsid w:val="3318F174"/>
    <w:rsid w:val="331ACD0C"/>
    <w:rsid w:val="333B5C71"/>
    <w:rsid w:val="3354A4AF"/>
    <w:rsid w:val="33611A29"/>
    <w:rsid w:val="336354B2"/>
    <w:rsid w:val="338117F1"/>
    <w:rsid w:val="3392E89B"/>
    <w:rsid w:val="339EA22A"/>
    <w:rsid w:val="33A302E0"/>
    <w:rsid w:val="33A45643"/>
    <w:rsid w:val="33AC42CE"/>
    <w:rsid w:val="33D00062"/>
    <w:rsid w:val="33DA967E"/>
    <w:rsid w:val="33FA5538"/>
    <w:rsid w:val="33FBC7F3"/>
    <w:rsid w:val="340352DB"/>
    <w:rsid w:val="3412A8B4"/>
    <w:rsid w:val="3423FC6E"/>
    <w:rsid w:val="343786DA"/>
    <w:rsid w:val="344D088C"/>
    <w:rsid w:val="3468868B"/>
    <w:rsid w:val="34690B17"/>
    <w:rsid w:val="348A45C1"/>
    <w:rsid w:val="349F72CC"/>
    <w:rsid w:val="34A55FE2"/>
    <w:rsid w:val="34AE40A8"/>
    <w:rsid w:val="34C2A2AD"/>
    <w:rsid w:val="34C4B116"/>
    <w:rsid w:val="34C60744"/>
    <w:rsid w:val="34CFCCE4"/>
    <w:rsid w:val="3509108D"/>
    <w:rsid w:val="35153355"/>
    <w:rsid w:val="3529B177"/>
    <w:rsid w:val="352A0499"/>
    <w:rsid w:val="3534971E"/>
    <w:rsid w:val="35360E0F"/>
    <w:rsid w:val="35399ADF"/>
    <w:rsid w:val="355488A9"/>
    <w:rsid w:val="3555F407"/>
    <w:rsid w:val="35677996"/>
    <w:rsid w:val="357F6CD8"/>
    <w:rsid w:val="3581862B"/>
    <w:rsid w:val="35939F41"/>
    <w:rsid w:val="3599BD01"/>
    <w:rsid w:val="35BC32AF"/>
    <w:rsid w:val="35C6BA83"/>
    <w:rsid w:val="35EB4165"/>
    <w:rsid w:val="35ECEED7"/>
    <w:rsid w:val="360CDF67"/>
    <w:rsid w:val="361BAC67"/>
    <w:rsid w:val="361DC86B"/>
    <w:rsid w:val="36456839"/>
    <w:rsid w:val="364660C1"/>
    <w:rsid w:val="366B25F1"/>
    <w:rsid w:val="367A646E"/>
    <w:rsid w:val="369C7991"/>
    <w:rsid w:val="36A5EB6B"/>
    <w:rsid w:val="36B01CE0"/>
    <w:rsid w:val="36C35B88"/>
    <w:rsid w:val="36C94442"/>
    <w:rsid w:val="3711927B"/>
    <w:rsid w:val="37165A8D"/>
    <w:rsid w:val="371D69B0"/>
    <w:rsid w:val="372FCAEB"/>
    <w:rsid w:val="3731A93A"/>
    <w:rsid w:val="3749CAF4"/>
    <w:rsid w:val="3754DBE2"/>
    <w:rsid w:val="375E516C"/>
    <w:rsid w:val="37672136"/>
    <w:rsid w:val="3774B283"/>
    <w:rsid w:val="37886529"/>
    <w:rsid w:val="37BF3EDE"/>
    <w:rsid w:val="37DDF4DF"/>
    <w:rsid w:val="37E4DAB3"/>
    <w:rsid w:val="37EFD1C6"/>
    <w:rsid w:val="37F02BD5"/>
    <w:rsid w:val="37FD4DF7"/>
    <w:rsid w:val="37FFBA35"/>
    <w:rsid w:val="3813B3CD"/>
    <w:rsid w:val="385ED1DA"/>
    <w:rsid w:val="3879E6E2"/>
    <w:rsid w:val="387FC24F"/>
    <w:rsid w:val="3880957E"/>
    <w:rsid w:val="38873BD5"/>
    <w:rsid w:val="38A83B94"/>
    <w:rsid w:val="38AC23AF"/>
    <w:rsid w:val="38AD48D7"/>
    <w:rsid w:val="38B0563E"/>
    <w:rsid w:val="38BC495C"/>
    <w:rsid w:val="38BE1F83"/>
    <w:rsid w:val="38C5B8F4"/>
    <w:rsid w:val="38E07BE9"/>
    <w:rsid w:val="38EB76AC"/>
    <w:rsid w:val="38FEBFEC"/>
    <w:rsid w:val="390B5CA4"/>
    <w:rsid w:val="3918415D"/>
    <w:rsid w:val="39294D15"/>
    <w:rsid w:val="393DCFF1"/>
    <w:rsid w:val="39426378"/>
    <w:rsid w:val="39618E6A"/>
    <w:rsid w:val="39832C82"/>
    <w:rsid w:val="398D2784"/>
    <w:rsid w:val="39A0A63C"/>
    <w:rsid w:val="39A9E9F0"/>
    <w:rsid w:val="39B3C071"/>
    <w:rsid w:val="39C08D2F"/>
    <w:rsid w:val="39C4FB48"/>
    <w:rsid w:val="39C9A8AA"/>
    <w:rsid w:val="39D52C9D"/>
    <w:rsid w:val="39DB7AF9"/>
    <w:rsid w:val="39DCE657"/>
    <w:rsid w:val="39F39D4D"/>
    <w:rsid w:val="39F5EDD8"/>
    <w:rsid w:val="3A081C4B"/>
    <w:rsid w:val="3A10B4DC"/>
    <w:rsid w:val="3A143CA2"/>
    <w:rsid w:val="3A16BEF5"/>
    <w:rsid w:val="3A23BB95"/>
    <w:rsid w:val="3A297388"/>
    <w:rsid w:val="3A46EE3D"/>
    <w:rsid w:val="3A4DACD3"/>
    <w:rsid w:val="3A836E8C"/>
    <w:rsid w:val="3A8F3F2B"/>
    <w:rsid w:val="3A91F61F"/>
    <w:rsid w:val="3A93D1B7"/>
    <w:rsid w:val="3A98897C"/>
    <w:rsid w:val="3AC06A92"/>
    <w:rsid w:val="3AD2F7D3"/>
    <w:rsid w:val="3AD8FB77"/>
    <w:rsid w:val="3AE500B7"/>
    <w:rsid w:val="3AF21841"/>
    <w:rsid w:val="3AF3B670"/>
    <w:rsid w:val="3B124A00"/>
    <w:rsid w:val="3B17A6D5"/>
    <w:rsid w:val="3B1A6596"/>
    <w:rsid w:val="3B20B3F2"/>
    <w:rsid w:val="3B3B6DF9"/>
    <w:rsid w:val="3B3CCCE8"/>
    <w:rsid w:val="3B44A457"/>
    <w:rsid w:val="3B4A8B41"/>
    <w:rsid w:val="3B5400CB"/>
    <w:rsid w:val="3B60FE7A"/>
    <w:rsid w:val="3B6A7139"/>
    <w:rsid w:val="3B70822C"/>
    <w:rsid w:val="3B759DE8"/>
    <w:rsid w:val="3B899B46"/>
    <w:rsid w:val="3B96951B"/>
    <w:rsid w:val="3BA6A068"/>
    <w:rsid w:val="3BC3D4C5"/>
    <w:rsid w:val="3BF136EE"/>
    <w:rsid w:val="3C359665"/>
    <w:rsid w:val="3C5D4570"/>
    <w:rsid w:val="3C5ECAA9"/>
    <w:rsid w:val="3C69527D"/>
    <w:rsid w:val="3C6BF0F9"/>
    <w:rsid w:val="3CAE496C"/>
    <w:rsid w:val="3CB50E53"/>
    <w:rsid w:val="3CB96FF9"/>
    <w:rsid w:val="3CBC1514"/>
    <w:rsid w:val="3CD8A542"/>
    <w:rsid w:val="3CF292B8"/>
    <w:rsid w:val="3CF8ECA7"/>
    <w:rsid w:val="3CFF1E5D"/>
    <w:rsid w:val="3D00D932"/>
    <w:rsid w:val="3D38E16A"/>
    <w:rsid w:val="3D3FBF2E"/>
    <w:rsid w:val="3D5A6F8F"/>
    <w:rsid w:val="3D6FA675"/>
    <w:rsid w:val="3D8616E3"/>
    <w:rsid w:val="3D8954A3"/>
    <w:rsid w:val="3DB75FEB"/>
    <w:rsid w:val="3DCA765A"/>
    <w:rsid w:val="3DFDF509"/>
    <w:rsid w:val="3DFDFFA1"/>
    <w:rsid w:val="3E09B930"/>
    <w:rsid w:val="3E0C3B83"/>
    <w:rsid w:val="3E0DE3AF"/>
    <w:rsid w:val="3E0E5AFF"/>
    <w:rsid w:val="3E247AB4"/>
    <w:rsid w:val="3E29218B"/>
    <w:rsid w:val="3E2AFD23"/>
    <w:rsid w:val="3E2EDF43"/>
    <w:rsid w:val="3E45E055"/>
    <w:rsid w:val="3E477F7F"/>
    <w:rsid w:val="3E5B22CE"/>
    <w:rsid w:val="3E6EED5B"/>
    <w:rsid w:val="3E830784"/>
    <w:rsid w:val="3E8B9CCE"/>
    <w:rsid w:val="3E9346DD"/>
    <w:rsid w:val="3EA4A1B1"/>
    <w:rsid w:val="3EA95FD7"/>
    <w:rsid w:val="3EB01260"/>
    <w:rsid w:val="3EB5E720"/>
    <w:rsid w:val="3EB80797"/>
    <w:rsid w:val="3EB89A50"/>
    <w:rsid w:val="3ED461BA"/>
    <w:rsid w:val="3EDAB016"/>
    <w:rsid w:val="3F2BB086"/>
    <w:rsid w:val="3F3A8687"/>
    <w:rsid w:val="3F4917B7"/>
    <w:rsid w:val="3F497D59"/>
    <w:rsid w:val="3F4A1012"/>
    <w:rsid w:val="3F4AE8B7"/>
    <w:rsid w:val="3F68D671"/>
    <w:rsid w:val="3F6B1A76"/>
    <w:rsid w:val="3F6FF9AE"/>
    <w:rsid w:val="3F77E734"/>
    <w:rsid w:val="3F8129ED"/>
    <w:rsid w:val="3FC9BFAD"/>
    <w:rsid w:val="3FD14AC0"/>
    <w:rsid w:val="3FF31D42"/>
    <w:rsid w:val="3FF8C6FA"/>
    <w:rsid w:val="40042664"/>
    <w:rsid w:val="4004D407"/>
    <w:rsid w:val="4031D189"/>
    <w:rsid w:val="40544737"/>
    <w:rsid w:val="405805DD"/>
    <w:rsid w:val="40598094"/>
    <w:rsid w:val="407FC3F6"/>
    <w:rsid w:val="4085211B"/>
    <w:rsid w:val="40984417"/>
    <w:rsid w:val="40A92695"/>
    <w:rsid w:val="40B28DEF"/>
    <w:rsid w:val="40D732C6"/>
    <w:rsid w:val="40DB40B8"/>
    <w:rsid w:val="410662A2"/>
    <w:rsid w:val="41188B50"/>
    <w:rsid w:val="411F8A04"/>
    <w:rsid w:val="41236C38"/>
    <w:rsid w:val="4126489A"/>
    <w:rsid w:val="414C8786"/>
    <w:rsid w:val="415391E3"/>
    <w:rsid w:val="4167E58A"/>
    <w:rsid w:val="41A27CA9"/>
    <w:rsid w:val="41AAACAB"/>
    <w:rsid w:val="41B1AD69"/>
    <w:rsid w:val="41D6A835"/>
    <w:rsid w:val="41DBD9BE"/>
    <w:rsid w:val="41FFD7BA"/>
    <w:rsid w:val="4207377F"/>
    <w:rsid w:val="4222F437"/>
    <w:rsid w:val="422C98E2"/>
    <w:rsid w:val="4231DCC1"/>
    <w:rsid w:val="4238C0F4"/>
    <w:rsid w:val="423B8FB4"/>
    <w:rsid w:val="424A1B2D"/>
    <w:rsid w:val="42981A6E"/>
    <w:rsid w:val="429CE0C6"/>
    <w:rsid w:val="429E4C24"/>
    <w:rsid w:val="42B40377"/>
    <w:rsid w:val="42C35D1B"/>
    <w:rsid w:val="42C74B66"/>
    <w:rsid w:val="42C9DE48"/>
    <w:rsid w:val="42EAD955"/>
    <w:rsid w:val="42F960E8"/>
    <w:rsid w:val="433878BA"/>
    <w:rsid w:val="434C7618"/>
    <w:rsid w:val="435EAD0E"/>
    <w:rsid w:val="4369D6F2"/>
    <w:rsid w:val="4376A67B"/>
    <w:rsid w:val="439A6144"/>
    <w:rsid w:val="439C7CFC"/>
    <w:rsid w:val="43B3BF75"/>
    <w:rsid w:val="43DE92CB"/>
    <w:rsid w:val="43FA5095"/>
    <w:rsid w:val="441B410A"/>
    <w:rsid w:val="44738F81"/>
    <w:rsid w:val="44782308"/>
    <w:rsid w:val="4479DDDD"/>
    <w:rsid w:val="44922311"/>
    <w:rsid w:val="44A90CCC"/>
    <w:rsid w:val="44AC5933"/>
    <w:rsid w:val="44BB3E5F"/>
    <w:rsid w:val="44BE6CC2"/>
    <w:rsid w:val="44D00FA3"/>
    <w:rsid w:val="450071BC"/>
    <w:rsid w:val="4502DBCD"/>
    <w:rsid w:val="452E34C8"/>
    <w:rsid w:val="452F0E68"/>
    <w:rsid w:val="455F0047"/>
    <w:rsid w:val="4583ECCB"/>
    <w:rsid w:val="458D54F2"/>
    <w:rsid w:val="45AD3AEA"/>
    <w:rsid w:val="45BBF0A3"/>
    <w:rsid w:val="45BEE500"/>
    <w:rsid w:val="45D42779"/>
    <w:rsid w:val="45E708BB"/>
    <w:rsid w:val="45F517EE"/>
    <w:rsid w:val="46093C49"/>
    <w:rsid w:val="4627594F"/>
    <w:rsid w:val="4632789B"/>
    <w:rsid w:val="464CF4C7"/>
    <w:rsid w:val="465381F0"/>
    <w:rsid w:val="46604DC9"/>
    <w:rsid w:val="466149E8"/>
    <w:rsid w:val="4686280E"/>
    <w:rsid w:val="46BAAE6F"/>
    <w:rsid w:val="46C3EE5D"/>
    <w:rsid w:val="46D97C4E"/>
    <w:rsid w:val="46DA48A0"/>
    <w:rsid w:val="46E8FE59"/>
    <w:rsid w:val="46F2BFAA"/>
    <w:rsid w:val="46F81C7F"/>
    <w:rsid w:val="47048F2E"/>
    <w:rsid w:val="470FB5BB"/>
    <w:rsid w:val="4713894F"/>
    <w:rsid w:val="471444CC"/>
    <w:rsid w:val="471D84BA"/>
    <w:rsid w:val="473255FE"/>
    <w:rsid w:val="47440AEA"/>
    <w:rsid w:val="47AC35E7"/>
    <w:rsid w:val="47C72D9F"/>
    <w:rsid w:val="47D66858"/>
    <w:rsid w:val="47FF82C1"/>
    <w:rsid w:val="47FFE768"/>
    <w:rsid w:val="48185F57"/>
    <w:rsid w:val="4824F8FA"/>
    <w:rsid w:val="48315F7B"/>
    <w:rsid w:val="4832B0B5"/>
    <w:rsid w:val="483C0E8D"/>
    <w:rsid w:val="48520C11"/>
    <w:rsid w:val="4867BDFA"/>
    <w:rsid w:val="48690C0F"/>
    <w:rsid w:val="486B4ACD"/>
    <w:rsid w:val="486D9F96"/>
    <w:rsid w:val="48798F8D"/>
    <w:rsid w:val="488D33BB"/>
    <w:rsid w:val="489E7660"/>
    <w:rsid w:val="48A98968"/>
    <w:rsid w:val="48B0BAED"/>
    <w:rsid w:val="48C639D4"/>
    <w:rsid w:val="48CC968E"/>
    <w:rsid w:val="48D3DE3E"/>
    <w:rsid w:val="48E72A49"/>
    <w:rsid w:val="48E8AF82"/>
    <w:rsid w:val="48F4DDC1"/>
    <w:rsid w:val="4926D97F"/>
    <w:rsid w:val="4957A4FE"/>
    <w:rsid w:val="4972DD94"/>
    <w:rsid w:val="4993339A"/>
    <w:rsid w:val="49944ED4"/>
    <w:rsid w:val="499BF8E2"/>
    <w:rsid w:val="499D607C"/>
    <w:rsid w:val="49AE142D"/>
    <w:rsid w:val="49BD96FA"/>
    <w:rsid w:val="49D65ECD"/>
    <w:rsid w:val="49D7F7F1"/>
    <w:rsid w:val="49E45468"/>
    <w:rsid w:val="49E54CC3"/>
    <w:rsid w:val="4A0B365F"/>
    <w:rsid w:val="4A0F9715"/>
    <w:rsid w:val="4A2AE986"/>
    <w:rsid w:val="4A731336"/>
    <w:rsid w:val="4A7ECCC5"/>
    <w:rsid w:val="4AA010B8"/>
    <w:rsid w:val="4AA2039F"/>
    <w:rsid w:val="4AC0B327"/>
    <w:rsid w:val="4ACE6F00"/>
    <w:rsid w:val="4AD697BE"/>
    <w:rsid w:val="4AE6686D"/>
    <w:rsid w:val="4B1CA8A8"/>
    <w:rsid w:val="4B1EF13F"/>
    <w:rsid w:val="4B336F61"/>
    <w:rsid w:val="4B4657BE"/>
    <w:rsid w:val="4B63E82E"/>
    <w:rsid w:val="4B8FD79C"/>
    <w:rsid w:val="4B9EE764"/>
    <w:rsid w:val="4BA2CD48"/>
    <w:rsid w:val="4BE02E0B"/>
    <w:rsid w:val="4C18EBDA"/>
    <w:rsid w:val="4C3FAB38"/>
    <w:rsid w:val="4C49C1F1"/>
    <w:rsid w:val="4C7939F9"/>
    <w:rsid w:val="4C91D576"/>
    <w:rsid w:val="4CA845E4"/>
    <w:rsid w:val="4CB12E8E"/>
    <w:rsid w:val="4CC2131C"/>
    <w:rsid w:val="4CE86C6C"/>
    <w:rsid w:val="4D01A970"/>
    <w:rsid w:val="4D2D1721"/>
    <w:rsid w:val="4D34F54E"/>
    <w:rsid w:val="4D3B6724"/>
    <w:rsid w:val="4D5388DE"/>
    <w:rsid w:val="4D652591"/>
    <w:rsid w:val="4D6E1C99"/>
    <w:rsid w:val="4D7CA42C"/>
    <w:rsid w:val="4DAD7329"/>
    <w:rsid w:val="4DB498C1"/>
    <w:rsid w:val="4DDBAAF4"/>
    <w:rsid w:val="4DEC8556"/>
    <w:rsid w:val="4DFDFC27"/>
    <w:rsid w:val="4E06B598"/>
    <w:rsid w:val="4E08EA30"/>
    <w:rsid w:val="4E0B61FF"/>
    <w:rsid w:val="4E11B05B"/>
    <w:rsid w:val="4E29F58F"/>
    <w:rsid w:val="4E339E43"/>
    <w:rsid w:val="4E4D853B"/>
    <w:rsid w:val="4E6EA0B7"/>
    <w:rsid w:val="4E730C05"/>
    <w:rsid w:val="4E90F9BF"/>
    <w:rsid w:val="4E91A578"/>
    <w:rsid w:val="4E9BEA00"/>
    <w:rsid w:val="4EAD2467"/>
    <w:rsid w:val="4EC1DD25"/>
    <w:rsid w:val="4EF7DC2A"/>
    <w:rsid w:val="4F2B89E2"/>
    <w:rsid w:val="4F4D41F4"/>
    <w:rsid w:val="4F544FC1"/>
    <w:rsid w:val="4F623B71"/>
    <w:rsid w:val="4F698C84"/>
    <w:rsid w:val="4F6BF9F7"/>
    <w:rsid w:val="4F81478C"/>
    <w:rsid w:val="4F83E7D1"/>
    <w:rsid w:val="4F858F40"/>
    <w:rsid w:val="4F96D55A"/>
    <w:rsid w:val="4F9BAE6D"/>
    <w:rsid w:val="4FA8AD17"/>
    <w:rsid w:val="4FBF3050"/>
    <w:rsid w:val="4FCEB932"/>
    <w:rsid w:val="4FD3C0A3"/>
    <w:rsid w:val="4FE026DA"/>
    <w:rsid w:val="4FE6A441"/>
    <w:rsid w:val="4FEB873F"/>
    <w:rsid w:val="4FF7489B"/>
    <w:rsid w:val="501240FD"/>
    <w:rsid w:val="501546C1"/>
    <w:rsid w:val="50207CDF"/>
    <w:rsid w:val="5023FD94"/>
    <w:rsid w:val="50262F04"/>
    <w:rsid w:val="502661D5"/>
    <w:rsid w:val="504AF80E"/>
    <w:rsid w:val="5087496F"/>
    <w:rsid w:val="5098FD15"/>
    <w:rsid w:val="509BB409"/>
    <w:rsid w:val="509CE8D2"/>
    <w:rsid w:val="509D8FA1"/>
    <w:rsid w:val="50A9D24A"/>
    <w:rsid w:val="50B22F0F"/>
    <w:rsid w:val="50B6938B"/>
    <w:rsid w:val="50CA287C"/>
    <w:rsid w:val="50E8A316"/>
    <w:rsid w:val="50EEF172"/>
    <w:rsid w:val="50F8C7F3"/>
    <w:rsid w:val="50FBD62B"/>
    <w:rsid w:val="50FD745A"/>
    <w:rsid w:val="510315F5"/>
    <w:rsid w:val="5106088C"/>
    <w:rsid w:val="51242380"/>
    <w:rsid w:val="5138B856"/>
    <w:rsid w:val="5138D55C"/>
    <w:rsid w:val="51639927"/>
    <w:rsid w:val="5164323E"/>
    <w:rsid w:val="517C924A"/>
    <w:rsid w:val="5195DA88"/>
    <w:rsid w:val="51A0F9D4"/>
    <w:rsid w:val="51BC4D40"/>
    <w:rsid w:val="51C235FA"/>
    <w:rsid w:val="51F7D170"/>
    <w:rsid w:val="521867C0"/>
    <w:rsid w:val="521ABBCE"/>
    <w:rsid w:val="523A5CAA"/>
    <w:rsid w:val="5248C9D9"/>
    <w:rsid w:val="52758AED"/>
    <w:rsid w:val="5287A53D"/>
    <w:rsid w:val="5298D57C"/>
    <w:rsid w:val="52B39C08"/>
    <w:rsid w:val="52C6B9D4"/>
    <w:rsid w:val="52E0998A"/>
    <w:rsid w:val="52FDC793"/>
    <w:rsid w:val="52FDFA64"/>
    <w:rsid w:val="530448C0"/>
    <w:rsid w:val="530A971C"/>
    <w:rsid w:val="53342417"/>
    <w:rsid w:val="535E11EE"/>
    <w:rsid w:val="53712C23"/>
    <w:rsid w:val="5386E090"/>
    <w:rsid w:val="539BDA0D"/>
    <w:rsid w:val="53BA11D4"/>
    <w:rsid w:val="53C11DD5"/>
    <w:rsid w:val="53D43444"/>
    <w:rsid w:val="53E103CD"/>
    <w:rsid w:val="53E4F434"/>
    <w:rsid w:val="5407BD8B"/>
    <w:rsid w:val="5434BB0D"/>
    <w:rsid w:val="5455AB82"/>
    <w:rsid w:val="546C1900"/>
    <w:rsid w:val="54913097"/>
    <w:rsid w:val="54AE5F9B"/>
    <w:rsid w:val="54B39B94"/>
    <w:rsid w:val="54C1C581"/>
    <w:rsid w:val="54C62637"/>
    <w:rsid w:val="54CB9501"/>
    <w:rsid w:val="54CDA1BA"/>
    <w:rsid w:val="54DE1FA4"/>
    <w:rsid w:val="54E2F559"/>
    <w:rsid w:val="54E43B2F"/>
    <w:rsid w:val="54E46E00"/>
    <w:rsid w:val="54F20327"/>
    <w:rsid w:val="55136DDD"/>
    <w:rsid w:val="551B74D4"/>
    <w:rsid w:val="552481F1"/>
    <w:rsid w:val="55260AF0"/>
    <w:rsid w:val="55284F23"/>
    <w:rsid w:val="553E045D"/>
    <w:rsid w:val="55444471"/>
    <w:rsid w:val="55483F85"/>
    <w:rsid w:val="5551B51D"/>
    <w:rsid w:val="5552D5A1"/>
    <w:rsid w:val="5569ABB1"/>
    <w:rsid w:val="5572945B"/>
    <w:rsid w:val="558466AA"/>
    <w:rsid w:val="558A0845"/>
    <w:rsid w:val="559611BB"/>
    <w:rsid w:val="55B1642C"/>
    <w:rsid w:val="55B5F7B3"/>
    <w:rsid w:val="55ED4DFE"/>
    <w:rsid w:val="561C365B"/>
    <w:rsid w:val="562F8266"/>
    <w:rsid w:val="5631079F"/>
    <w:rsid w:val="56502449"/>
    <w:rsid w:val="5654E9A6"/>
    <w:rsid w:val="565834E9"/>
    <w:rsid w:val="567858C7"/>
    <w:rsid w:val="56818281"/>
    <w:rsid w:val="5683639A"/>
    <w:rsid w:val="56997BEE"/>
    <w:rsid w:val="56BB35B1"/>
    <w:rsid w:val="56BE1213"/>
    <w:rsid w:val="56D31628"/>
    <w:rsid w:val="56F0B831"/>
    <w:rsid w:val="57223FAB"/>
    <w:rsid w:val="578342F2"/>
    <w:rsid w:val="57BB6B53"/>
    <w:rsid w:val="57C17C46"/>
    <w:rsid w:val="57C724E2"/>
    <w:rsid w:val="57D8397E"/>
    <w:rsid w:val="580056AF"/>
    <w:rsid w:val="580EA7C1"/>
    <w:rsid w:val="5814B8B4"/>
    <w:rsid w:val="58181D4B"/>
    <w:rsid w:val="58230012"/>
    <w:rsid w:val="5846B9F7"/>
    <w:rsid w:val="5862BC52"/>
    <w:rsid w:val="5867495C"/>
    <w:rsid w:val="5876ABD6"/>
    <w:rsid w:val="587C1AA0"/>
    <w:rsid w:val="588451E7"/>
    <w:rsid w:val="58882416"/>
    <w:rsid w:val="58A80A0E"/>
    <w:rsid w:val="58B15E2B"/>
    <w:rsid w:val="58BBB67B"/>
    <w:rsid w:val="58D39C32"/>
    <w:rsid w:val="58D82FB9"/>
    <w:rsid w:val="58DC9DD2"/>
    <w:rsid w:val="58EB2565"/>
    <w:rsid w:val="59070106"/>
    <w:rsid w:val="59288628"/>
    <w:rsid w:val="5931F7EC"/>
    <w:rsid w:val="59563402"/>
    <w:rsid w:val="59686AF8"/>
    <w:rsid w:val="597F84D3"/>
    <w:rsid w:val="59803194"/>
    <w:rsid w:val="59977E40"/>
    <w:rsid w:val="599876C8"/>
    <w:rsid w:val="59B5298B"/>
    <w:rsid w:val="59E2CA8C"/>
    <w:rsid w:val="59F09E01"/>
    <w:rsid w:val="59F80172"/>
    <w:rsid w:val="59F986AB"/>
    <w:rsid w:val="59FF7AF8"/>
    <w:rsid w:val="5A068905"/>
    <w:rsid w:val="5A625FA1"/>
    <w:rsid w:val="5A7B638B"/>
    <w:rsid w:val="5A7BAF3C"/>
    <w:rsid w:val="5A81E0F2"/>
    <w:rsid w:val="5A839BC7"/>
    <w:rsid w:val="5AB3E071"/>
    <w:rsid w:val="5AD75BDF"/>
    <w:rsid w:val="5AD9CD8D"/>
    <w:rsid w:val="5ADA7B30"/>
    <w:rsid w:val="5AEA30CE"/>
    <w:rsid w:val="5B0A2FA6"/>
    <w:rsid w:val="5B300AE6"/>
    <w:rsid w:val="5B36F0BA"/>
    <w:rsid w:val="5B42A02B"/>
    <w:rsid w:val="5B4D6BC0"/>
    <w:rsid w:val="5B4F63FE"/>
    <w:rsid w:val="5B5C89E6"/>
    <w:rsid w:val="5B65652D"/>
    <w:rsid w:val="5B68BE31"/>
    <w:rsid w:val="5B6F0C8D"/>
    <w:rsid w:val="5B8EFE18"/>
    <w:rsid w:val="5BB0E7E1"/>
    <w:rsid w:val="5BBF6031"/>
    <w:rsid w:val="5BC8A2EA"/>
    <w:rsid w:val="5BD3F507"/>
    <w:rsid w:val="5BDD37C0"/>
    <w:rsid w:val="5BDDE563"/>
    <w:rsid w:val="5BEA6DD4"/>
    <w:rsid w:val="5BF6AC48"/>
    <w:rsid w:val="5BF726D4"/>
    <w:rsid w:val="5BF8C895"/>
    <w:rsid w:val="5C026C45"/>
    <w:rsid w:val="5C3D8CB3"/>
    <w:rsid w:val="5C5D3FDA"/>
    <w:rsid w:val="5C67492C"/>
    <w:rsid w:val="5C7DA0A4"/>
    <w:rsid w:val="5CA236C9"/>
    <w:rsid w:val="5CF2BC43"/>
    <w:rsid w:val="5CFBFFF7"/>
    <w:rsid w:val="5D0E4D18"/>
    <w:rsid w:val="5D1973A5"/>
    <w:rsid w:val="5D1BBEB1"/>
    <w:rsid w:val="5D1EF074"/>
    <w:rsid w:val="5D2B4C16"/>
    <w:rsid w:val="5D2EFC5E"/>
    <w:rsid w:val="5D60DCDE"/>
    <w:rsid w:val="5D68D4FC"/>
    <w:rsid w:val="5D769ADE"/>
    <w:rsid w:val="5D93502B"/>
    <w:rsid w:val="5D990444"/>
    <w:rsid w:val="5DA279CE"/>
    <w:rsid w:val="5DAEC7CE"/>
    <w:rsid w:val="5DE15532"/>
    <w:rsid w:val="5DF62676"/>
    <w:rsid w:val="5E221D41"/>
    <w:rsid w:val="5E33FA28"/>
    <w:rsid w:val="5E345437"/>
    <w:rsid w:val="5E3B1D65"/>
    <w:rsid w:val="5E69BCDC"/>
    <w:rsid w:val="5E6C7B9D"/>
    <w:rsid w:val="5E72C9F9"/>
    <w:rsid w:val="5E867083"/>
    <w:rsid w:val="5EA032C4"/>
    <w:rsid w:val="5EA2FA3C"/>
    <w:rsid w:val="5EA616D2"/>
    <w:rsid w:val="5EA6B8E2"/>
    <w:rsid w:val="5ED8EEC6"/>
    <w:rsid w:val="5EDBB14D"/>
    <w:rsid w:val="5EF82911"/>
    <w:rsid w:val="5F15EACC"/>
    <w:rsid w:val="5F2258F7"/>
    <w:rsid w:val="5F334F6C"/>
    <w:rsid w:val="5F4F8506"/>
    <w:rsid w:val="5F6C1A9B"/>
    <w:rsid w:val="5F7F4FA7"/>
    <w:rsid w:val="5FA20EB5"/>
    <w:rsid w:val="5FA71E66"/>
    <w:rsid w:val="5FB0E0B0"/>
    <w:rsid w:val="5FB6B185"/>
    <w:rsid w:val="5FC754E4"/>
    <w:rsid w:val="5FD361F1"/>
    <w:rsid w:val="5FD96A69"/>
    <w:rsid w:val="5FE40E08"/>
    <w:rsid w:val="5FF5D79F"/>
    <w:rsid w:val="600450EA"/>
    <w:rsid w:val="600DD10C"/>
    <w:rsid w:val="6012766C"/>
    <w:rsid w:val="603046BA"/>
    <w:rsid w:val="60314E6C"/>
    <w:rsid w:val="6034A770"/>
    <w:rsid w:val="6037C2B2"/>
    <w:rsid w:val="604CA0DD"/>
    <w:rsid w:val="6080F263"/>
    <w:rsid w:val="60B2E5DA"/>
    <w:rsid w:val="60D82CEA"/>
    <w:rsid w:val="60FD0078"/>
    <w:rsid w:val="611C8C61"/>
    <w:rsid w:val="611CBF32"/>
    <w:rsid w:val="61266692"/>
    <w:rsid w:val="613640A3"/>
    <w:rsid w:val="615015A8"/>
    <w:rsid w:val="615BCF37"/>
    <w:rsid w:val="615E0A74"/>
    <w:rsid w:val="615E518A"/>
    <w:rsid w:val="617F8DB0"/>
    <w:rsid w:val="6188CCB9"/>
    <w:rsid w:val="618E6C3C"/>
    <w:rsid w:val="619E039F"/>
    <w:rsid w:val="61AE999B"/>
    <w:rsid w:val="61CE294A"/>
    <w:rsid w:val="61F6B7B8"/>
    <w:rsid w:val="6207FD27"/>
    <w:rsid w:val="620AB057"/>
    <w:rsid w:val="6221B169"/>
    <w:rsid w:val="622CC61D"/>
    <w:rsid w:val="624807A9"/>
    <w:rsid w:val="62639A20"/>
    <w:rsid w:val="629C2619"/>
    <w:rsid w:val="62BAEC78"/>
    <w:rsid w:val="62BC6620"/>
    <w:rsid w:val="62BD307D"/>
    <w:rsid w:val="62D33FF4"/>
    <w:rsid w:val="62D529EA"/>
    <w:rsid w:val="62F81E1A"/>
    <w:rsid w:val="6311E887"/>
    <w:rsid w:val="6324DB12"/>
    <w:rsid w:val="63450194"/>
    <w:rsid w:val="635D46C8"/>
    <w:rsid w:val="6363AD09"/>
    <w:rsid w:val="636E541F"/>
    <w:rsid w:val="63866216"/>
    <w:rsid w:val="639E97F1"/>
    <w:rsid w:val="63A4D805"/>
    <w:rsid w:val="63AB969B"/>
    <w:rsid w:val="63D1D9FD"/>
    <w:rsid w:val="63E1D40B"/>
    <w:rsid w:val="63F95AB6"/>
    <w:rsid w:val="641A55B9"/>
    <w:rsid w:val="641B6E45"/>
    <w:rsid w:val="6420A51F"/>
    <w:rsid w:val="642D56BF"/>
    <w:rsid w:val="6439104E"/>
    <w:rsid w:val="64421D6B"/>
    <w:rsid w:val="64440C14"/>
    <w:rsid w:val="6446B0F2"/>
    <w:rsid w:val="644B0DA0"/>
    <w:rsid w:val="6455B937"/>
    <w:rsid w:val="64785EA1"/>
    <w:rsid w:val="648986D8"/>
    <w:rsid w:val="649061CD"/>
    <w:rsid w:val="6494C35C"/>
    <w:rsid w:val="64A5A7EA"/>
    <w:rsid w:val="64C8021C"/>
    <w:rsid w:val="6516A8AB"/>
    <w:rsid w:val="6516EBED"/>
    <w:rsid w:val="65514BC5"/>
    <w:rsid w:val="65515FAA"/>
    <w:rsid w:val="6556FFDE"/>
    <w:rsid w:val="655D10D1"/>
    <w:rsid w:val="655F1F3A"/>
    <w:rsid w:val="657EAEE9"/>
    <w:rsid w:val="6583F2C8"/>
    <w:rsid w:val="65A56C57"/>
    <w:rsid w:val="65ABB0E1"/>
    <w:rsid w:val="65F0622B"/>
    <w:rsid w:val="65F2407A"/>
    <w:rsid w:val="6603FAE2"/>
    <w:rsid w:val="661BF44F"/>
    <w:rsid w:val="662087D6"/>
    <w:rsid w:val="6627B876"/>
    <w:rsid w:val="663CEF5C"/>
    <w:rsid w:val="6648FC69"/>
    <w:rsid w:val="6663DF9B"/>
    <w:rsid w:val="6675F9EB"/>
    <w:rsid w:val="66A2BAFF"/>
    <w:rsid w:val="66A6C4A6"/>
    <w:rsid w:val="66A74D8B"/>
    <w:rsid w:val="66B0C315"/>
    <w:rsid w:val="66C05175"/>
    <w:rsid w:val="66D54D96"/>
    <w:rsid w:val="66F26100"/>
    <w:rsid w:val="671F691A"/>
    <w:rsid w:val="6738F61E"/>
    <w:rsid w:val="6740598F"/>
    <w:rsid w:val="674C669C"/>
    <w:rsid w:val="67ADDEEC"/>
    <w:rsid w:val="67AE65D2"/>
    <w:rsid w:val="67BF572C"/>
    <w:rsid w:val="67C60B2A"/>
    <w:rsid w:val="67D97110"/>
    <w:rsid w:val="67E14D85"/>
    <w:rsid w:val="67FA3BD9"/>
    <w:rsid w:val="680E8809"/>
    <w:rsid w:val="6843C3C2"/>
    <w:rsid w:val="684FD0CF"/>
    <w:rsid w:val="6873B93F"/>
    <w:rsid w:val="68916327"/>
    <w:rsid w:val="689A2859"/>
    <w:rsid w:val="68C1179D"/>
    <w:rsid w:val="68E6AB24"/>
    <w:rsid w:val="68FF50F1"/>
    <w:rsid w:val="69145506"/>
    <w:rsid w:val="69391A4C"/>
    <w:rsid w:val="693EF0E4"/>
    <w:rsid w:val="694B5BDA"/>
    <w:rsid w:val="6952FD99"/>
    <w:rsid w:val="69533B02"/>
    <w:rsid w:val="698DAA1D"/>
    <w:rsid w:val="69BACEDD"/>
    <w:rsid w:val="69BE6645"/>
    <w:rsid w:val="69D83E15"/>
    <w:rsid w:val="6A0CC476"/>
    <w:rsid w:val="6A117B75"/>
    <w:rsid w:val="6A2B0879"/>
    <w:rsid w:val="6A2C5EA7"/>
    <w:rsid w:val="6A30EFE0"/>
    <w:rsid w:val="6A3B1460"/>
    <w:rsid w:val="6A44D5B1"/>
    <w:rsid w:val="6A665AD3"/>
    <w:rsid w:val="6A6B3A0B"/>
    <w:rsid w:val="6A7C373B"/>
    <w:rsid w:val="6AA06B8C"/>
    <w:rsid w:val="6AA912A3"/>
    <w:rsid w:val="6AB40632"/>
    <w:rsid w:val="6AB7B8DE"/>
    <w:rsid w:val="6ACB836B"/>
    <w:rsid w:val="6AE8B2DE"/>
    <w:rsid w:val="6B08563F"/>
    <w:rsid w:val="6B35D61D"/>
    <w:rsid w:val="6B374499"/>
    <w:rsid w:val="6B53463A"/>
    <w:rsid w:val="6B53A68A"/>
    <w:rsid w:val="6B6A755E"/>
    <w:rsid w:val="6B6EE0AC"/>
    <w:rsid w:val="6B708717"/>
    <w:rsid w:val="6B7D932A"/>
    <w:rsid w:val="6B7E964A"/>
    <w:rsid w:val="6B9369E7"/>
    <w:rsid w:val="6BB983E7"/>
    <w:rsid w:val="6BBB2216"/>
    <w:rsid w:val="6BBFB59D"/>
    <w:rsid w:val="6BD58A0A"/>
    <w:rsid w:val="6BDC2836"/>
    <w:rsid w:val="6BE1CEE9"/>
    <w:rsid w:val="6C00566E"/>
    <w:rsid w:val="6C02D0F4"/>
    <w:rsid w:val="6C128B03"/>
    <w:rsid w:val="6C1EAC95"/>
    <w:rsid w:val="6C24096A"/>
    <w:rsid w:val="6C25F445"/>
    <w:rsid w:val="6C394050"/>
    <w:rsid w:val="6C3AC589"/>
    <w:rsid w:val="6C41E8C6"/>
    <w:rsid w:val="6C47C7E3"/>
    <w:rsid w:val="6C6E5DB6"/>
    <w:rsid w:val="6C8B406B"/>
    <w:rsid w:val="6CA9BB05"/>
    <w:rsid w:val="6CC749A3"/>
    <w:rsid w:val="6CFF09A2"/>
    <w:rsid w:val="6D0FAD01"/>
    <w:rsid w:val="6D1BBA0E"/>
    <w:rsid w:val="6D41EE62"/>
    <w:rsid w:val="6D61AD1C"/>
    <w:rsid w:val="6D935ACB"/>
    <w:rsid w:val="6DB2ABBE"/>
    <w:rsid w:val="6DC5293D"/>
    <w:rsid w:val="6DD0E2CC"/>
    <w:rsid w:val="6E1E769E"/>
    <w:rsid w:val="6E27E878"/>
    <w:rsid w:val="6E387E74"/>
    <w:rsid w:val="6E43AB23"/>
    <w:rsid w:val="6E65174F"/>
    <w:rsid w:val="6E6EBEAF"/>
    <w:rsid w:val="6E7D10BC"/>
    <w:rsid w:val="6EAB9642"/>
    <w:rsid w:val="6EE1EDA3"/>
    <w:rsid w:val="6EFFDA62"/>
    <w:rsid w:val="6F0E4456"/>
    <w:rsid w:val="6F30000D"/>
    <w:rsid w:val="6F407F69"/>
    <w:rsid w:val="6F505544"/>
    <w:rsid w:val="6F530874"/>
    <w:rsid w:val="6F68B358"/>
    <w:rsid w:val="6F7D7C91"/>
    <w:rsid w:val="6F9BCD60"/>
    <w:rsid w:val="6F9BD7F8"/>
    <w:rsid w:val="6FA13C2A"/>
    <w:rsid w:val="6FBEE51E"/>
    <w:rsid w:val="6FC3EBAA"/>
    <w:rsid w:val="6FE3EB7D"/>
    <w:rsid w:val="6FF23C8F"/>
    <w:rsid w:val="6FF4679E"/>
    <w:rsid w:val="6FF84D82"/>
    <w:rsid w:val="70105489"/>
    <w:rsid w:val="702EBCDE"/>
    <w:rsid w:val="706A41F3"/>
    <w:rsid w:val="708D7D2B"/>
    <w:rsid w:val="70973F75"/>
    <w:rsid w:val="70E4391A"/>
    <w:rsid w:val="7111369C"/>
    <w:rsid w:val="71376AF0"/>
    <w:rsid w:val="713D0E11"/>
    <w:rsid w:val="715B0037"/>
    <w:rsid w:val="7163C662"/>
    <w:rsid w:val="7176630A"/>
    <w:rsid w:val="718A7588"/>
    <w:rsid w:val="71C5220C"/>
    <w:rsid w:val="71D260D4"/>
    <w:rsid w:val="71D5BAD3"/>
    <w:rsid w:val="72226C77"/>
    <w:rsid w:val="722EF8BD"/>
    <w:rsid w:val="72373DBB"/>
    <w:rsid w:val="725AF884"/>
    <w:rsid w:val="725D143C"/>
    <w:rsid w:val="728DEA53"/>
    <w:rsid w:val="7292DEE9"/>
    <w:rsid w:val="7299A3E2"/>
    <w:rsid w:val="729E3769"/>
    <w:rsid w:val="729F57FB"/>
    <w:rsid w:val="72A7CCA7"/>
    <w:rsid w:val="72AC2784"/>
    <w:rsid w:val="72BE0FFE"/>
    <w:rsid w:val="72C33012"/>
    <w:rsid w:val="72C70706"/>
    <w:rsid w:val="72CD40A0"/>
    <w:rsid w:val="72FAC31E"/>
    <w:rsid w:val="7331008E"/>
    <w:rsid w:val="73348C63"/>
    <w:rsid w:val="73374EEA"/>
    <w:rsid w:val="73495EA2"/>
    <w:rsid w:val="7351C1C9"/>
    <w:rsid w:val="73645704"/>
    <w:rsid w:val="7368DFF3"/>
    <w:rsid w:val="73701093"/>
    <w:rsid w:val="737292E6"/>
    <w:rsid w:val="7378450B"/>
    <w:rsid w:val="737BD59F"/>
    <w:rsid w:val="737F8F86"/>
    <w:rsid w:val="739D0E15"/>
    <w:rsid w:val="73A2C22E"/>
    <w:rsid w:val="73B244FB"/>
    <w:rsid w:val="73B6F25D"/>
    <w:rsid w:val="73DA2D95"/>
    <w:rsid w:val="73DF427D"/>
    <w:rsid w:val="73E3EFDF"/>
    <w:rsid w:val="73EB131C"/>
    <w:rsid w:val="73EFA5A8"/>
    <w:rsid w:val="73FB63C9"/>
    <w:rsid w:val="73FBE851"/>
    <w:rsid w:val="740C4475"/>
    <w:rsid w:val="7410350D"/>
    <w:rsid w:val="74140E10"/>
    <w:rsid w:val="741C3E83"/>
    <w:rsid w:val="7434CF68"/>
    <w:rsid w:val="743AB91D"/>
    <w:rsid w:val="743EF560"/>
    <w:rsid w:val="744F8A61"/>
    <w:rsid w:val="7469F0DE"/>
    <w:rsid w:val="74792EDF"/>
    <w:rsid w:val="74811B6A"/>
    <w:rsid w:val="7497393F"/>
    <w:rsid w:val="749C2DD1"/>
    <w:rsid w:val="74B5AF2E"/>
    <w:rsid w:val="74C6452A"/>
    <w:rsid w:val="74D0B9A3"/>
    <w:rsid w:val="74E2ACB0"/>
    <w:rsid w:val="74E96B46"/>
    <w:rsid w:val="74F30FDB"/>
    <w:rsid w:val="75064CD7"/>
    <w:rsid w:val="750E6347"/>
    <w:rsid w:val="751A70D2"/>
    <w:rsid w:val="7526377B"/>
    <w:rsid w:val="75362B32"/>
    <w:rsid w:val="7549E777"/>
    <w:rsid w:val="754CA638"/>
    <w:rsid w:val="756CD1D5"/>
    <w:rsid w:val="7576E4F9"/>
    <w:rsid w:val="757B45AF"/>
    <w:rsid w:val="759989B2"/>
    <w:rsid w:val="75B91961"/>
    <w:rsid w:val="75BA9E9A"/>
    <w:rsid w:val="75C06F6F"/>
    <w:rsid w:val="75C7A0F4"/>
    <w:rsid w:val="75CC6301"/>
    <w:rsid w:val="75D5E0AE"/>
    <w:rsid w:val="75D8584E"/>
    <w:rsid w:val="75EAEB83"/>
    <w:rsid w:val="761AAB8C"/>
    <w:rsid w:val="762312E9"/>
    <w:rsid w:val="7632F235"/>
    <w:rsid w:val="763A04A4"/>
    <w:rsid w:val="76508E50"/>
    <w:rsid w:val="766A424A"/>
    <w:rsid w:val="766DE7FA"/>
    <w:rsid w:val="768DBB1F"/>
    <w:rsid w:val="76A904B8"/>
    <w:rsid w:val="76B20C7E"/>
    <w:rsid w:val="76C3422A"/>
    <w:rsid w:val="76DFDC6B"/>
    <w:rsid w:val="76EDF014"/>
    <w:rsid w:val="770D54BF"/>
    <w:rsid w:val="770E50DE"/>
    <w:rsid w:val="77264A4B"/>
    <w:rsid w:val="773319D4"/>
    <w:rsid w:val="77551479"/>
    <w:rsid w:val="7756D49D"/>
    <w:rsid w:val="7759D392"/>
    <w:rsid w:val="776A20A8"/>
    <w:rsid w:val="77B87C39"/>
    <w:rsid w:val="77D37820"/>
    <w:rsid w:val="77E47FE3"/>
    <w:rsid w:val="77E770BF"/>
    <w:rsid w:val="77E84964"/>
    <w:rsid w:val="780075A2"/>
    <w:rsid w:val="7813DB88"/>
    <w:rsid w:val="78146E41"/>
    <w:rsid w:val="783035AB"/>
    <w:rsid w:val="7844192E"/>
    <w:rsid w:val="786280BF"/>
    <w:rsid w:val="786D8ADB"/>
    <w:rsid w:val="78888B1A"/>
    <w:rsid w:val="7897DFB1"/>
    <w:rsid w:val="789A558C"/>
    <w:rsid w:val="78A5E403"/>
    <w:rsid w:val="78B9B34F"/>
    <w:rsid w:val="78C6EE67"/>
    <w:rsid w:val="78CA7B37"/>
    <w:rsid w:val="78CBCD9F"/>
    <w:rsid w:val="78D15D2B"/>
    <w:rsid w:val="78DEA18B"/>
    <w:rsid w:val="794448F4"/>
    <w:rsid w:val="7946D2F3"/>
    <w:rsid w:val="796704B2"/>
    <w:rsid w:val="796C6187"/>
    <w:rsid w:val="796E4C62"/>
    <w:rsid w:val="7970EDDB"/>
    <w:rsid w:val="7986CDF8"/>
    <w:rsid w:val="799B1713"/>
    <w:rsid w:val="799F088A"/>
    <w:rsid w:val="79A174D0"/>
    <w:rsid w:val="79A23A50"/>
    <w:rsid w:val="79DAAC4E"/>
    <w:rsid w:val="79F781EC"/>
    <w:rsid w:val="7A05B976"/>
    <w:rsid w:val="7A252C2F"/>
    <w:rsid w:val="7A76EEF7"/>
    <w:rsid w:val="7A7CC58F"/>
    <w:rsid w:val="7A7F4029"/>
    <w:rsid w:val="7A821C8B"/>
    <w:rsid w:val="7A9F4EB1"/>
    <w:rsid w:val="7AA0C54B"/>
    <w:rsid w:val="7AB8BEB8"/>
    <w:rsid w:val="7AD9831A"/>
    <w:rsid w:val="7AEA070C"/>
    <w:rsid w:val="7B054201"/>
    <w:rsid w:val="7B06F595"/>
    <w:rsid w:val="7B0D815A"/>
    <w:rsid w:val="7B259FA1"/>
    <w:rsid w:val="7B357B1B"/>
    <w:rsid w:val="7B36806E"/>
    <w:rsid w:val="7B377EEC"/>
    <w:rsid w:val="7B3D5943"/>
    <w:rsid w:val="7B434789"/>
    <w:rsid w:val="7B65FAA0"/>
    <w:rsid w:val="7B66CEBB"/>
    <w:rsid w:val="7B68DD24"/>
    <w:rsid w:val="7B886CD3"/>
    <w:rsid w:val="7B8DB0B2"/>
    <w:rsid w:val="7BA512A7"/>
    <w:rsid w:val="7BA93133"/>
    <w:rsid w:val="7BB95039"/>
    <w:rsid w:val="7BFA2015"/>
    <w:rsid w:val="7C09C372"/>
    <w:rsid w:val="7C1F63DD"/>
    <w:rsid w:val="7C25B239"/>
    <w:rsid w:val="7C2A45C0"/>
    <w:rsid w:val="7C2EB3D9"/>
    <w:rsid w:val="7C317660"/>
    <w:rsid w:val="7C52BA53"/>
    <w:rsid w:val="7C58EEC0"/>
    <w:rsid w:val="7C6D9D85"/>
    <w:rsid w:val="7C73AAC8"/>
    <w:rsid w:val="7C7FB7D5"/>
    <w:rsid w:val="7C8F6D73"/>
    <w:rsid w:val="7C911AE5"/>
    <w:rsid w:val="7CB10B75"/>
    <w:rsid w:val="7CB6EF6C"/>
    <w:rsid w:val="7CC5AAE3"/>
    <w:rsid w:val="7CD2479B"/>
    <w:rsid w:val="7D0F51FF"/>
    <w:rsid w:val="7D252221"/>
    <w:rsid w:val="7D29CEA6"/>
    <w:rsid w:val="7D394149"/>
    <w:rsid w:val="7D39741A"/>
    <w:rsid w:val="7D4170F4"/>
    <w:rsid w:val="7D42B408"/>
    <w:rsid w:val="7D4A1779"/>
    <w:rsid w:val="7D71CD42"/>
    <w:rsid w:val="7DCB9575"/>
    <w:rsid w:val="7DD5E70F"/>
    <w:rsid w:val="7DFC60F4"/>
    <w:rsid w:val="7DFC864B"/>
    <w:rsid w:val="7E0B4D44"/>
    <w:rsid w:val="7E0C45B8"/>
    <w:rsid w:val="7E2FD7F5"/>
    <w:rsid w:val="7E447F11"/>
    <w:rsid w:val="7E4D81AC"/>
    <w:rsid w:val="7E5604DA"/>
    <w:rsid w:val="7E5C45AD"/>
    <w:rsid w:val="7E82BDF0"/>
    <w:rsid w:val="7E93FDD4"/>
    <w:rsid w:val="7EB7DFDB"/>
    <w:rsid w:val="7EBAD438"/>
    <w:rsid w:val="7EF4155E"/>
    <w:rsid w:val="7F017C2A"/>
    <w:rsid w:val="7F090EDB"/>
    <w:rsid w:val="7F16C281"/>
    <w:rsid w:val="7F3BB4F9"/>
    <w:rsid w:val="7F54824C"/>
    <w:rsid w:val="7F8FA2BA"/>
    <w:rsid w:val="7FA2EBFA"/>
    <w:rsid w:val="7FAF55E1"/>
    <w:rsid w:val="7FB38002"/>
    <w:rsid w:val="7FB95F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8715A"/>
  <w15:docId w15:val="{894040E7-F4F3-42A8-87AC-72CBFEF2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BC"/>
    <w:pPr>
      <w:widowControl w:val="0"/>
      <w:spacing w:line="240" w:lineRule="atLeast"/>
    </w:pPr>
    <w:rPr>
      <w:noProof/>
      <w:lang w:val="vi-VN"/>
    </w:rPr>
  </w:style>
  <w:style w:type="paragraph" w:styleId="Heading1">
    <w:name w:val="heading 1"/>
    <w:basedOn w:val="Normal"/>
    <w:next w:val="Normal"/>
    <w:qFormat/>
    <w:pPr>
      <w:keepNext/>
      <w:numPr>
        <w:numId w:val="18"/>
      </w:numPr>
      <w:spacing w:before="120" w:after="60"/>
      <w:outlineLvl w:val="0"/>
    </w:pPr>
    <w:rPr>
      <w:rFonts w:ascii="Arial" w:hAnsi="Arial"/>
      <w:b/>
      <w:sz w:val="24"/>
    </w:rPr>
  </w:style>
  <w:style w:type="paragraph" w:styleId="Heading2">
    <w:name w:val="heading 2"/>
    <w:basedOn w:val="Heading1"/>
    <w:next w:val="Normal"/>
    <w:qFormat/>
    <w:rsid w:val="00380D37"/>
    <w:pPr>
      <w:numPr>
        <w:ilvl w:val="1"/>
      </w:numPr>
      <w:outlineLvl w:val="1"/>
    </w:pPr>
    <w:rPr>
      <w:sz w:val="22"/>
    </w:rPr>
  </w:style>
  <w:style w:type="paragraph" w:styleId="Heading3">
    <w:name w:val="heading 3"/>
    <w:basedOn w:val="Heading1"/>
    <w:next w:val="Normal"/>
    <w:qFormat/>
    <w:rsid w:val="00D2400D"/>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8"/>
      </w:numPr>
      <w:spacing w:before="240" w:after="60"/>
      <w:outlineLvl w:val="4"/>
    </w:pPr>
    <w:rPr>
      <w:sz w:val="22"/>
    </w:rPr>
  </w:style>
  <w:style w:type="paragraph" w:styleId="Heading6">
    <w:name w:val="heading 6"/>
    <w:basedOn w:val="Normal"/>
    <w:next w:val="Normal"/>
    <w:qFormat/>
    <w:pPr>
      <w:numPr>
        <w:ilvl w:val="5"/>
        <w:numId w:val="18"/>
      </w:numPr>
      <w:spacing w:before="240" w:after="60"/>
      <w:outlineLvl w:val="5"/>
    </w:pPr>
    <w:rPr>
      <w:i/>
      <w:sz w:val="22"/>
    </w:rPr>
  </w:style>
  <w:style w:type="paragraph" w:styleId="Heading7">
    <w:name w:val="heading 7"/>
    <w:basedOn w:val="Normal"/>
    <w:next w:val="Normal"/>
    <w:qFormat/>
    <w:pPr>
      <w:numPr>
        <w:ilvl w:val="6"/>
        <w:numId w:val="18"/>
      </w:numPr>
      <w:spacing w:before="240" w:after="60"/>
      <w:outlineLvl w:val="6"/>
    </w:pPr>
  </w:style>
  <w:style w:type="paragraph" w:styleId="Heading8">
    <w:name w:val="heading 8"/>
    <w:basedOn w:val="Normal"/>
    <w:next w:val="Normal"/>
    <w:qFormat/>
    <w:pPr>
      <w:numPr>
        <w:ilvl w:val="7"/>
        <w:numId w:val="18"/>
      </w:numPr>
      <w:spacing w:before="240" w:after="60"/>
      <w:outlineLvl w:val="7"/>
    </w:pPr>
    <w:rPr>
      <w:i/>
    </w:rPr>
  </w:style>
  <w:style w:type="paragraph" w:styleId="Heading9">
    <w:name w:val="heading 9"/>
    <w:basedOn w:val="Normal"/>
    <w:next w:val="Normal"/>
    <w:qFormat/>
    <w:pPr>
      <w:numPr>
        <w:ilvl w:val="8"/>
        <w:numId w:val="1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PlaceholderText">
    <w:name w:val="Placeholder Text"/>
    <w:basedOn w:val="DefaultParagraphFont"/>
    <w:uiPriority w:val="99"/>
    <w:semiHidden/>
    <w:rsid w:val="00E6496E"/>
    <w:rPr>
      <w:color w:val="808080"/>
    </w:rPr>
  </w:style>
  <w:style w:type="paragraph" w:styleId="TOCHeading">
    <w:name w:val="TOC Heading"/>
    <w:basedOn w:val="Heading1"/>
    <w:next w:val="Normal"/>
    <w:uiPriority w:val="39"/>
    <w:unhideWhenUsed/>
    <w:qFormat/>
    <w:rsid w:val="00A8127F"/>
    <w:pPr>
      <w:keepLines/>
      <w:widowControl/>
      <w:numPr>
        <w:numId w:val="0"/>
      </w:numPr>
      <w:spacing w:before="240" w:after="0" w:line="259" w:lineRule="auto"/>
      <w:outlineLvl w:val="9"/>
    </w:pPr>
    <w:rPr>
      <w:rFonts w:asciiTheme="majorHAnsi" w:eastAsiaTheme="majorEastAsia" w:hAnsiTheme="majorHAnsi" w:cstheme="majorBidi"/>
      <w:b w:val="0"/>
      <w:noProof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07D01F-559C-4A58-B747-5B9BFC88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12</Pages>
  <Words>2485</Words>
  <Characters>14171</Characters>
  <Application>Microsoft Office Word</Application>
  <DocSecurity>0</DocSecurity>
  <Lines>118</Lines>
  <Paragraphs>33</Paragraphs>
  <ScaleCrop>false</ScaleCrop>
  <Company>&lt;Company Name&gt;</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Vy Foxy</cp:lastModifiedBy>
  <cp:revision>2</cp:revision>
  <cp:lastPrinted>2022-11-10T14:48:00Z</cp:lastPrinted>
  <dcterms:created xsi:type="dcterms:W3CDTF">2022-11-15T20:08:00Z</dcterms:created>
  <dcterms:modified xsi:type="dcterms:W3CDTF">2022-11-15T20:08:00Z</dcterms:modified>
</cp:coreProperties>
</file>