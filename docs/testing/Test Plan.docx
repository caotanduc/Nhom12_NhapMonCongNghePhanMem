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AE8F" w14:textId="75F4CADB" w:rsidR="00435FBC" w:rsidRPr="00FB79C7" w:rsidRDefault="00607953">
      <w:pPr>
        <w:pStyle w:val="Project"/>
        <w:rPr>
          <w:noProof/>
          <w:lang w:val="vi-VN"/>
        </w:rPr>
      </w:pPr>
      <w:r w:rsidRPr="00FB79C7">
        <w:rPr>
          <w:noProof/>
          <w:lang w:val="vi-VN"/>
        </w:rPr>
        <w:t>Website Đăng ký học phần</w:t>
      </w:r>
    </w:p>
    <w:p w14:paraId="66117ACA" w14:textId="1BFC45A5" w:rsidR="00435FBC" w:rsidRPr="00FB79C7" w:rsidRDefault="00A359B1">
      <w:pPr>
        <w:pStyle w:val="Title"/>
        <w:jc w:val="right"/>
        <w:rPr>
          <w:noProof/>
          <w:lang w:val="vi-VN"/>
        </w:rPr>
      </w:pPr>
      <w:r w:rsidRPr="00FB79C7">
        <w:rPr>
          <w:noProof/>
          <w:lang w:val="vi-VN"/>
        </w:rPr>
        <w:fldChar w:fldCharType="begin"/>
      </w:r>
      <w:r w:rsidRPr="00FB79C7">
        <w:rPr>
          <w:noProof/>
          <w:lang w:val="vi-VN"/>
        </w:rPr>
        <w:instrText>TITLE  \* MERGEFORMAT</w:instrText>
      </w:r>
      <w:r w:rsidRPr="00FB79C7">
        <w:rPr>
          <w:noProof/>
          <w:lang w:val="vi-VN"/>
        </w:rPr>
        <w:fldChar w:fldCharType="separate"/>
      </w:r>
      <w:r w:rsidR="004E597B" w:rsidRPr="00FB79C7">
        <w:rPr>
          <w:noProof/>
          <w:lang w:val="vi-VN"/>
        </w:rPr>
        <w:t xml:space="preserve"> </w:t>
      </w:r>
      <w:r w:rsidR="00855D14" w:rsidRPr="00FB79C7">
        <w:rPr>
          <w:noProof/>
          <w:lang w:val="vi-VN"/>
        </w:rPr>
        <w:t xml:space="preserve"> Iteration</w:t>
      </w:r>
      <w:r w:rsidR="004E597B" w:rsidRPr="00FB79C7">
        <w:rPr>
          <w:noProof/>
          <w:lang w:val="vi-VN"/>
        </w:rPr>
        <w:t>Test Plan</w:t>
      </w:r>
      <w:r w:rsidRPr="00FB79C7">
        <w:rPr>
          <w:noProof/>
          <w:lang w:val="vi-VN"/>
        </w:rPr>
        <w:fldChar w:fldCharType="end"/>
      </w:r>
    </w:p>
    <w:p w14:paraId="47A0853A" w14:textId="77777777" w:rsidR="00435FBC" w:rsidRPr="00FB79C7" w:rsidRDefault="00435FBC">
      <w:pPr>
        <w:rPr>
          <w:noProof/>
          <w:lang w:val="vi-VN"/>
        </w:rPr>
      </w:pPr>
    </w:p>
    <w:p w14:paraId="7423E6D9" w14:textId="6AE5D117" w:rsidR="00435FBC" w:rsidRPr="00FB79C7" w:rsidRDefault="00435FBC">
      <w:pPr>
        <w:pStyle w:val="Title"/>
        <w:jc w:val="right"/>
        <w:rPr>
          <w:noProof/>
          <w:sz w:val="28"/>
          <w:lang w:val="vi-VN"/>
        </w:rPr>
      </w:pPr>
      <w:r w:rsidRPr="00FB79C7">
        <w:rPr>
          <w:noProof/>
          <w:sz w:val="28"/>
          <w:lang w:val="vi-VN"/>
        </w:rPr>
        <w:t>Version 1.0</w:t>
      </w:r>
    </w:p>
    <w:p w14:paraId="205BF870" w14:textId="77777777" w:rsidR="00435FBC" w:rsidRPr="00FB79C7" w:rsidRDefault="00435FBC">
      <w:pPr>
        <w:pStyle w:val="Title"/>
        <w:rPr>
          <w:noProof/>
          <w:sz w:val="28"/>
          <w:lang w:val="vi-VN"/>
        </w:rPr>
      </w:pPr>
    </w:p>
    <w:p w14:paraId="03569FDB" w14:textId="77777777" w:rsidR="00435FBC" w:rsidRPr="00FB79C7" w:rsidRDefault="00435FBC">
      <w:pPr>
        <w:jc w:val="right"/>
        <w:rPr>
          <w:noProof/>
          <w:lang w:val="vi-VN"/>
        </w:rPr>
      </w:pPr>
    </w:p>
    <w:p w14:paraId="2D3F4CC2" w14:textId="77777777" w:rsidR="00435FBC" w:rsidRPr="00FB79C7" w:rsidRDefault="00435FBC">
      <w:pPr>
        <w:pStyle w:val="InfoBlue"/>
        <w:rPr>
          <w:noProof/>
          <w:lang w:val="vi-VN"/>
        </w:rPr>
      </w:pPr>
      <w:r w:rsidRPr="00FB79C7">
        <w:rPr>
          <w:noProof/>
          <w:lang w:val="vi-VN"/>
        </w:rPr>
        <w:t xml:space="preserve"> </w:t>
      </w:r>
    </w:p>
    <w:p w14:paraId="70706ACB" w14:textId="77777777" w:rsidR="00435FBC" w:rsidRPr="00FB79C7" w:rsidRDefault="00435FBC">
      <w:pPr>
        <w:pStyle w:val="InfoBlue"/>
        <w:rPr>
          <w:noProof/>
          <w:lang w:val="vi-VN"/>
        </w:rPr>
        <w:sectPr w:rsidR="00435FBC" w:rsidRPr="00FB79C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BDD00E" w14:textId="77777777" w:rsidR="00435FBC" w:rsidRPr="00FB79C7" w:rsidRDefault="00435FBC">
      <w:pPr>
        <w:pStyle w:val="Title"/>
        <w:rPr>
          <w:noProof/>
          <w:lang w:val="vi-VN"/>
        </w:rPr>
      </w:pPr>
      <w:r w:rsidRPr="00FB79C7">
        <w:rPr>
          <w:noProof/>
          <w:lang w:val="vi-V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:rsidRPr="00FB79C7" w14:paraId="05B76B4E" w14:textId="77777777">
        <w:tc>
          <w:tcPr>
            <w:tcW w:w="2304" w:type="dxa"/>
            <w:shd w:val="pct5" w:color="auto" w:fill="auto"/>
          </w:tcPr>
          <w:p w14:paraId="43E3688D" w14:textId="77777777" w:rsidR="00435FBC" w:rsidRPr="00FB79C7" w:rsidRDefault="00435FBC">
            <w:pPr>
              <w:pStyle w:val="Tabletext"/>
              <w:jc w:val="center"/>
              <w:rPr>
                <w:b/>
                <w:noProof/>
                <w:lang w:val="vi-VN"/>
              </w:rPr>
            </w:pPr>
            <w:r w:rsidRPr="00FB79C7">
              <w:rPr>
                <w:b/>
                <w:noProof/>
                <w:lang w:val="vi-VN"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062EBD4C" w14:textId="77777777" w:rsidR="00435FBC" w:rsidRPr="00FB79C7" w:rsidRDefault="00435FBC">
            <w:pPr>
              <w:pStyle w:val="Tabletext"/>
              <w:jc w:val="center"/>
              <w:rPr>
                <w:b/>
                <w:noProof/>
                <w:lang w:val="vi-VN"/>
              </w:rPr>
            </w:pPr>
            <w:r w:rsidRPr="00FB79C7">
              <w:rPr>
                <w:b/>
                <w:noProof/>
                <w:lang w:val="vi-VN"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4A20B871" w14:textId="77777777" w:rsidR="00435FBC" w:rsidRPr="00FB79C7" w:rsidRDefault="00435FBC">
            <w:pPr>
              <w:pStyle w:val="Tabletext"/>
              <w:jc w:val="center"/>
              <w:rPr>
                <w:b/>
                <w:noProof/>
                <w:lang w:val="vi-VN"/>
              </w:rPr>
            </w:pPr>
            <w:r w:rsidRPr="00FB79C7">
              <w:rPr>
                <w:b/>
                <w:noProof/>
                <w:lang w:val="vi-VN"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50AADA" w14:textId="77777777" w:rsidR="00435FBC" w:rsidRPr="00FB79C7" w:rsidRDefault="00435FBC">
            <w:pPr>
              <w:pStyle w:val="Tabletext"/>
              <w:jc w:val="center"/>
              <w:rPr>
                <w:b/>
                <w:noProof/>
                <w:lang w:val="vi-VN"/>
              </w:rPr>
            </w:pPr>
            <w:r w:rsidRPr="00FB79C7">
              <w:rPr>
                <w:b/>
                <w:noProof/>
                <w:lang w:val="vi-VN"/>
              </w:rPr>
              <w:t>Author</w:t>
            </w:r>
          </w:p>
        </w:tc>
      </w:tr>
      <w:tr w:rsidR="00435FBC" w:rsidRPr="00FB79C7" w14:paraId="32A7D30E" w14:textId="77777777">
        <w:trPr>
          <w:cantSplit/>
        </w:trPr>
        <w:tc>
          <w:tcPr>
            <w:tcW w:w="2304" w:type="dxa"/>
          </w:tcPr>
          <w:p w14:paraId="689C3758" w14:textId="402BAFF6" w:rsidR="00435FBC" w:rsidRPr="00FB79C7" w:rsidRDefault="00607953">
            <w:pPr>
              <w:pStyle w:val="Tabletext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02</w:t>
            </w:r>
            <w:r w:rsidR="00435FBC" w:rsidRPr="00FB79C7">
              <w:rPr>
                <w:noProof/>
                <w:lang w:val="vi-VN"/>
              </w:rPr>
              <w:t>/</w:t>
            </w:r>
            <w:r w:rsidRPr="00FB79C7">
              <w:rPr>
                <w:noProof/>
                <w:lang w:val="vi-VN"/>
              </w:rPr>
              <w:t>01</w:t>
            </w:r>
            <w:r w:rsidR="00435FBC" w:rsidRPr="00FB79C7">
              <w:rPr>
                <w:noProof/>
                <w:lang w:val="vi-VN"/>
              </w:rPr>
              <w:t>/</w:t>
            </w:r>
            <w:r w:rsidRPr="00FB79C7">
              <w:rPr>
                <w:noProof/>
                <w:lang w:val="vi-VN"/>
              </w:rPr>
              <w:t>2023</w:t>
            </w:r>
          </w:p>
        </w:tc>
        <w:tc>
          <w:tcPr>
            <w:tcW w:w="1152" w:type="dxa"/>
          </w:tcPr>
          <w:p w14:paraId="4C042B05" w14:textId="121314B2" w:rsidR="00435FBC" w:rsidRPr="00FB79C7" w:rsidRDefault="00607953">
            <w:pPr>
              <w:pStyle w:val="Tabletext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1</w:t>
            </w:r>
            <w:r w:rsidR="00435FBC" w:rsidRPr="00FB79C7">
              <w:rPr>
                <w:noProof/>
                <w:lang w:val="vi-VN"/>
              </w:rPr>
              <w:t>.</w:t>
            </w:r>
            <w:r w:rsidRPr="00FB79C7">
              <w:rPr>
                <w:noProof/>
                <w:lang w:val="vi-VN"/>
              </w:rPr>
              <w:t>0</w:t>
            </w:r>
          </w:p>
        </w:tc>
        <w:tc>
          <w:tcPr>
            <w:tcW w:w="3744" w:type="dxa"/>
          </w:tcPr>
          <w:p w14:paraId="56F348EA" w14:textId="3C5F66E2" w:rsidR="00435FBC" w:rsidRPr="00FB79C7" w:rsidRDefault="004B024A">
            <w:pPr>
              <w:pStyle w:val="Tabletext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Liệt kê và mô tả các tính năng kiểm thử</w:t>
            </w:r>
          </w:p>
        </w:tc>
        <w:tc>
          <w:tcPr>
            <w:tcW w:w="2304" w:type="dxa"/>
          </w:tcPr>
          <w:p w14:paraId="4E411AA4" w14:textId="0948D7B2" w:rsidR="00435FBC" w:rsidRPr="00FB79C7" w:rsidRDefault="00607953">
            <w:pPr>
              <w:pStyle w:val="Tabletext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Lê Đức Hậu</w:t>
            </w:r>
          </w:p>
        </w:tc>
      </w:tr>
      <w:tr w:rsidR="00435FBC" w:rsidRPr="00FB79C7" w14:paraId="66A93F80" w14:textId="77777777">
        <w:trPr>
          <w:cantSplit/>
        </w:trPr>
        <w:tc>
          <w:tcPr>
            <w:tcW w:w="2304" w:type="dxa"/>
          </w:tcPr>
          <w:p w14:paraId="6B5892E1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  <w:tc>
          <w:tcPr>
            <w:tcW w:w="1152" w:type="dxa"/>
          </w:tcPr>
          <w:p w14:paraId="4007B6ED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  <w:tc>
          <w:tcPr>
            <w:tcW w:w="3744" w:type="dxa"/>
          </w:tcPr>
          <w:p w14:paraId="03017F3D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  <w:tc>
          <w:tcPr>
            <w:tcW w:w="2304" w:type="dxa"/>
          </w:tcPr>
          <w:p w14:paraId="6B7AF22B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</w:tr>
      <w:tr w:rsidR="00435FBC" w:rsidRPr="00FB79C7" w14:paraId="4FE266FE" w14:textId="77777777">
        <w:trPr>
          <w:cantSplit/>
        </w:trPr>
        <w:tc>
          <w:tcPr>
            <w:tcW w:w="2304" w:type="dxa"/>
          </w:tcPr>
          <w:p w14:paraId="05F60737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  <w:tc>
          <w:tcPr>
            <w:tcW w:w="1152" w:type="dxa"/>
          </w:tcPr>
          <w:p w14:paraId="4A7F8A2B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  <w:tc>
          <w:tcPr>
            <w:tcW w:w="3744" w:type="dxa"/>
          </w:tcPr>
          <w:p w14:paraId="19E46E83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  <w:tc>
          <w:tcPr>
            <w:tcW w:w="2304" w:type="dxa"/>
          </w:tcPr>
          <w:p w14:paraId="6B7057BA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</w:tr>
      <w:tr w:rsidR="00435FBC" w:rsidRPr="00FB79C7" w14:paraId="39F0F562" w14:textId="77777777">
        <w:trPr>
          <w:cantSplit/>
        </w:trPr>
        <w:tc>
          <w:tcPr>
            <w:tcW w:w="2304" w:type="dxa"/>
          </w:tcPr>
          <w:p w14:paraId="3B95F1D2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  <w:tc>
          <w:tcPr>
            <w:tcW w:w="1152" w:type="dxa"/>
          </w:tcPr>
          <w:p w14:paraId="026ACD13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  <w:tc>
          <w:tcPr>
            <w:tcW w:w="3744" w:type="dxa"/>
          </w:tcPr>
          <w:p w14:paraId="564A05D4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  <w:tc>
          <w:tcPr>
            <w:tcW w:w="2304" w:type="dxa"/>
          </w:tcPr>
          <w:p w14:paraId="70CE6B22" w14:textId="77777777" w:rsidR="00435FBC" w:rsidRPr="00FB79C7" w:rsidRDefault="00435FBC">
            <w:pPr>
              <w:pStyle w:val="Tabletext"/>
              <w:rPr>
                <w:noProof/>
                <w:lang w:val="vi-VN"/>
              </w:rPr>
            </w:pPr>
          </w:p>
        </w:tc>
      </w:tr>
    </w:tbl>
    <w:p w14:paraId="6C027828" w14:textId="77777777" w:rsidR="00435FBC" w:rsidRPr="00FB79C7" w:rsidRDefault="00435FBC">
      <w:pPr>
        <w:rPr>
          <w:noProof/>
          <w:lang w:val="vi-VN"/>
        </w:rPr>
      </w:pPr>
    </w:p>
    <w:p w14:paraId="35C88247" w14:textId="77777777" w:rsidR="00435FBC" w:rsidRPr="00FB79C7" w:rsidRDefault="00435FBC">
      <w:pPr>
        <w:pStyle w:val="Title"/>
        <w:rPr>
          <w:noProof/>
          <w:lang w:val="vi-VN"/>
        </w:rPr>
      </w:pPr>
      <w:r w:rsidRPr="00FB79C7">
        <w:rPr>
          <w:noProof/>
          <w:lang w:val="vi-VN"/>
        </w:rPr>
        <w:br w:type="page"/>
      </w:r>
      <w:r w:rsidRPr="00FB79C7">
        <w:rPr>
          <w:noProof/>
          <w:lang w:val="vi-VN"/>
        </w:rPr>
        <w:lastRenderedPageBreak/>
        <w:t>Table of Contents</w:t>
      </w:r>
    </w:p>
    <w:p w14:paraId="0ED9C833" w14:textId="6B3203AB" w:rsidR="00A44A59" w:rsidRPr="00FB79C7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 w:rsidRPr="00FB79C7">
        <w:rPr>
          <w:noProof/>
          <w:lang w:val="vi-VN"/>
        </w:rPr>
        <w:fldChar w:fldCharType="begin"/>
      </w:r>
      <w:r w:rsidRPr="00FB79C7">
        <w:rPr>
          <w:noProof/>
          <w:lang w:val="vi-VN"/>
        </w:rPr>
        <w:instrText xml:space="preserve"> TOC \o "1-3" </w:instrText>
      </w:r>
      <w:r w:rsidRPr="00FB79C7">
        <w:rPr>
          <w:noProof/>
          <w:lang w:val="vi-VN"/>
        </w:rPr>
        <w:fldChar w:fldCharType="separate"/>
      </w:r>
      <w:r w:rsidR="00A44A59" w:rsidRPr="00FB79C7">
        <w:rPr>
          <w:noProof/>
          <w:lang w:val="vi-VN"/>
        </w:rPr>
        <w:t>1.</w:t>
      </w:r>
      <w:r w:rsidR="00A44A59" w:rsidRPr="00FB79C7"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  <w:tab/>
      </w:r>
      <w:r w:rsidR="00A44A59" w:rsidRPr="00FB79C7">
        <w:rPr>
          <w:noProof/>
          <w:lang w:val="vi-VN"/>
        </w:rPr>
        <w:t>Introduction</w:t>
      </w:r>
      <w:r w:rsidR="00A44A59" w:rsidRPr="00FB79C7">
        <w:rPr>
          <w:noProof/>
          <w:lang w:val="vi-VN"/>
        </w:rPr>
        <w:tab/>
      </w:r>
      <w:r w:rsidR="00A44A59" w:rsidRPr="00FB79C7">
        <w:rPr>
          <w:noProof/>
          <w:lang w:val="vi-VN"/>
        </w:rPr>
        <w:fldChar w:fldCharType="begin"/>
      </w:r>
      <w:r w:rsidR="00A44A59" w:rsidRPr="00FB79C7">
        <w:rPr>
          <w:noProof/>
          <w:lang w:val="vi-VN"/>
        </w:rPr>
        <w:instrText xml:space="preserve"> PAGEREF _Toc123569488 \h </w:instrText>
      </w:r>
      <w:r w:rsidR="00A44A59" w:rsidRPr="00FB79C7">
        <w:rPr>
          <w:noProof/>
          <w:lang w:val="vi-VN"/>
        </w:rPr>
      </w:r>
      <w:r w:rsidR="00A44A59" w:rsidRPr="00FB79C7">
        <w:rPr>
          <w:noProof/>
          <w:lang w:val="vi-VN"/>
        </w:rPr>
        <w:fldChar w:fldCharType="separate"/>
      </w:r>
      <w:r w:rsidR="00A44A59" w:rsidRPr="00FB79C7">
        <w:rPr>
          <w:noProof/>
          <w:lang w:val="vi-VN"/>
        </w:rPr>
        <w:t>4</w:t>
      </w:r>
      <w:r w:rsidR="00A44A59" w:rsidRPr="00FB79C7">
        <w:rPr>
          <w:noProof/>
          <w:lang w:val="vi-VN"/>
        </w:rPr>
        <w:fldChar w:fldCharType="end"/>
      </w:r>
    </w:p>
    <w:p w14:paraId="53E20DB7" w14:textId="2A1ED5AE" w:rsidR="00A44A59" w:rsidRPr="00FB79C7" w:rsidRDefault="00A44A5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 w:rsidRPr="00FB79C7">
        <w:rPr>
          <w:noProof/>
          <w:lang w:val="vi-VN"/>
        </w:rPr>
        <w:t>2.</w:t>
      </w:r>
      <w:r w:rsidRPr="00FB79C7"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  <w:tab/>
      </w:r>
      <w:r w:rsidRPr="00FB79C7">
        <w:rPr>
          <w:noProof/>
          <w:lang w:val="vi-VN"/>
        </w:rPr>
        <w:t>Target Test Items</w:t>
      </w:r>
      <w:r w:rsidRPr="00FB79C7">
        <w:rPr>
          <w:noProof/>
          <w:lang w:val="vi-VN"/>
        </w:rPr>
        <w:tab/>
      </w:r>
      <w:r w:rsidRPr="00FB79C7">
        <w:rPr>
          <w:noProof/>
          <w:lang w:val="vi-VN"/>
        </w:rPr>
        <w:fldChar w:fldCharType="begin"/>
      </w:r>
      <w:r w:rsidRPr="00FB79C7">
        <w:rPr>
          <w:noProof/>
          <w:lang w:val="vi-VN"/>
        </w:rPr>
        <w:instrText xml:space="preserve"> PAGEREF _Toc123569489 \h </w:instrText>
      </w:r>
      <w:r w:rsidRPr="00FB79C7">
        <w:rPr>
          <w:noProof/>
          <w:lang w:val="vi-VN"/>
        </w:rPr>
      </w:r>
      <w:r w:rsidRPr="00FB79C7">
        <w:rPr>
          <w:noProof/>
          <w:lang w:val="vi-VN"/>
        </w:rPr>
        <w:fldChar w:fldCharType="separate"/>
      </w:r>
      <w:r w:rsidRPr="00FB79C7">
        <w:rPr>
          <w:noProof/>
          <w:lang w:val="vi-VN"/>
        </w:rPr>
        <w:t>4</w:t>
      </w:r>
      <w:r w:rsidRPr="00FB79C7">
        <w:rPr>
          <w:noProof/>
          <w:lang w:val="vi-VN"/>
        </w:rPr>
        <w:fldChar w:fldCharType="end"/>
      </w:r>
    </w:p>
    <w:p w14:paraId="2235005F" w14:textId="1392B90C" w:rsidR="00A44A59" w:rsidRPr="00FB79C7" w:rsidRDefault="00A44A5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 w:rsidRPr="00FB79C7">
        <w:rPr>
          <w:noProof/>
          <w:lang w:val="vi-VN"/>
        </w:rPr>
        <w:t>3.</w:t>
      </w:r>
      <w:r w:rsidRPr="00FB79C7"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  <w:tab/>
      </w:r>
      <w:r w:rsidRPr="00FB79C7">
        <w:rPr>
          <w:noProof/>
          <w:lang w:val="vi-VN"/>
        </w:rPr>
        <w:t>Environmental Needs</w:t>
      </w:r>
      <w:r w:rsidRPr="00FB79C7">
        <w:rPr>
          <w:noProof/>
          <w:lang w:val="vi-VN"/>
        </w:rPr>
        <w:tab/>
      </w:r>
      <w:r w:rsidRPr="00FB79C7">
        <w:rPr>
          <w:noProof/>
          <w:lang w:val="vi-VN"/>
        </w:rPr>
        <w:fldChar w:fldCharType="begin"/>
      </w:r>
      <w:r w:rsidRPr="00FB79C7">
        <w:rPr>
          <w:noProof/>
          <w:lang w:val="vi-VN"/>
        </w:rPr>
        <w:instrText xml:space="preserve"> PAGEREF _Toc123569490 \h </w:instrText>
      </w:r>
      <w:r w:rsidRPr="00FB79C7">
        <w:rPr>
          <w:noProof/>
          <w:lang w:val="vi-VN"/>
        </w:rPr>
      </w:r>
      <w:r w:rsidRPr="00FB79C7">
        <w:rPr>
          <w:noProof/>
          <w:lang w:val="vi-VN"/>
        </w:rPr>
        <w:fldChar w:fldCharType="separate"/>
      </w:r>
      <w:r w:rsidRPr="00FB79C7">
        <w:rPr>
          <w:noProof/>
          <w:lang w:val="vi-VN"/>
        </w:rPr>
        <w:t>4</w:t>
      </w:r>
      <w:r w:rsidRPr="00FB79C7">
        <w:rPr>
          <w:noProof/>
          <w:lang w:val="vi-VN"/>
        </w:rPr>
        <w:fldChar w:fldCharType="end"/>
      </w:r>
    </w:p>
    <w:p w14:paraId="665BFCA6" w14:textId="430D0E0B" w:rsidR="00A44A59" w:rsidRPr="00FB79C7" w:rsidRDefault="00A44A5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 w:rsidRPr="00FB79C7">
        <w:rPr>
          <w:noProof/>
          <w:lang w:val="vi-VN"/>
        </w:rPr>
        <w:t>3.1</w:t>
      </w:r>
      <w:r w:rsidRPr="00FB79C7"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  <w:tab/>
      </w:r>
      <w:r w:rsidRPr="00FB79C7">
        <w:rPr>
          <w:noProof/>
          <w:lang w:val="vi-VN"/>
        </w:rPr>
        <w:t>Hardware Requirements</w:t>
      </w:r>
      <w:r w:rsidRPr="00FB79C7">
        <w:rPr>
          <w:noProof/>
          <w:lang w:val="vi-VN"/>
        </w:rPr>
        <w:tab/>
      </w:r>
      <w:r w:rsidRPr="00FB79C7">
        <w:rPr>
          <w:noProof/>
          <w:lang w:val="vi-VN"/>
        </w:rPr>
        <w:fldChar w:fldCharType="begin"/>
      </w:r>
      <w:r w:rsidRPr="00FB79C7">
        <w:rPr>
          <w:noProof/>
          <w:lang w:val="vi-VN"/>
        </w:rPr>
        <w:instrText xml:space="preserve"> PAGEREF _Toc123569491 \h </w:instrText>
      </w:r>
      <w:r w:rsidRPr="00FB79C7">
        <w:rPr>
          <w:noProof/>
          <w:lang w:val="vi-VN"/>
        </w:rPr>
      </w:r>
      <w:r w:rsidRPr="00FB79C7">
        <w:rPr>
          <w:noProof/>
          <w:lang w:val="vi-VN"/>
        </w:rPr>
        <w:fldChar w:fldCharType="separate"/>
      </w:r>
      <w:r w:rsidRPr="00FB79C7">
        <w:rPr>
          <w:noProof/>
          <w:lang w:val="vi-VN"/>
        </w:rPr>
        <w:t>4</w:t>
      </w:r>
      <w:r w:rsidRPr="00FB79C7">
        <w:rPr>
          <w:noProof/>
          <w:lang w:val="vi-VN"/>
        </w:rPr>
        <w:fldChar w:fldCharType="end"/>
      </w:r>
    </w:p>
    <w:p w14:paraId="71F858B9" w14:textId="72C96D83" w:rsidR="00A44A59" w:rsidRPr="00FB79C7" w:rsidRDefault="00A44A5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 w:rsidRPr="00FB79C7">
        <w:rPr>
          <w:noProof/>
          <w:lang w:val="vi-VN"/>
        </w:rPr>
        <w:t>3.2</w:t>
      </w:r>
      <w:r w:rsidRPr="00FB79C7"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  <w:tab/>
      </w:r>
      <w:r w:rsidRPr="00FB79C7">
        <w:rPr>
          <w:noProof/>
          <w:lang w:val="vi-VN"/>
        </w:rPr>
        <w:t>Software in the Test Environment</w:t>
      </w:r>
      <w:r w:rsidRPr="00FB79C7">
        <w:rPr>
          <w:noProof/>
          <w:lang w:val="vi-VN"/>
        </w:rPr>
        <w:tab/>
      </w:r>
      <w:r w:rsidRPr="00FB79C7">
        <w:rPr>
          <w:noProof/>
          <w:lang w:val="vi-VN"/>
        </w:rPr>
        <w:fldChar w:fldCharType="begin"/>
      </w:r>
      <w:r w:rsidRPr="00FB79C7">
        <w:rPr>
          <w:noProof/>
          <w:lang w:val="vi-VN"/>
        </w:rPr>
        <w:instrText xml:space="preserve"> PAGEREF _Toc123569492 \h </w:instrText>
      </w:r>
      <w:r w:rsidRPr="00FB79C7">
        <w:rPr>
          <w:noProof/>
          <w:lang w:val="vi-VN"/>
        </w:rPr>
      </w:r>
      <w:r w:rsidRPr="00FB79C7">
        <w:rPr>
          <w:noProof/>
          <w:lang w:val="vi-VN"/>
        </w:rPr>
        <w:fldChar w:fldCharType="separate"/>
      </w:r>
      <w:r w:rsidRPr="00FB79C7">
        <w:rPr>
          <w:noProof/>
          <w:lang w:val="vi-VN"/>
        </w:rPr>
        <w:t>4</w:t>
      </w:r>
      <w:r w:rsidRPr="00FB79C7">
        <w:rPr>
          <w:noProof/>
          <w:lang w:val="vi-VN"/>
        </w:rPr>
        <w:fldChar w:fldCharType="end"/>
      </w:r>
    </w:p>
    <w:p w14:paraId="5F70AB0A" w14:textId="47DAFC21" w:rsidR="00A44A59" w:rsidRPr="00FB79C7" w:rsidRDefault="00A44A5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 w:rsidRPr="00FB79C7">
        <w:rPr>
          <w:noProof/>
          <w:lang w:val="vi-VN"/>
        </w:rPr>
        <w:t>3.3</w:t>
      </w:r>
      <w:r w:rsidRPr="00FB79C7"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  <w:tab/>
      </w:r>
      <w:r w:rsidRPr="00FB79C7">
        <w:rPr>
          <w:noProof/>
          <w:lang w:val="vi-VN"/>
        </w:rPr>
        <w:t>Productivity and Support Tools</w:t>
      </w:r>
      <w:r w:rsidRPr="00FB79C7">
        <w:rPr>
          <w:noProof/>
          <w:lang w:val="vi-VN"/>
        </w:rPr>
        <w:tab/>
      </w:r>
      <w:r w:rsidRPr="00FB79C7">
        <w:rPr>
          <w:noProof/>
          <w:lang w:val="vi-VN"/>
        </w:rPr>
        <w:fldChar w:fldCharType="begin"/>
      </w:r>
      <w:r w:rsidRPr="00FB79C7">
        <w:rPr>
          <w:noProof/>
          <w:lang w:val="vi-VN"/>
        </w:rPr>
        <w:instrText xml:space="preserve"> PAGEREF _Toc123569493 \h </w:instrText>
      </w:r>
      <w:r w:rsidRPr="00FB79C7">
        <w:rPr>
          <w:noProof/>
          <w:lang w:val="vi-VN"/>
        </w:rPr>
      </w:r>
      <w:r w:rsidRPr="00FB79C7">
        <w:rPr>
          <w:noProof/>
          <w:lang w:val="vi-VN"/>
        </w:rPr>
        <w:fldChar w:fldCharType="separate"/>
      </w:r>
      <w:r w:rsidRPr="00FB79C7">
        <w:rPr>
          <w:noProof/>
          <w:lang w:val="vi-VN"/>
        </w:rPr>
        <w:t>5</w:t>
      </w:r>
      <w:r w:rsidRPr="00FB79C7">
        <w:rPr>
          <w:noProof/>
          <w:lang w:val="vi-VN"/>
        </w:rPr>
        <w:fldChar w:fldCharType="end"/>
      </w:r>
    </w:p>
    <w:p w14:paraId="005E85F7" w14:textId="3D356814" w:rsidR="00A44A59" w:rsidRPr="00FB79C7" w:rsidRDefault="00A44A5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 w:rsidRPr="00FB79C7">
        <w:rPr>
          <w:noProof/>
          <w:lang w:val="vi-VN"/>
        </w:rPr>
        <w:t>4.</w:t>
      </w:r>
      <w:r w:rsidRPr="00FB79C7"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  <w:tab/>
      </w:r>
      <w:r w:rsidRPr="00FB79C7">
        <w:rPr>
          <w:noProof/>
          <w:lang w:val="vi-VN"/>
        </w:rPr>
        <w:t>Responsibilities, Staffing, and Training Needs</w:t>
      </w:r>
      <w:r w:rsidRPr="00FB79C7">
        <w:rPr>
          <w:noProof/>
          <w:lang w:val="vi-VN"/>
        </w:rPr>
        <w:tab/>
      </w:r>
      <w:r w:rsidRPr="00FB79C7">
        <w:rPr>
          <w:noProof/>
          <w:lang w:val="vi-VN"/>
        </w:rPr>
        <w:fldChar w:fldCharType="begin"/>
      </w:r>
      <w:r w:rsidRPr="00FB79C7">
        <w:rPr>
          <w:noProof/>
          <w:lang w:val="vi-VN"/>
        </w:rPr>
        <w:instrText xml:space="preserve"> PAGEREF _Toc123569494 \h </w:instrText>
      </w:r>
      <w:r w:rsidRPr="00FB79C7">
        <w:rPr>
          <w:noProof/>
          <w:lang w:val="vi-VN"/>
        </w:rPr>
      </w:r>
      <w:r w:rsidRPr="00FB79C7">
        <w:rPr>
          <w:noProof/>
          <w:lang w:val="vi-VN"/>
        </w:rPr>
        <w:fldChar w:fldCharType="separate"/>
      </w:r>
      <w:r w:rsidRPr="00FB79C7">
        <w:rPr>
          <w:noProof/>
          <w:lang w:val="vi-VN"/>
        </w:rPr>
        <w:t>5</w:t>
      </w:r>
      <w:r w:rsidRPr="00FB79C7">
        <w:rPr>
          <w:noProof/>
          <w:lang w:val="vi-VN"/>
        </w:rPr>
        <w:fldChar w:fldCharType="end"/>
      </w:r>
    </w:p>
    <w:p w14:paraId="4545F45A" w14:textId="335BC5C5" w:rsidR="00A44A59" w:rsidRPr="00FB79C7" w:rsidRDefault="00A44A5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 w:rsidRPr="00FB79C7">
        <w:rPr>
          <w:noProof/>
          <w:lang w:val="vi-VN"/>
        </w:rPr>
        <w:t>4.1</w:t>
      </w:r>
      <w:r w:rsidRPr="00FB79C7"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  <w:tab/>
      </w:r>
      <w:r w:rsidRPr="00FB79C7">
        <w:rPr>
          <w:noProof/>
          <w:lang w:val="vi-VN"/>
        </w:rPr>
        <w:t>People and Roles</w:t>
      </w:r>
      <w:r w:rsidRPr="00FB79C7">
        <w:rPr>
          <w:noProof/>
          <w:lang w:val="vi-VN"/>
        </w:rPr>
        <w:tab/>
      </w:r>
      <w:r w:rsidRPr="00FB79C7">
        <w:rPr>
          <w:noProof/>
          <w:lang w:val="vi-VN"/>
        </w:rPr>
        <w:fldChar w:fldCharType="begin"/>
      </w:r>
      <w:r w:rsidRPr="00FB79C7">
        <w:rPr>
          <w:noProof/>
          <w:lang w:val="vi-VN"/>
        </w:rPr>
        <w:instrText xml:space="preserve"> PAGEREF _Toc123569495 \h </w:instrText>
      </w:r>
      <w:r w:rsidRPr="00FB79C7">
        <w:rPr>
          <w:noProof/>
          <w:lang w:val="vi-VN"/>
        </w:rPr>
      </w:r>
      <w:r w:rsidRPr="00FB79C7">
        <w:rPr>
          <w:noProof/>
          <w:lang w:val="vi-VN"/>
        </w:rPr>
        <w:fldChar w:fldCharType="separate"/>
      </w:r>
      <w:r w:rsidRPr="00FB79C7">
        <w:rPr>
          <w:noProof/>
          <w:lang w:val="vi-VN"/>
        </w:rPr>
        <w:t>5</w:t>
      </w:r>
      <w:r w:rsidRPr="00FB79C7">
        <w:rPr>
          <w:noProof/>
          <w:lang w:val="vi-VN"/>
        </w:rPr>
        <w:fldChar w:fldCharType="end"/>
      </w:r>
    </w:p>
    <w:p w14:paraId="372BE0A0" w14:textId="27BBED33" w:rsidR="00435FBC" w:rsidRPr="00FB79C7" w:rsidRDefault="00435FBC">
      <w:pPr>
        <w:pStyle w:val="MainTitle"/>
        <w:ind w:left="450" w:firstLine="450"/>
        <w:rPr>
          <w:noProof/>
          <w:lang w:val="vi-VN"/>
        </w:rPr>
      </w:pPr>
      <w:r w:rsidRPr="00FB79C7">
        <w:rPr>
          <w:noProof/>
          <w:lang w:val="vi-VN"/>
        </w:rPr>
        <w:fldChar w:fldCharType="end"/>
      </w:r>
      <w:r w:rsidRPr="00FB79C7">
        <w:rPr>
          <w:noProof/>
          <w:lang w:val="vi-VN"/>
        </w:rPr>
        <w:br w:type="page"/>
      </w:r>
      <w:r w:rsidRPr="00FB79C7">
        <w:rPr>
          <w:noProof/>
          <w:lang w:val="vi-VN"/>
        </w:rPr>
        <w:lastRenderedPageBreak/>
        <w:fldChar w:fldCharType="begin"/>
      </w:r>
      <w:r w:rsidRPr="00FB79C7">
        <w:rPr>
          <w:noProof/>
          <w:lang w:val="vi-VN"/>
        </w:rPr>
        <w:instrText>TITLE  \* MERGEFORMAT</w:instrText>
      </w:r>
      <w:r w:rsidRPr="00FB79C7">
        <w:rPr>
          <w:noProof/>
          <w:lang w:val="vi-VN"/>
        </w:rPr>
        <w:fldChar w:fldCharType="separate"/>
      </w:r>
      <w:r w:rsidR="004E597B" w:rsidRPr="00FB79C7">
        <w:rPr>
          <w:noProof/>
          <w:lang w:val="vi-VN"/>
        </w:rPr>
        <w:t>Iteration Test Plan</w:t>
      </w:r>
      <w:r w:rsidRPr="00FB79C7">
        <w:rPr>
          <w:noProof/>
          <w:lang w:val="vi-VN"/>
        </w:rPr>
        <w:fldChar w:fldCharType="end"/>
      </w:r>
    </w:p>
    <w:p w14:paraId="295539A9" w14:textId="77777777" w:rsidR="00435FBC" w:rsidRPr="00FB79C7" w:rsidRDefault="00435FBC">
      <w:pPr>
        <w:pStyle w:val="Heading1"/>
        <w:rPr>
          <w:noProof/>
          <w:lang w:val="vi-VN"/>
        </w:rPr>
      </w:pPr>
      <w:bookmarkStart w:id="0" w:name="_Toc433104436"/>
      <w:bookmarkStart w:id="1" w:name="_Toc123569488"/>
      <w:r w:rsidRPr="00FB79C7">
        <w:rPr>
          <w:noProof/>
          <w:lang w:val="vi-VN"/>
        </w:rPr>
        <w:t>Introduction</w:t>
      </w:r>
      <w:bookmarkEnd w:id="0"/>
      <w:bookmarkEnd w:id="1"/>
    </w:p>
    <w:p w14:paraId="17AAC9AF" w14:textId="0F59E514" w:rsidR="007A20B9" w:rsidRPr="00FB79C7" w:rsidRDefault="007A20B9" w:rsidP="008B7F20">
      <w:pPr>
        <w:pStyle w:val="BodyText"/>
        <w:rPr>
          <w:noProof/>
          <w:lang w:val="vi-VN"/>
        </w:rPr>
      </w:pPr>
      <w:r w:rsidRPr="00FB79C7">
        <w:rPr>
          <w:noProof/>
          <w:lang w:val="vi-VN"/>
        </w:rPr>
        <w:t>Tài liệu này mô tả kế hoạch kiểm thử hệ thống đăng ký học phần của nhóm 12.</w:t>
      </w:r>
    </w:p>
    <w:p w14:paraId="6751FB6A" w14:textId="68A7C09A" w:rsidR="009058C5" w:rsidRPr="00FB79C7" w:rsidRDefault="009058C5" w:rsidP="008B7F20">
      <w:pPr>
        <w:pStyle w:val="BodyText"/>
        <w:rPr>
          <w:noProof/>
          <w:lang w:val="vi-VN"/>
        </w:rPr>
      </w:pPr>
      <w:r w:rsidRPr="00FB79C7">
        <w:rPr>
          <w:noProof/>
          <w:lang w:val="vi-VN"/>
        </w:rPr>
        <w:t>Mục tiêu:</w:t>
      </w:r>
    </w:p>
    <w:p w14:paraId="5522799C" w14:textId="19916F93" w:rsidR="007A20B9" w:rsidRPr="00FB79C7" w:rsidRDefault="007A20B9" w:rsidP="009058C5">
      <w:pPr>
        <w:pStyle w:val="BodyText"/>
        <w:numPr>
          <w:ilvl w:val="0"/>
          <w:numId w:val="34"/>
        </w:numPr>
        <w:rPr>
          <w:noProof/>
          <w:lang w:val="vi-VN"/>
        </w:rPr>
      </w:pPr>
      <w:r w:rsidRPr="00FB79C7">
        <w:rPr>
          <w:noProof/>
          <w:lang w:val="vi-VN"/>
        </w:rPr>
        <w:t>Xác định thông tin dự án và phần mềm cần được kiểm tra</w:t>
      </w:r>
    </w:p>
    <w:p w14:paraId="42013B64" w14:textId="078CAF5D" w:rsidR="008B7F20" w:rsidRPr="00FB79C7" w:rsidRDefault="007A20B9" w:rsidP="009058C5">
      <w:pPr>
        <w:pStyle w:val="BodyText"/>
        <w:numPr>
          <w:ilvl w:val="0"/>
          <w:numId w:val="34"/>
        </w:numPr>
        <w:rPr>
          <w:noProof/>
          <w:lang w:val="vi-VN"/>
        </w:rPr>
      </w:pPr>
      <w:r w:rsidRPr="00FB79C7">
        <w:rPr>
          <w:noProof/>
          <w:lang w:val="vi-VN"/>
        </w:rPr>
        <w:t>Liệt kê các kiểm tra được đề xuất</w:t>
      </w:r>
      <w:r w:rsidR="008B7F20" w:rsidRPr="00FB79C7">
        <w:rPr>
          <w:noProof/>
          <w:lang w:val="vi-VN"/>
        </w:rPr>
        <w:t>Tài liệu nói về</w:t>
      </w:r>
    </w:p>
    <w:p w14:paraId="596C8135" w14:textId="58CC5C50" w:rsidR="008B7F20" w:rsidRPr="00FB79C7" w:rsidRDefault="007A20B9" w:rsidP="008B7F20">
      <w:pPr>
        <w:pStyle w:val="BodyText"/>
        <w:rPr>
          <w:noProof/>
          <w:lang w:val="vi-VN"/>
        </w:rPr>
      </w:pPr>
      <w:r w:rsidRPr="00FB79C7">
        <w:rPr>
          <w:noProof/>
          <w:lang w:val="vi-VN"/>
        </w:rPr>
        <w:t xml:space="preserve">Người dùng hoặc người kiểm thử sẽ được sử dụng nếu </w:t>
      </w:r>
      <w:r w:rsidR="009058C5" w:rsidRPr="00FB79C7">
        <w:rPr>
          <w:noProof/>
          <w:lang w:val="vi-VN"/>
        </w:rPr>
        <w:t>muốn</w:t>
      </w:r>
    </w:p>
    <w:p w14:paraId="3C0599ED" w14:textId="79EBEF60" w:rsidR="008B7F20" w:rsidRPr="00FB79C7" w:rsidRDefault="008B7F20" w:rsidP="008B7F20">
      <w:pPr>
        <w:pStyle w:val="BodyText"/>
        <w:rPr>
          <w:noProof/>
          <w:lang w:val="vi-VN"/>
        </w:rPr>
      </w:pPr>
      <w:r w:rsidRPr="00FB79C7">
        <w:rPr>
          <w:noProof/>
          <w:lang w:val="vi-VN"/>
        </w:rPr>
        <w:t xml:space="preserve">Các </w:t>
      </w:r>
      <w:r w:rsidR="009058C5" w:rsidRPr="00FB79C7">
        <w:rPr>
          <w:noProof/>
          <w:lang w:val="vi-VN"/>
        </w:rPr>
        <w:t xml:space="preserve">đặc điểm chính: </w:t>
      </w:r>
    </w:p>
    <w:p w14:paraId="13FAE5BE" w14:textId="5C63C0E5" w:rsidR="009058C5" w:rsidRPr="00FB79C7" w:rsidRDefault="009058C5" w:rsidP="009058C5">
      <w:pPr>
        <w:pStyle w:val="BodyText"/>
        <w:numPr>
          <w:ilvl w:val="0"/>
          <w:numId w:val="33"/>
        </w:numPr>
        <w:rPr>
          <w:noProof/>
          <w:lang w:val="vi-VN"/>
        </w:rPr>
      </w:pPr>
      <w:r w:rsidRPr="00FB79C7">
        <w:rPr>
          <w:noProof/>
          <w:lang w:val="vi-VN"/>
        </w:rPr>
        <w:t>Xác định các tài nguyên cần thiết và đưa ra ước tính về các nỗ lực kiểm tra.</w:t>
      </w:r>
    </w:p>
    <w:p w14:paraId="254C447C" w14:textId="5DB566FD" w:rsidR="009058C5" w:rsidRPr="00FB79C7" w:rsidRDefault="009058C5" w:rsidP="009058C5">
      <w:pPr>
        <w:pStyle w:val="BodyText"/>
        <w:numPr>
          <w:ilvl w:val="0"/>
          <w:numId w:val="33"/>
        </w:numPr>
        <w:rPr>
          <w:noProof/>
          <w:lang w:val="vi-VN"/>
        </w:rPr>
      </w:pPr>
      <w:r w:rsidRPr="00FB79C7">
        <w:rPr>
          <w:noProof/>
          <w:lang w:val="vi-VN"/>
        </w:rPr>
        <w:t>Đề xuất và mô tả chiến lược thử nghiệm được sử dụng</w:t>
      </w:r>
    </w:p>
    <w:p w14:paraId="133CE409" w14:textId="4408E62B" w:rsidR="009058C5" w:rsidRPr="00FB79C7" w:rsidRDefault="009058C5" w:rsidP="009058C5">
      <w:pPr>
        <w:pStyle w:val="BodyText"/>
        <w:numPr>
          <w:ilvl w:val="0"/>
          <w:numId w:val="33"/>
        </w:numPr>
        <w:rPr>
          <w:noProof/>
          <w:lang w:val="vi-VN"/>
        </w:rPr>
      </w:pPr>
      <w:r w:rsidRPr="00FB79C7">
        <w:rPr>
          <w:noProof/>
          <w:lang w:val="vi-VN"/>
        </w:rPr>
        <w:t>Liệt kê các yếu tố có thể chuyển giao cho các hoạt động thử nghiệm</w:t>
      </w:r>
    </w:p>
    <w:p w14:paraId="3459A471" w14:textId="77777777" w:rsidR="007A20B9" w:rsidRPr="00FB79C7" w:rsidRDefault="007A20B9" w:rsidP="008B7F20">
      <w:pPr>
        <w:pStyle w:val="BodyText"/>
        <w:rPr>
          <w:noProof/>
          <w:lang w:val="vi-VN"/>
        </w:rPr>
      </w:pPr>
    </w:p>
    <w:p w14:paraId="40EC0C65" w14:textId="77777777" w:rsidR="00435FBC" w:rsidRPr="00FB79C7" w:rsidRDefault="00435FBC">
      <w:pPr>
        <w:pStyle w:val="Heading1"/>
        <w:rPr>
          <w:noProof/>
          <w:lang w:val="vi-VN"/>
        </w:rPr>
      </w:pPr>
      <w:bookmarkStart w:id="2" w:name="_Ref524432434"/>
      <w:bookmarkStart w:id="3" w:name="_Toc123569489"/>
      <w:r w:rsidRPr="00FB79C7">
        <w:rPr>
          <w:noProof/>
          <w:lang w:val="vi-VN"/>
        </w:rPr>
        <w:t>Target Test Items</w:t>
      </w:r>
      <w:bookmarkEnd w:id="2"/>
      <w:bookmarkEnd w:id="3"/>
    </w:p>
    <w:p w14:paraId="75C15380" w14:textId="6C3E7838" w:rsidR="005E0948" w:rsidRPr="00FB79C7" w:rsidRDefault="00ED675C" w:rsidP="00D278C2">
      <w:pPr>
        <w:pStyle w:val="ListParagraph"/>
        <w:widowControl/>
        <w:numPr>
          <w:ilvl w:val="0"/>
          <w:numId w:val="35"/>
        </w:numPr>
        <w:spacing w:line="300" w:lineRule="atLeast"/>
        <w:rPr>
          <w:noProof/>
          <w:lang w:val="vi-VN"/>
        </w:rPr>
      </w:pPr>
      <w:r w:rsidRPr="00FB79C7">
        <w:rPr>
          <w:noProof/>
          <w:lang w:val="vi-VN"/>
        </w:rPr>
        <w:t xml:space="preserve">Đăng </w:t>
      </w:r>
      <w:r w:rsidR="005E0948" w:rsidRPr="00FB79C7">
        <w:rPr>
          <w:noProof/>
          <w:lang w:val="vi-VN"/>
        </w:rPr>
        <w:t xml:space="preserve">nhập, </w:t>
      </w:r>
      <w:r w:rsidRPr="00FB79C7">
        <w:rPr>
          <w:noProof/>
          <w:lang w:val="vi-VN"/>
        </w:rPr>
        <w:t xml:space="preserve">đăng xuất </w:t>
      </w:r>
    </w:p>
    <w:p w14:paraId="021D45A4" w14:textId="7D9DB53F" w:rsidR="00ED675C" w:rsidRPr="00FB79C7" w:rsidRDefault="00ED675C" w:rsidP="00D278C2">
      <w:pPr>
        <w:pStyle w:val="ListParagraph"/>
        <w:widowControl/>
        <w:numPr>
          <w:ilvl w:val="0"/>
          <w:numId w:val="35"/>
        </w:numPr>
        <w:spacing w:line="300" w:lineRule="atLeast"/>
        <w:rPr>
          <w:noProof/>
          <w:lang w:val="vi-VN"/>
        </w:rPr>
      </w:pPr>
      <w:r w:rsidRPr="00FB79C7">
        <w:rPr>
          <w:noProof/>
          <w:lang w:val="vi-VN"/>
        </w:rPr>
        <w:t xml:space="preserve">Gửi </w:t>
      </w:r>
      <w:r w:rsidR="0084548C" w:rsidRPr="00FB79C7">
        <w:rPr>
          <w:noProof/>
          <w:lang w:val="vi-VN"/>
        </w:rPr>
        <w:t>yêu cầu</w:t>
      </w:r>
      <w:r w:rsidRPr="00FB79C7">
        <w:rPr>
          <w:noProof/>
          <w:lang w:val="vi-VN"/>
        </w:rPr>
        <w:t xml:space="preserve"> trao đổi</w:t>
      </w:r>
      <w:r w:rsidR="00B30975" w:rsidRPr="00FB79C7">
        <w:rPr>
          <w:noProof/>
          <w:lang w:val="vi-VN"/>
        </w:rPr>
        <w:t xml:space="preserve"> học phần</w:t>
      </w:r>
      <w:r w:rsidRPr="00FB79C7">
        <w:rPr>
          <w:noProof/>
          <w:lang w:val="vi-VN"/>
        </w:rPr>
        <w:t>, trao đổi</w:t>
      </w:r>
      <w:r w:rsidR="00B30975" w:rsidRPr="00FB79C7">
        <w:rPr>
          <w:noProof/>
          <w:lang w:val="vi-VN"/>
        </w:rPr>
        <w:t xml:space="preserve"> học phần</w:t>
      </w:r>
      <w:r w:rsidR="002322BA">
        <w:rPr>
          <w:noProof/>
        </w:rPr>
        <w:t>, huỷ yêu cầu trao đổi học phần.</w:t>
      </w:r>
    </w:p>
    <w:p w14:paraId="5A0709F1" w14:textId="77777777" w:rsidR="00ED675C" w:rsidRPr="00FB79C7" w:rsidRDefault="00ED675C" w:rsidP="00D278C2">
      <w:pPr>
        <w:pStyle w:val="ListParagraph"/>
        <w:widowControl/>
        <w:numPr>
          <w:ilvl w:val="0"/>
          <w:numId w:val="35"/>
        </w:numPr>
        <w:spacing w:line="300" w:lineRule="atLeast"/>
        <w:rPr>
          <w:noProof/>
          <w:lang w:val="vi-VN"/>
        </w:rPr>
      </w:pPr>
      <w:r w:rsidRPr="00FB79C7">
        <w:rPr>
          <w:noProof/>
          <w:lang w:val="vi-VN"/>
        </w:rPr>
        <w:t xml:space="preserve">Xem thông tin cá nhân (thời khoá biểu), xem danh sách lớp mở </w:t>
      </w:r>
    </w:p>
    <w:p w14:paraId="41F88CC6" w14:textId="644C525A" w:rsidR="00ED675C" w:rsidRPr="00FB79C7" w:rsidRDefault="00ED675C" w:rsidP="00D278C2">
      <w:pPr>
        <w:pStyle w:val="ListParagraph"/>
        <w:widowControl/>
        <w:numPr>
          <w:ilvl w:val="0"/>
          <w:numId w:val="35"/>
        </w:numPr>
        <w:spacing w:line="300" w:lineRule="atLeast"/>
        <w:rPr>
          <w:noProof/>
          <w:lang w:val="vi-VN"/>
        </w:rPr>
      </w:pPr>
      <w:r w:rsidRPr="00FB79C7">
        <w:rPr>
          <w:noProof/>
          <w:lang w:val="vi-VN"/>
        </w:rPr>
        <w:t>Đăng ký học phần, huỷ đăng ký</w:t>
      </w:r>
      <w:r w:rsidR="00B30975" w:rsidRPr="00FB79C7">
        <w:rPr>
          <w:noProof/>
          <w:lang w:val="vi-VN"/>
        </w:rPr>
        <w:t xml:space="preserve"> học phần</w:t>
      </w:r>
    </w:p>
    <w:p w14:paraId="0C861DCA" w14:textId="6156054A" w:rsidR="009058C5" w:rsidRPr="00FB79C7" w:rsidRDefault="00ED675C" w:rsidP="00D278C2">
      <w:pPr>
        <w:pStyle w:val="ListParagraph"/>
        <w:widowControl/>
        <w:numPr>
          <w:ilvl w:val="0"/>
          <w:numId w:val="35"/>
        </w:numPr>
        <w:spacing w:line="300" w:lineRule="atLeast"/>
        <w:rPr>
          <w:noProof/>
          <w:lang w:val="vi-VN"/>
        </w:rPr>
      </w:pPr>
      <w:r w:rsidRPr="00FB79C7">
        <w:rPr>
          <w:noProof/>
          <w:lang w:val="vi-VN"/>
        </w:rPr>
        <w:t>Xem lịch sử đăng ký</w:t>
      </w:r>
      <w:r w:rsidR="00B30975" w:rsidRPr="00FB79C7">
        <w:rPr>
          <w:noProof/>
          <w:lang w:val="vi-VN"/>
        </w:rPr>
        <w:t xml:space="preserve"> học phần</w:t>
      </w:r>
      <w:r w:rsidRPr="00FB79C7">
        <w:rPr>
          <w:noProof/>
          <w:lang w:val="vi-VN"/>
        </w:rPr>
        <w:t>, xem kết quả đăng ký</w:t>
      </w:r>
      <w:r w:rsidR="00B30975" w:rsidRPr="00FB79C7">
        <w:rPr>
          <w:noProof/>
          <w:lang w:val="vi-VN"/>
        </w:rPr>
        <w:t xml:space="preserve"> học phần</w:t>
      </w:r>
    </w:p>
    <w:p w14:paraId="4CD9D71B" w14:textId="77777777" w:rsidR="00435FBC" w:rsidRPr="00FB79C7" w:rsidRDefault="00435FBC">
      <w:pPr>
        <w:pStyle w:val="Heading1"/>
        <w:rPr>
          <w:noProof/>
          <w:lang w:val="vi-VN"/>
        </w:rPr>
      </w:pPr>
      <w:bookmarkStart w:id="4" w:name="_Toc123569490"/>
      <w:bookmarkStart w:id="5" w:name="_Toc314978545"/>
      <w:bookmarkStart w:id="6" w:name="_Toc324843648"/>
      <w:bookmarkStart w:id="7" w:name="_Toc324851955"/>
      <w:bookmarkStart w:id="8" w:name="_Toc324915538"/>
      <w:bookmarkStart w:id="9" w:name="_Toc433104459"/>
      <w:r w:rsidRPr="00FB79C7">
        <w:rPr>
          <w:noProof/>
          <w:lang w:val="vi-VN"/>
        </w:rPr>
        <w:t>Environmental Needs</w:t>
      </w:r>
      <w:bookmarkEnd w:id="4"/>
    </w:p>
    <w:p w14:paraId="71BFD33B" w14:textId="105DA7F7" w:rsidR="009058C5" w:rsidRPr="00FB79C7" w:rsidRDefault="009058C5" w:rsidP="009058C5">
      <w:pPr>
        <w:pStyle w:val="BodyText"/>
        <w:rPr>
          <w:noProof/>
          <w:lang w:val="vi-VN"/>
        </w:rPr>
      </w:pPr>
      <w:r w:rsidRPr="00FB79C7">
        <w:rPr>
          <w:noProof/>
          <w:lang w:val="vi-VN"/>
        </w:rPr>
        <w:t xml:space="preserve">Ngôn ngữ lập trình: </w:t>
      </w:r>
      <w:r w:rsidR="00D15549" w:rsidRPr="00FB79C7">
        <w:rPr>
          <w:noProof/>
          <w:lang w:val="vi-VN"/>
        </w:rPr>
        <w:t>HTML,</w:t>
      </w:r>
      <w:r w:rsidR="007E023F" w:rsidRPr="00FB79C7">
        <w:rPr>
          <w:noProof/>
          <w:lang w:val="vi-VN"/>
        </w:rPr>
        <w:t xml:space="preserve"> </w:t>
      </w:r>
      <w:r w:rsidR="00D15549" w:rsidRPr="00FB79C7">
        <w:rPr>
          <w:noProof/>
          <w:lang w:val="vi-VN"/>
        </w:rPr>
        <w:t>CSS,</w:t>
      </w:r>
      <w:r w:rsidR="007E023F" w:rsidRPr="00FB79C7">
        <w:rPr>
          <w:noProof/>
          <w:lang w:val="vi-VN"/>
        </w:rPr>
        <w:t xml:space="preserve"> </w:t>
      </w:r>
      <w:r w:rsidR="00524152" w:rsidRPr="00FB79C7">
        <w:rPr>
          <w:noProof/>
          <w:lang w:val="vi-VN"/>
        </w:rPr>
        <w:t>PHP,</w:t>
      </w:r>
      <w:r w:rsidR="007E023F" w:rsidRPr="00FB79C7">
        <w:rPr>
          <w:noProof/>
          <w:lang w:val="vi-VN"/>
        </w:rPr>
        <w:t xml:space="preserve"> </w:t>
      </w:r>
      <w:r w:rsidR="00524152" w:rsidRPr="00FB79C7">
        <w:rPr>
          <w:noProof/>
          <w:lang w:val="vi-VN"/>
        </w:rPr>
        <w:t xml:space="preserve">MySQL, </w:t>
      </w:r>
      <w:r w:rsidR="00D11312" w:rsidRPr="00FB79C7">
        <w:rPr>
          <w:noProof/>
          <w:lang w:val="vi-VN"/>
        </w:rPr>
        <w:t>JavaScript</w:t>
      </w:r>
    </w:p>
    <w:p w14:paraId="66395B38" w14:textId="4F7D1433" w:rsidR="00D15549" w:rsidRPr="00FB79C7" w:rsidRDefault="00D15549" w:rsidP="009058C5">
      <w:pPr>
        <w:pStyle w:val="BodyText"/>
        <w:rPr>
          <w:noProof/>
          <w:lang w:val="vi-VN"/>
        </w:rPr>
      </w:pPr>
      <w:r w:rsidRPr="00FB79C7">
        <w:rPr>
          <w:noProof/>
          <w:lang w:val="vi-VN"/>
        </w:rPr>
        <w:t>Framework: Bootstrap</w:t>
      </w:r>
    </w:p>
    <w:p w14:paraId="0C7CCC7C" w14:textId="30716CAA" w:rsidR="00D15549" w:rsidRPr="00FB79C7" w:rsidRDefault="00D15549" w:rsidP="009058C5">
      <w:pPr>
        <w:pStyle w:val="BodyText"/>
        <w:rPr>
          <w:noProof/>
          <w:lang w:val="vi-VN"/>
        </w:rPr>
      </w:pPr>
      <w:r w:rsidRPr="00FB79C7">
        <w:rPr>
          <w:noProof/>
          <w:lang w:val="vi-VN"/>
        </w:rPr>
        <w:t>Ứng dụng hỗ trợ: XAMPP</w:t>
      </w:r>
    </w:p>
    <w:p w14:paraId="05EC1367" w14:textId="77777777" w:rsidR="00435FBC" w:rsidRPr="00FB79C7" w:rsidRDefault="00435FBC">
      <w:pPr>
        <w:pStyle w:val="Heading2"/>
        <w:keepNext w:val="0"/>
        <w:rPr>
          <w:noProof/>
          <w:lang w:val="vi-VN"/>
        </w:rPr>
      </w:pPr>
      <w:bookmarkStart w:id="10" w:name="_Toc123569491"/>
      <w:bookmarkEnd w:id="5"/>
      <w:bookmarkEnd w:id="6"/>
      <w:bookmarkEnd w:id="7"/>
      <w:bookmarkEnd w:id="8"/>
      <w:bookmarkEnd w:id="9"/>
      <w:r w:rsidRPr="00FB79C7">
        <w:rPr>
          <w:noProof/>
          <w:lang w:val="vi-VN"/>
        </w:rPr>
        <w:t>Hardware</w:t>
      </w:r>
      <w:r w:rsidR="004D68EC" w:rsidRPr="00FB79C7">
        <w:rPr>
          <w:noProof/>
          <w:lang w:val="vi-VN"/>
        </w:rPr>
        <w:t xml:space="preserve"> Requirements</w:t>
      </w:r>
      <w:bookmarkEnd w:id="10"/>
    </w:p>
    <w:p w14:paraId="5AACB3AD" w14:textId="5D8F19F5" w:rsidR="006425BF" w:rsidRPr="00FB79C7" w:rsidRDefault="006425BF" w:rsidP="009613B5">
      <w:pPr>
        <w:pStyle w:val="BodyText"/>
        <w:rPr>
          <w:noProof/>
          <w:lang w:val="vi-VN"/>
        </w:rPr>
      </w:pPr>
      <w:r w:rsidRPr="00FB79C7">
        <w:rPr>
          <w:noProof/>
          <w:lang w:val="vi-VN"/>
        </w:rPr>
        <w:t>Laptop:</w:t>
      </w:r>
    </w:p>
    <w:p w14:paraId="6632B5BC" w14:textId="48A3E6C2" w:rsidR="009613B5" w:rsidRPr="00FB79C7" w:rsidRDefault="00076F5D" w:rsidP="007F2B36">
      <w:pPr>
        <w:pStyle w:val="BodyText"/>
        <w:numPr>
          <w:ilvl w:val="0"/>
          <w:numId w:val="36"/>
        </w:numPr>
        <w:rPr>
          <w:noProof/>
          <w:lang w:val="vi-VN"/>
        </w:rPr>
      </w:pPr>
      <w:r w:rsidRPr="00FB79C7">
        <w:rPr>
          <w:noProof/>
          <w:lang w:val="vi-VN"/>
        </w:rPr>
        <w:t>1GB</w:t>
      </w:r>
      <w:r w:rsidR="00C663AF" w:rsidRPr="00FB79C7">
        <w:rPr>
          <w:noProof/>
          <w:lang w:val="vi-VN"/>
        </w:rPr>
        <w:t xml:space="preserve"> không gian đĩa trống trên ổ cứng</w:t>
      </w:r>
    </w:p>
    <w:p w14:paraId="7BA96D76" w14:textId="2D60F3F7" w:rsidR="00C663AF" w:rsidRPr="00FB79C7" w:rsidRDefault="00C663AF" w:rsidP="007F2B36">
      <w:pPr>
        <w:pStyle w:val="BodyText"/>
        <w:numPr>
          <w:ilvl w:val="0"/>
          <w:numId w:val="36"/>
        </w:numPr>
        <w:rPr>
          <w:noProof/>
          <w:lang w:val="vi-VN"/>
        </w:rPr>
      </w:pPr>
      <w:r w:rsidRPr="00FB79C7">
        <w:rPr>
          <w:noProof/>
          <w:lang w:val="vi-VN"/>
        </w:rPr>
        <w:t>Truy cập được internet</w:t>
      </w:r>
    </w:p>
    <w:p w14:paraId="7B7C1069" w14:textId="5E2CDB9C" w:rsidR="00C663AF" w:rsidRPr="00FB79C7" w:rsidRDefault="00C663AF" w:rsidP="007F2B36">
      <w:pPr>
        <w:pStyle w:val="BodyText"/>
        <w:numPr>
          <w:ilvl w:val="0"/>
          <w:numId w:val="36"/>
        </w:numPr>
        <w:rPr>
          <w:noProof/>
          <w:lang w:val="vi-VN"/>
        </w:rPr>
      </w:pPr>
      <w:r w:rsidRPr="00FB79C7">
        <w:rPr>
          <w:noProof/>
          <w:lang w:val="vi-VN"/>
        </w:rPr>
        <w:t>Windows 7 trở lên</w:t>
      </w:r>
    </w:p>
    <w:p w14:paraId="3FE57264" w14:textId="00B96323" w:rsidR="00C663AF" w:rsidRPr="00FB79C7" w:rsidRDefault="00BC56B2" w:rsidP="007F2B36">
      <w:pPr>
        <w:pStyle w:val="BodyText"/>
        <w:numPr>
          <w:ilvl w:val="0"/>
          <w:numId w:val="36"/>
        </w:numPr>
        <w:rPr>
          <w:noProof/>
          <w:lang w:val="vi-VN"/>
        </w:rPr>
      </w:pPr>
      <w:r w:rsidRPr="00FB79C7">
        <w:rPr>
          <w:noProof/>
          <w:lang w:val="vi-VN"/>
        </w:rPr>
        <w:t>Bộ nhớ RAM trống</w:t>
      </w:r>
      <w:r w:rsidR="00133B36" w:rsidRPr="00FB79C7">
        <w:rPr>
          <w:noProof/>
          <w:lang w:val="vi-VN"/>
        </w:rPr>
        <w:t xml:space="preserve"> t</w:t>
      </w:r>
      <w:r w:rsidR="00B367C5" w:rsidRPr="00FB79C7">
        <w:rPr>
          <w:noProof/>
          <w:lang w:val="vi-VN"/>
        </w:rPr>
        <w:t xml:space="preserve">ối thiểu </w:t>
      </w:r>
      <w:r w:rsidR="00C663AF" w:rsidRPr="00FB79C7">
        <w:rPr>
          <w:noProof/>
          <w:lang w:val="vi-VN"/>
        </w:rPr>
        <w:t>1G</w:t>
      </w:r>
      <w:r w:rsidR="00076F5D" w:rsidRPr="00FB79C7">
        <w:rPr>
          <w:noProof/>
          <w:lang w:val="vi-VN"/>
        </w:rPr>
        <w:t>B</w:t>
      </w:r>
    </w:p>
    <w:p w14:paraId="1D51F39F" w14:textId="34F29B17" w:rsidR="006425BF" w:rsidRPr="00FB79C7" w:rsidRDefault="006425BF" w:rsidP="00415E14">
      <w:pPr>
        <w:pStyle w:val="BodyText"/>
        <w:rPr>
          <w:noProof/>
          <w:lang w:val="vi-VN"/>
        </w:rPr>
      </w:pPr>
      <w:r w:rsidRPr="00FB79C7">
        <w:rPr>
          <w:noProof/>
          <w:lang w:val="vi-VN"/>
        </w:rPr>
        <w:t>Mobile:</w:t>
      </w:r>
    </w:p>
    <w:p w14:paraId="2DA8D08E" w14:textId="752BBF9A" w:rsidR="006425BF" w:rsidRPr="00FB79C7" w:rsidRDefault="006425BF" w:rsidP="007F2B36">
      <w:pPr>
        <w:pStyle w:val="BodyText"/>
        <w:numPr>
          <w:ilvl w:val="0"/>
          <w:numId w:val="37"/>
        </w:numPr>
        <w:rPr>
          <w:noProof/>
          <w:lang w:val="vi-VN"/>
        </w:rPr>
      </w:pPr>
      <w:r w:rsidRPr="00FB79C7">
        <w:rPr>
          <w:noProof/>
          <w:lang w:val="vi-VN"/>
        </w:rPr>
        <w:t>Các dòng iphone từ Iphone6 trở lên</w:t>
      </w:r>
    </w:p>
    <w:p w14:paraId="3FCF7C9D" w14:textId="77777777" w:rsidR="00435FBC" w:rsidRPr="00FB79C7" w:rsidRDefault="00435FBC">
      <w:pPr>
        <w:pStyle w:val="Heading2"/>
        <w:rPr>
          <w:noProof/>
          <w:lang w:val="vi-VN"/>
        </w:rPr>
      </w:pPr>
      <w:bookmarkStart w:id="11" w:name="_Toc123569492"/>
      <w:bookmarkStart w:id="12" w:name="_Toc324915535"/>
      <w:bookmarkStart w:id="13" w:name="_Toc433104456"/>
      <w:bookmarkStart w:id="14" w:name="_Toc314978546"/>
      <w:r w:rsidRPr="00FB79C7">
        <w:rPr>
          <w:noProof/>
          <w:lang w:val="vi-VN"/>
        </w:rPr>
        <w:t>Software in the Test Environment</w:t>
      </w:r>
      <w:bookmarkEnd w:id="11"/>
    </w:p>
    <w:p w14:paraId="280B96B7" w14:textId="425B421D" w:rsidR="00435FBC" w:rsidRPr="00FB79C7" w:rsidRDefault="00435FBC" w:rsidP="00415E14">
      <w:pPr>
        <w:pStyle w:val="BodyText"/>
        <w:ind w:left="0"/>
        <w:rPr>
          <w:noProof/>
          <w:lang w:val="vi-VN"/>
        </w:rPr>
      </w:pPr>
      <w:r w:rsidRPr="00FB79C7">
        <w:rPr>
          <w:noProof/>
          <w:lang w:val="vi-VN"/>
        </w:rPr>
        <w:t xml:space="preserve">The following base software elements are required in the test environment for this </w:t>
      </w:r>
      <w:r w:rsidRPr="00FB79C7">
        <w:rPr>
          <w:i/>
          <w:iCs/>
          <w:noProof/>
          <w:lang w:val="vi-VN"/>
        </w:rPr>
        <w:t>Test Plan</w:t>
      </w:r>
      <w:r w:rsidRPr="00FB79C7">
        <w:rPr>
          <w:noProof/>
          <w:lang w:val="vi-VN"/>
        </w:rP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3510"/>
        <w:gridCol w:w="2250"/>
        <w:gridCol w:w="1800"/>
      </w:tblGrid>
      <w:tr w:rsidR="00010CF5" w:rsidRPr="00FB79C7" w14:paraId="7CEA4DED" w14:textId="77777777" w:rsidTr="00B10876">
        <w:trPr>
          <w:cantSplit/>
          <w:tblHeader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5FA1B6C2" w14:textId="77777777" w:rsidR="00010CF5" w:rsidRPr="00FB79C7" w:rsidRDefault="00010CF5" w:rsidP="00466C6B">
            <w:pPr>
              <w:pStyle w:val="BodyText1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Software Name</w:t>
            </w:r>
          </w:p>
        </w:tc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ED06DE" w14:textId="77777777" w:rsidR="00010CF5" w:rsidRPr="00FB79C7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Purpose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52D5D0B" w14:textId="77777777" w:rsidR="00010CF5" w:rsidRPr="00FB79C7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Version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68576C80" w14:textId="77777777" w:rsidR="00010CF5" w:rsidRPr="00FB79C7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Type and Other Notes</w:t>
            </w:r>
          </w:p>
        </w:tc>
      </w:tr>
      <w:tr w:rsidR="00010CF5" w:rsidRPr="00FB79C7" w14:paraId="504931FA" w14:textId="77777777" w:rsidTr="00B10876">
        <w:trPr>
          <w:cantSplit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BC7EB9" w14:textId="31BAD559" w:rsidR="00010CF5" w:rsidRPr="00FB79C7" w:rsidRDefault="00415E14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Google Chrome</w:t>
            </w:r>
          </w:p>
        </w:tc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</w:tcPr>
          <w:p w14:paraId="31566257" w14:textId="504C5202" w:rsidR="00010CF5" w:rsidRPr="00FB79C7" w:rsidRDefault="001E0FA0" w:rsidP="00010CF5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Truy cập ứng dụng website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5A0762FE" w14:textId="491AF46C" w:rsidR="00010CF5" w:rsidRPr="00FB79C7" w:rsidRDefault="00B12715" w:rsidP="00010CF5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108.0.5359.125 (64 bit)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D9DBC" w14:textId="77777777" w:rsidR="00010CF5" w:rsidRPr="00FB79C7" w:rsidRDefault="00010CF5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Internet Browser</w:t>
            </w:r>
          </w:p>
        </w:tc>
      </w:tr>
      <w:tr w:rsidR="00415E14" w:rsidRPr="00FB79C7" w14:paraId="6934A40E" w14:textId="77777777" w:rsidTr="00B10876">
        <w:trPr>
          <w:cantSplit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CCB587" w14:textId="4FAAEEA4" w:rsidR="00415E14" w:rsidRPr="00FB79C7" w:rsidRDefault="00415E14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lastRenderedPageBreak/>
              <w:t>Microsoft Edge</w:t>
            </w:r>
          </w:p>
        </w:tc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</w:tcPr>
          <w:p w14:paraId="605CF786" w14:textId="175FAA3B" w:rsidR="00415E14" w:rsidRPr="00FB79C7" w:rsidRDefault="001E0FA0" w:rsidP="00010CF5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Truy cập ứng dụng website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6990B6B4" w14:textId="66608BBE" w:rsidR="00415E14" w:rsidRPr="00FB79C7" w:rsidRDefault="009E47B9" w:rsidP="00010CF5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108.0.1462.54 (64-bit)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E0E39" w14:textId="5721ADCB" w:rsidR="00415E14" w:rsidRPr="00FB79C7" w:rsidRDefault="00415E14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Internet Browser</w:t>
            </w:r>
          </w:p>
        </w:tc>
      </w:tr>
      <w:tr w:rsidR="004F5383" w:rsidRPr="00FB79C7" w14:paraId="1D8399B6" w14:textId="77777777" w:rsidTr="00B10876">
        <w:trPr>
          <w:cantSplit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94183A" w14:textId="265B3905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Safari</w:t>
            </w:r>
          </w:p>
        </w:tc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</w:tcPr>
          <w:p w14:paraId="7E723FD5" w14:textId="14A740CC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Truy cập ứng dụng website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0007DB9F" w14:textId="6F6D8CA0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iOS16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1255F" w14:textId="58B8D102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Internet Browser</w:t>
            </w:r>
          </w:p>
        </w:tc>
      </w:tr>
      <w:tr w:rsidR="004F5383" w:rsidRPr="00FB79C7" w14:paraId="20E98090" w14:textId="77777777" w:rsidTr="00B10876">
        <w:trPr>
          <w:cantSplit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CA751" w14:textId="45370F5F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Firefox</w:t>
            </w:r>
          </w:p>
        </w:tc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</w:tcPr>
          <w:p w14:paraId="669BC436" w14:textId="6C557A96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Truy cập ứng dụng website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00C33A24" w14:textId="264CCCD9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108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A277B" w14:textId="6B5B5A26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Internet Browser</w:t>
            </w:r>
          </w:p>
        </w:tc>
      </w:tr>
      <w:tr w:rsidR="004F5383" w:rsidRPr="00FB79C7" w14:paraId="06A633E8" w14:textId="77777777" w:rsidTr="00B10876">
        <w:trPr>
          <w:cantSplit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0F2741" w14:textId="06DD8800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Windows 10, 32bit</w:t>
            </w:r>
          </w:p>
        </w:tc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</w:tcPr>
          <w:p w14:paraId="17619D84" w14:textId="702B4271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Cung cấp các môi trường cần thiết cho việc kiểm thử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16E48D93" w14:textId="56E074A0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21H2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7F1DB" w14:textId="77777777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Operating System</w:t>
            </w:r>
          </w:p>
        </w:tc>
      </w:tr>
      <w:tr w:rsidR="004F5383" w:rsidRPr="00FB79C7" w14:paraId="5A05650C" w14:textId="77777777" w:rsidTr="00B10876">
        <w:trPr>
          <w:cantSplit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21FA7D" w14:textId="45449DD2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Windows 10, 64 bit</w:t>
            </w:r>
          </w:p>
        </w:tc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</w:tcPr>
          <w:p w14:paraId="7F935184" w14:textId="7685E7D2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Cung cấp các môi trường cần thiết cho việc kiểm thử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51AB396D" w14:textId="5D9C24DA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21H2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6E9D5" w14:textId="77777777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Operating System</w:t>
            </w:r>
          </w:p>
        </w:tc>
      </w:tr>
      <w:tr w:rsidR="004F5383" w:rsidRPr="00FB79C7" w14:paraId="635E7045" w14:textId="77777777" w:rsidTr="00B10876">
        <w:trPr>
          <w:cantSplit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281D0E" w14:textId="023717B4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XAMPP</w:t>
            </w:r>
          </w:p>
        </w:tc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</w:tcPr>
          <w:p w14:paraId="40EF904E" w14:textId="63580281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Giả lập môi trường server hosting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417FE1AB" w14:textId="6E8BA290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XAMPP for Windows 8.1.12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13516" w14:textId="6583BDBA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Sever</w:t>
            </w:r>
          </w:p>
        </w:tc>
      </w:tr>
      <w:tr w:rsidR="004F5383" w:rsidRPr="00FB79C7" w14:paraId="072761B9" w14:textId="77777777" w:rsidTr="00B10876">
        <w:trPr>
          <w:cantSplit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BD3782" w14:textId="175BD2CD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000webhost.com</w:t>
            </w:r>
          </w:p>
        </w:tc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</w:tcPr>
          <w:p w14:paraId="1007552A" w14:textId="300196DC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Dịch vụ web-hosting miễn phí</w:t>
            </w:r>
          </w:p>
        </w:tc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</w:tcPr>
          <w:p w14:paraId="045AE50F" w14:textId="4305EFC9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217CA" w14:textId="6E143794" w:rsidR="004F5383" w:rsidRPr="00FB79C7" w:rsidRDefault="004F5383" w:rsidP="004F5383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Sever</w:t>
            </w:r>
          </w:p>
        </w:tc>
      </w:tr>
    </w:tbl>
    <w:p w14:paraId="3905FAC2" w14:textId="77777777" w:rsidR="00435FBC" w:rsidRPr="00FB79C7" w:rsidRDefault="00435FBC">
      <w:pPr>
        <w:pStyle w:val="BodyText"/>
        <w:rPr>
          <w:noProof/>
          <w:lang w:val="vi-VN"/>
        </w:rPr>
      </w:pPr>
    </w:p>
    <w:p w14:paraId="3571A956" w14:textId="77777777" w:rsidR="00435FBC" w:rsidRPr="00FB79C7" w:rsidRDefault="00435FBC">
      <w:pPr>
        <w:pStyle w:val="Heading2"/>
        <w:rPr>
          <w:noProof/>
          <w:lang w:val="vi-VN"/>
        </w:rPr>
      </w:pPr>
      <w:bookmarkStart w:id="15" w:name="_Toc123569493"/>
      <w:r w:rsidRPr="00FB79C7">
        <w:rPr>
          <w:noProof/>
          <w:lang w:val="vi-VN"/>
        </w:rPr>
        <w:t>Productivity and Support Tools</w:t>
      </w:r>
      <w:bookmarkEnd w:id="12"/>
      <w:bookmarkEnd w:id="13"/>
      <w:bookmarkEnd w:id="15"/>
    </w:p>
    <w:p w14:paraId="3C0FF616" w14:textId="0E9BE0A7" w:rsidR="00435FBC" w:rsidRPr="00FB79C7" w:rsidRDefault="00435FBC" w:rsidP="00915E6D">
      <w:pPr>
        <w:pStyle w:val="BodyText"/>
        <w:ind w:left="0"/>
        <w:rPr>
          <w:noProof/>
          <w:lang w:val="vi-VN"/>
        </w:rPr>
      </w:pPr>
      <w:r w:rsidRPr="00FB79C7">
        <w:rPr>
          <w:noProof/>
          <w:lang w:val="vi-VN"/>
        </w:rPr>
        <w:t xml:space="preserve">The following tools will be employed to support the test process for this </w:t>
      </w:r>
      <w:r w:rsidRPr="00FB79C7">
        <w:rPr>
          <w:i/>
          <w:iCs/>
          <w:noProof/>
          <w:lang w:val="vi-VN"/>
        </w:rPr>
        <w:t>Test Plan</w:t>
      </w:r>
      <w:r w:rsidRPr="00FB79C7">
        <w:rPr>
          <w:noProof/>
          <w:lang w:val="vi-VN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:rsidRPr="00FB79C7" w14:paraId="5E5AA694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B608268" w14:textId="77777777" w:rsidR="00435FBC" w:rsidRPr="00FB79C7" w:rsidRDefault="00435FBC">
            <w:pPr>
              <w:pStyle w:val="BodyText1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077B682" w14:textId="77777777" w:rsidR="00435FBC" w:rsidRPr="00FB79C7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BA17431" w14:textId="77777777" w:rsidR="00435FBC" w:rsidRPr="00FB79C7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1BF342E9" w14:textId="77777777" w:rsidR="00435FBC" w:rsidRPr="00FB79C7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Version</w:t>
            </w:r>
          </w:p>
        </w:tc>
      </w:tr>
      <w:tr w:rsidR="00435FBC" w:rsidRPr="00FB79C7" w14:paraId="181BFE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B575F9" w14:textId="077957AF" w:rsidR="00435FBC" w:rsidRPr="00FB79C7" w:rsidRDefault="00435FBC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Defect Tracking</w:t>
            </w:r>
            <w:r w:rsidR="00FB6463" w:rsidRPr="00FB79C7">
              <w:rPr>
                <w:noProof/>
                <w:lang w:val="vi-VN"/>
              </w:rPr>
              <w:t xml:space="preserve"> 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0A7BB51E" w14:textId="77777777" w:rsidR="00435FBC" w:rsidRPr="00FB79C7" w:rsidRDefault="00010CF5">
            <w:pPr>
              <w:pStyle w:val="BodyText1"/>
              <w:jc w:val="center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6DFE357" w14:textId="77777777" w:rsidR="00435FBC" w:rsidRPr="00FB79C7" w:rsidRDefault="00010CF5">
            <w:pPr>
              <w:pStyle w:val="BodyText1"/>
              <w:jc w:val="center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1573A" w14:textId="77777777" w:rsidR="00435FBC" w:rsidRPr="00FB79C7" w:rsidRDefault="00010CF5">
            <w:pPr>
              <w:pStyle w:val="BodyText1"/>
              <w:jc w:val="center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2010</w:t>
            </w:r>
          </w:p>
        </w:tc>
      </w:tr>
    </w:tbl>
    <w:p w14:paraId="0504F116" w14:textId="77777777" w:rsidR="00435FBC" w:rsidRPr="00FB79C7" w:rsidRDefault="00435FBC">
      <w:pPr>
        <w:pStyle w:val="Heading1"/>
        <w:rPr>
          <w:noProof/>
          <w:lang w:val="vi-VN"/>
        </w:rPr>
      </w:pPr>
      <w:bookmarkStart w:id="16" w:name="_Toc314978543"/>
      <w:bookmarkStart w:id="17" w:name="_Toc324843646"/>
      <w:bookmarkStart w:id="18" w:name="_Toc324851953"/>
      <w:bookmarkStart w:id="19" w:name="_Toc324915536"/>
      <w:bookmarkStart w:id="20" w:name="_Toc433104457"/>
      <w:bookmarkStart w:id="21" w:name="_Ref524433573"/>
      <w:bookmarkStart w:id="22" w:name="_Ref524434117"/>
      <w:bookmarkStart w:id="23" w:name="_Toc123569494"/>
      <w:r w:rsidRPr="00FB79C7">
        <w:rPr>
          <w:noProof/>
          <w:lang w:val="vi-VN"/>
        </w:rPr>
        <w:t>Responsibilities, Staffing, and Training Needs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9A1971C" w14:textId="77777777" w:rsidR="00435FBC" w:rsidRPr="00FB79C7" w:rsidRDefault="00435FBC">
      <w:pPr>
        <w:pStyle w:val="Heading2"/>
        <w:rPr>
          <w:noProof/>
          <w:lang w:val="vi-VN"/>
        </w:rPr>
      </w:pPr>
      <w:bookmarkStart w:id="24" w:name="_Toc417790805"/>
      <w:bookmarkStart w:id="25" w:name="_Toc433104458"/>
      <w:bookmarkStart w:id="26" w:name="_Toc123569495"/>
      <w:r w:rsidRPr="00FB79C7">
        <w:rPr>
          <w:noProof/>
          <w:lang w:val="vi-VN"/>
        </w:rPr>
        <w:t>People and Roles</w:t>
      </w:r>
      <w:bookmarkEnd w:id="24"/>
      <w:bookmarkEnd w:id="25"/>
      <w:bookmarkEnd w:id="26"/>
    </w:p>
    <w:p w14:paraId="1AF72B92" w14:textId="0052F435" w:rsidR="00435FBC" w:rsidRPr="00FB79C7" w:rsidRDefault="00435FBC" w:rsidP="00915E6D">
      <w:pPr>
        <w:pStyle w:val="BodyText"/>
        <w:ind w:left="0" w:firstLine="450"/>
        <w:rPr>
          <w:noProof/>
          <w:lang w:val="vi-VN"/>
        </w:rPr>
      </w:pPr>
      <w:r w:rsidRPr="00FB79C7">
        <w:rPr>
          <w:noProof/>
          <w:lang w:val="vi-VN"/>
        </w:rP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:rsidRPr="00FB79C7" w14:paraId="54F3BB10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74F36BD" w14:textId="77777777" w:rsidR="00435FBC" w:rsidRPr="00FB79C7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Human Resources</w:t>
            </w:r>
          </w:p>
        </w:tc>
      </w:tr>
      <w:tr w:rsidR="00435FBC" w:rsidRPr="00FB79C7" w14:paraId="6C7A96C7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5C3CD1" w14:textId="77777777" w:rsidR="00435FBC" w:rsidRPr="00FB79C7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E95D5E5" w14:textId="77777777" w:rsidR="00435FBC" w:rsidRPr="00FB79C7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Minimum Resources Recommended</w:t>
            </w:r>
          </w:p>
          <w:p w14:paraId="353BA655" w14:textId="77777777" w:rsidR="00435FBC" w:rsidRPr="00FB79C7" w:rsidRDefault="00435FBC">
            <w:pPr>
              <w:pStyle w:val="BodyText1"/>
              <w:jc w:val="center"/>
              <w:rPr>
                <w:b/>
                <w:bCs/>
                <w:noProof/>
                <w:sz w:val="16"/>
                <w:lang w:val="vi-VN"/>
              </w:rPr>
            </w:pPr>
            <w:r w:rsidRPr="00FB79C7">
              <w:rPr>
                <w:b/>
                <w:bCs/>
                <w:noProof/>
                <w:sz w:val="16"/>
                <w:lang w:val="vi-VN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C68D32F" w14:textId="77777777" w:rsidR="00435FBC" w:rsidRPr="00FB79C7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  <w:noProof/>
                <w:lang w:val="vi-VN"/>
              </w:rPr>
            </w:pPr>
            <w:r w:rsidRPr="00FB79C7">
              <w:rPr>
                <w:rFonts w:ascii="Arial" w:hAnsi="Arial" w:cs="Arial"/>
                <w:b/>
                <w:bCs/>
                <w:noProof/>
                <w:lang w:val="vi-VN"/>
              </w:rPr>
              <w:t>Specific Responsibilities or Comments</w:t>
            </w:r>
          </w:p>
        </w:tc>
      </w:tr>
      <w:tr w:rsidR="00435FBC" w:rsidRPr="00FB79C7" w14:paraId="67EDFD93" w14:textId="77777777" w:rsidTr="00A359B1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72EEE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023D2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B1471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 xml:space="preserve">Provides management oversight. </w:t>
            </w:r>
          </w:p>
          <w:p w14:paraId="104C1523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Responsibilities include:</w:t>
            </w:r>
          </w:p>
          <w:p w14:paraId="51D38A46" w14:textId="77777777" w:rsidR="00435FBC" w:rsidRPr="00FB79C7" w:rsidRDefault="00435FBC" w:rsidP="00435FBC">
            <w:pPr>
              <w:pStyle w:val="BodyText1"/>
              <w:numPr>
                <w:ilvl w:val="0"/>
                <w:numId w:val="6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planning and logistics</w:t>
            </w:r>
          </w:p>
          <w:p w14:paraId="3B6C7FDD" w14:textId="77777777" w:rsidR="00435FBC" w:rsidRPr="00FB79C7" w:rsidRDefault="00435FBC" w:rsidP="00435FBC">
            <w:pPr>
              <w:pStyle w:val="BodyText1"/>
              <w:numPr>
                <w:ilvl w:val="0"/>
                <w:numId w:val="6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 xml:space="preserve">agree mission </w:t>
            </w:r>
          </w:p>
          <w:p w14:paraId="4C72125B" w14:textId="77777777" w:rsidR="00435FBC" w:rsidRPr="00FB79C7" w:rsidRDefault="00435FBC" w:rsidP="00435FBC">
            <w:pPr>
              <w:pStyle w:val="BodyText1"/>
              <w:numPr>
                <w:ilvl w:val="0"/>
                <w:numId w:val="6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identify motivators</w:t>
            </w:r>
          </w:p>
          <w:p w14:paraId="4F371B6D" w14:textId="77777777" w:rsidR="00435FBC" w:rsidRPr="00FB79C7" w:rsidRDefault="00435FBC" w:rsidP="00435FBC">
            <w:pPr>
              <w:pStyle w:val="BodyText1"/>
              <w:numPr>
                <w:ilvl w:val="0"/>
                <w:numId w:val="6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acquire appropriate resources</w:t>
            </w:r>
          </w:p>
          <w:p w14:paraId="102413CB" w14:textId="77777777" w:rsidR="00435FBC" w:rsidRPr="00FB79C7" w:rsidRDefault="00435FBC" w:rsidP="00435FBC">
            <w:pPr>
              <w:pStyle w:val="BodyText1"/>
              <w:numPr>
                <w:ilvl w:val="0"/>
                <w:numId w:val="6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present management reporting</w:t>
            </w:r>
          </w:p>
          <w:p w14:paraId="53181B80" w14:textId="77777777" w:rsidR="00435FBC" w:rsidRPr="00FB79C7" w:rsidRDefault="00435FBC" w:rsidP="00435FBC">
            <w:pPr>
              <w:pStyle w:val="BodyText1"/>
              <w:numPr>
                <w:ilvl w:val="0"/>
                <w:numId w:val="6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advocate the interests of test</w:t>
            </w:r>
          </w:p>
          <w:p w14:paraId="5EE3E5A6" w14:textId="77777777" w:rsidR="00435FBC" w:rsidRPr="00FB79C7" w:rsidRDefault="00435FBC" w:rsidP="00435FBC">
            <w:pPr>
              <w:pStyle w:val="BodyText1"/>
              <w:numPr>
                <w:ilvl w:val="0"/>
                <w:numId w:val="6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evaluate effectiveness of test effort</w:t>
            </w:r>
          </w:p>
        </w:tc>
      </w:tr>
      <w:tr w:rsidR="00435FBC" w:rsidRPr="00FB79C7" w14:paraId="12634D9F" w14:textId="77777777" w:rsidTr="00A359B1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5DC4D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3F07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BCD33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Implements and executes the tests.</w:t>
            </w:r>
          </w:p>
          <w:p w14:paraId="00DC1FAF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Responsibilities include:</w:t>
            </w:r>
          </w:p>
          <w:p w14:paraId="17B81D52" w14:textId="77777777" w:rsidR="00435FBC" w:rsidRPr="00FB79C7" w:rsidRDefault="00435FBC" w:rsidP="00435FBC">
            <w:pPr>
              <w:pStyle w:val="BodyText1"/>
              <w:numPr>
                <w:ilvl w:val="0"/>
                <w:numId w:val="8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implement tests and test suites</w:t>
            </w:r>
          </w:p>
          <w:p w14:paraId="0D4994BB" w14:textId="77777777" w:rsidR="00435FBC" w:rsidRPr="00FB79C7" w:rsidRDefault="00435FBC" w:rsidP="00435FBC">
            <w:pPr>
              <w:pStyle w:val="BodyText1"/>
              <w:numPr>
                <w:ilvl w:val="0"/>
                <w:numId w:val="8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execute test suites</w:t>
            </w:r>
          </w:p>
          <w:p w14:paraId="5ADB82EA" w14:textId="77777777" w:rsidR="00435FBC" w:rsidRPr="00FB79C7" w:rsidRDefault="00435FBC" w:rsidP="00435FBC">
            <w:pPr>
              <w:pStyle w:val="BodyText1"/>
              <w:numPr>
                <w:ilvl w:val="0"/>
                <w:numId w:val="8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log results</w:t>
            </w:r>
          </w:p>
          <w:p w14:paraId="323A3D50" w14:textId="77777777" w:rsidR="00435FBC" w:rsidRPr="00FB79C7" w:rsidRDefault="00435FBC" w:rsidP="00435FBC">
            <w:pPr>
              <w:pStyle w:val="BodyText1"/>
              <w:numPr>
                <w:ilvl w:val="0"/>
                <w:numId w:val="8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analyze and recover from test failures</w:t>
            </w:r>
          </w:p>
          <w:p w14:paraId="7F4EF03D" w14:textId="77777777" w:rsidR="00435FBC" w:rsidRPr="00FB79C7" w:rsidRDefault="00435FBC" w:rsidP="00435FBC">
            <w:pPr>
              <w:pStyle w:val="BodyText1"/>
              <w:numPr>
                <w:ilvl w:val="0"/>
                <w:numId w:val="8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document incidents</w:t>
            </w:r>
          </w:p>
        </w:tc>
      </w:tr>
      <w:tr w:rsidR="00435FBC" w:rsidRPr="00FB79C7" w14:paraId="0ABD94E5" w14:textId="77777777" w:rsidTr="00A359B1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912D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F189B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FC10E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Ensures test environment and assets are managed and maintained.</w:t>
            </w:r>
          </w:p>
          <w:p w14:paraId="3B3E329E" w14:textId="77777777" w:rsidR="00435FBC" w:rsidRPr="00FB79C7" w:rsidRDefault="00435FBC">
            <w:pPr>
              <w:pStyle w:val="BodyText1"/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Responsibilities include:</w:t>
            </w:r>
          </w:p>
          <w:p w14:paraId="5C28AD0A" w14:textId="77777777" w:rsidR="00435FBC" w:rsidRPr="00FB79C7" w:rsidRDefault="00435FBC" w:rsidP="00435FBC">
            <w:pPr>
              <w:pStyle w:val="BodyText1"/>
              <w:numPr>
                <w:ilvl w:val="0"/>
                <w:numId w:val="9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administer test management system</w:t>
            </w:r>
          </w:p>
          <w:p w14:paraId="1F834A14" w14:textId="77777777" w:rsidR="00435FBC" w:rsidRPr="00FB79C7" w:rsidRDefault="00435FBC" w:rsidP="00435FBC">
            <w:pPr>
              <w:pStyle w:val="BodyText1"/>
              <w:numPr>
                <w:ilvl w:val="0"/>
                <w:numId w:val="9"/>
              </w:numPr>
              <w:rPr>
                <w:noProof/>
                <w:lang w:val="vi-VN"/>
              </w:rPr>
            </w:pPr>
            <w:r w:rsidRPr="00FB79C7">
              <w:rPr>
                <w:noProof/>
                <w:lang w:val="vi-VN"/>
              </w:rPr>
              <w:t>install and support access to, and recovery of, test environment configurations and test labs</w:t>
            </w:r>
          </w:p>
        </w:tc>
      </w:tr>
    </w:tbl>
    <w:p w14:paraId="2605CE70" w14:textId="77777777" w:rsidR="00435FBC" w:rsidRPr="00FB79C7" w:rsidRDefault="00435FBC">
      <w:pPr>
        <w:pStyle w:val="BodyText"/>
        <w:rPr>
          <w:noProof/>
          <w:lang w:val="vi-VN"/>
        </w:rPr>
      </w:pPr>
    </w:p>
    <w:bookmarkEnd w:id="14"/>
    <w:p w14:paraId="47CD6FD6" w14:textId="77777777" w:rsidR="00435FBC" w:rsidRPr="00FB79C7" w:rsidRDefault="00435FBC">
      <w:pPr>
        <w:pStyle w:val="BodyText"/>
        <w:rPr>
          <w:noProof/>
          <w:lang w:val="vi-VN"/>
        </w:rPr>
      </w:pPr>
    </w:p>
    <w:sectPr w:rsidR="00435FBC" w:rsidRPr="00FB79C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2AC3" w14:textId="77777777" w:rsidR="007B4D03" w:rsidRDefault="007B4D03">
      <w:pPr>
        <w:spacing w:line="240" w:lineRule="auto"/>
      </w:pPr>
      <w:r>
        <w:separator/>
      </w:r>
    </w:p>
  </w:endnote>
  <w:endnote w:type="continuationSeparator" w:id="0">
    <w:p w14:paraId="4445CD69" w14:textId="77777777" w:rsidR="007B4D03" w:rsidRDefault="007B4D03">
      <w:pPr>
        <w:spacing w:line="240" w:lineRule="auto"/>
      </w:pPr>
      <w:r>
        <w:continuationSeparator/>
      </w:r>
    </w:p>
  </w:endnote>
  <w:endnote w:type="continuationNotice" w:id="1">
    <w:p w14:paraId="4766DBE7" w14:textId="77777777" w:rsidR="007B4D03" w:rsidRDefault="007B4D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8A45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85514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6F82AA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405907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439F5" w14:textId="1EE8BAF8" w:rsidR="006A4C36" w:rsidRDefault="006A4C36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855D14">
            <w:t>Nhóm</w:t>
          </w:r>
          <w:r w:rsidR="00855D14">
            <w:rPr>
              <w:lang w:val="vi-VN"/>
            </w:rPr>
            <w:t xml:space="preserve"> 12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2FB7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052BB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2E300AA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3D67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BC8FF" w14:textId="77777777" w:rsidR="007B4D03" w:rsidRDefault="007B4D03">
      <w:pPr>
        <w:spacing w:line="240" w:lineRule="auto"/>
      </w:pPr>
      <w:r>
        <w:separator/>
      </w:r>
    </w:p>
  </w:footnote>
  <w:footnote w:type="continuationSeparator" w:id="0">
    <w:p w14:paraId="384E27D9" w14:textId="77777777" w:rsidR="007B4D03" w:rsidRDefault="007B4D03">
      <w:pPr>
        <w:spacing w:line="240" w:lineRule="auto"/>
      </w:pPr>
      <w:r>
        <w:continuationSeparator/>
      </w:r>
    </w:p>
  </w:footnote>
  <w:footnote w:type="continuationNotice" w:id="1">
    <w:p w14:paraId="388F33B7" w14:textId="77777777" w:rsidR="007B4D03" w:rsidRDefault="007B4D0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CD66" w14:textId="77777777" w:rsidR="006A4C36" w:rsidRDefault="006A4C36">
    <w:pPr>
      <w:rPr>
        <w:sz w:val="24"/>
      </w:rPr>
    </w:pPr>
  </w:p>
  <w:p w14:paraId="4723BB37" w14:textId="77777777" w:rsidR="006A4C36" w:rsidRDefault="006A4C36">
    <w:pPr>
      <w:pBdr>
        <w:top w:val="single" w:sz="6" w:space="1" w:color="auto"/>
      </w:pBdr>
      <w:rPr>
        <w:sz w:val="24"/>
      </w:rPr>
    </w:pPr>
  </w:p>
  <w:p w14:paraId="52B8CAD7" w14:textId="3120AB78" w:rsidR="006A4C36" w:rsidRPr="00607953" w:rsidRDefault="00607953">
    <w:pPr>
      <w:pBdr>
        <w:bottom w:val="single" w:sz="6" w:space="1" w:color="auto"/>
      </w:pBdr>
      <w:jc w:val="right"/>
      <w:rPr>
        <w:sz w:val="24"/>
        <w:lang w:val="vi-VN"/>
      </w:rPr>
    </w:pPr>
    <w:r>
      <w:rPr>
        <w:rFonts w:ascii="Arial" w:hAnsi="Arial"/>
        <w:b/>
        <w:sz w:val="36"/>
      </w:rPr>
      <w:t>Nhóm</w:t>
    </w:r>
    <w:r>
      <w:rPr>
        <w:rFonts w:ascii="Arial" w:hAnsi="Arial"/>
        <w:b/>
        <w:sz w:val="36"/>
        <w:lang w:val="vi-VN"/>
      </w:rPr>
      <w:t xml:space="preserve"> 12</w:t>
    </w:r>
  </w:p>
  <w:p w14:paraId="164A8DB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FE3BBCE" w14:textId="77777777">
      <w:tc>
        <w:tcPr>
          <w:tcW w:w="6379" w:type="dxa"/>
        </w:tcPr>
        <w:p w14:paraId="3754EBDC" w14:textId="31B5E56F" w:rsidR="006A4C36" w:rsidRPr="00607953" w:rsidRDefault="00607953">
          <w:pPr>
            <w:rPr>
              <w:lang w:val="vi-VN"/>
            </w:rPr>
          </w:pPr>
          <w:r>
            <w:t>Website</w:t>
          </w:r>
          <w:r>
            <w:rPr>
              <w:lang w:val="vi-VN"/>
            </w:rPr>
            <w:t xml:space="preserve"> Đăng ký học phần</w:t>
          </w:r>
        </w:p>
      </w:tc>
      <w:tc>
        <w:tcPr>
          <w:tcW w:w="3179" w:type="dxa"/>
        </w:tcPr>
        <w:p w14:paraId="4FE93003" w14:textId="01C5596D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A4C36" w14:paraId="2FEB2935" w14:textId="77777777">
      <w:tc>
        <w:tcPr>
          <w:tcW w:w="6379" w:type="dxa"/>
        </w:tcPr>
        <w:p w14:paraId="1EA8AA13" w14:textId="2D572839" w:rsidR="006A4C36" w:rsidRDefault="00855D14">
          <w:r>
            <w:rPr>
              <w:lang w:val="vi-VN"/>
            </w:rPr>
            <w:t xml:space="preserve">Iteration </w:t>
          </w:r>
          <w:fldSimple w:instr="TITLE  \* MERGEFORMAT">
            <w:r w:rsidR="006A4C36">
              <w:t>Test Plan</w:t>
            </w:r>
          </w:fldSimple>
        </w:p>
      </w:tc>
      <w:tc>
        <w:tcPr>
          <w:tcW w:w="3179" w:type="dxa"/>
        </w:tcPr>
        <w:p w14:paraId="47916562" w14:textId="759152FB" w:rsidR="006A4C36" w:rsidRDefault="006A4C36">
          <w:r>
            <w:t xml:space="preserve">  Date:  </w:t>
          </w:r>
          <w:r w:rsidR="00607953">
            <w:t>02</w:t>
          </w:r>
          <w:r w:rsidR="00607953">
            <w:rPr>
              <w:lang w:val="vi-VN"/>
            </w:rPr>
            <w:t>/01</w:t>
          </w:r>
          <w:r>
            <w:t>/</w:t>
          </w:r>
          <w:r w:rsidR="00607953">
            <w:t>2023</w:t>
          </w:r>
        </w:p>
      </w:tc>
    </w:tr>
    <w:tr w:rsidR="006A4C36" w14:paraId="5BB6B9BE" w14:textId="77777777">
      <w:tc>
        <w:tcPr>
          <w:tcW w:w="9558" w:type="dxa"/>
          <w:gridSpan w:val="2"/>
        </w:tcPr>
        <w:p w14:paraId="6B98B077" w14:textId="4A6F27D9" w:rsidR="006A4C36" w:rsidRDefault="006A4C36"/>
      </w:tc>
    </w:tr>
  </w:tbl>
  <w:p w14:paraId="0C00994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CF63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96C93"/>
    <w:multiLevelType w:val="hybridMultilevel"/>
    <w:tmpl w:val="088C3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DB0A4E"/>
    <w:multiLevelType w:val="hybridMultilevel"/>
    <w:tmpl w:val="E3303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B3E38"/>
    <w:multiLevelType w:val="hybridMultilevel"/>
    <w:tmpl w:val="79A8A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1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3" w15:restartNumberingAfterBreak="0">
    <w:nsid w:val="5AF11B9B"/>
    <w:multiLevelType w:val="hybridMultilevel"/>
    <w:tmpl w:val="7FAC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 w15:restartNumberingAfterBreak="0">
    <w:nsid w:val="755B6BF5"/>
    <w:multiLevelType w:val="hybridMultilevel"/>
    <w:tmpl w:val="EA8CB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2192234">
    <w:abstractNumId w:val="0"/>
  </w:num>
  <w:num w:numId="2" w16cid:durableId="1371763768">
    <w:abstractNumId w:val="0"/>
  </w:num>
  <w:num w:numId="3" w16cid:durableId="634024550">
    <w:abstractNumId w:val="0"/>
  </w:num>
  <w:num w:numId="4" w16cid:durableId="1964263149">
    <w:abstractNumId w:val="0"/>
  </w:num>
  <w:num w:numId="5" w16cid:durableId="1871604555">
    <w:abstractNumId w:val="0"/>
  </w:num>
  <w:num w:numId="6" w16cid:durableId="958878159">
    <w:abstractNumId w:val="10"/>
  </w:num>
  <w:num w:numId="7" w16cid:durableId="1579483349">
    <w:abstractNumId w:val="7"/>
  </w:num>
  <w:num w:numId="8" w16cid:durableId="1025983815">
    <w:abstractNumId w:val="32"/>
  </w:num>
  <w:num w:numId="9" w16cid:durableId="2099787487">
    <w:abstractNumId w:val="27"/>
  </w:num>
  <w:num w:numId="10" w16cid:durableId="1580795824">
    <w:abstractNumId w:val="6"/>
  </w:num>
  <w:num w:numId="11" w16cid:durableId="1438989474">
    <w:abstractNumId w:val="12"/>
  </w:num>
  <w:num w:numId="12" w16cid:durableId="1798915244">
    <w:abstractNumId w:val="31"/>
  </w:num>
  <w:num w:numId="13" w16cid:durableId="824509330">
    <w:abstractNumId w:val="14"/>
  </w:num>
  <w:num w:numId="14" w16cid:durableId="1882160338">
    <w:abstractNumId w:val="20"/>
  </w:num>
  <w:num w:numId="15" w16cid:durableId="539781524">
    <w:abstractNumId w:val="25"/>
  </w:num>
  <w:num w:numId="16" w16cid:durableId="2120488936">
    <w:abstractNumId w:val="3"/>
  </w:num>
  <w:num w:numId="17" w16cid:durableId="12146124">
    <w:abstractNumId w:val="22"/>
  </w:num>
  <w:num w:numId="18" w16cid:durableId="368067524">
    <w:abstractNumId w:val="26"/>
  </w:num>
  <w:num w:numId="19" w16cid:durableId="1158377728">
    <w:abstractNumId w:val="15"/>
  </w:num>
  <w:num w:numId="20" w16cid:durableId="840850610">
    <w:abstractNumId w:val="28"/>
  </w:num>
  <w:num w:numId="21" w16cid:durableId="100734021">
    <w:abstractNumId w:val="9"/>
  </w:num>
  <w:num w:numId="22" w16cid:durableId="13386646">
    <w:abstractNumId w:val="21"/>
  </w:num>
  <w:num w:numId="23" w16cid:durableId="132259089">
    <w:abstractNumId w:val="17"/>
  </w:num>
  <w:num w:numId="24" w16cid:durableId="1248150212">
    <w:abstractNumId w:val="8"/>
  </w:num>
  <w:num w:numId="25" w16cid:durableId="896085482">
    <w:abstractNumId w:val="19"/>
  </w:num>
  <w:num w:numId="26" w16cid:durableId="1768192105">
    <w:abstractNumId w:val="29"/>
  </w:num>
  <w:num w:numId="27" w16cid:durableId="1258367115">
    <w:abstractNumId w:val="13"/>
  </w:num>
  <w:num w:numId="28" w16cid:durableId="751001044">
    <w:abstractNumId w:val="24"/>
  </w:num>
  <w:num w:numId="29" w16cid:durableId="1736125471">
    <w:abstractNumId w:val="1"/>
  </w:num>
  <w:num w:numId="30" w16cid:durableId="575750842">
    <w:abstractNumId w:val="5"/>
  </w:num>
  <w:num w:numId="31" w16cid:durableId="1225676677">
    <w:abstractNumId w:val="4"/>
  </w:num>
  <w:num w:numId="32" w16cid:durableId="1959070466">
    <w:abstractNumId w:val="18"/>
  </w:num>
  <w:num w:numId="33" w16cid:durableId="1044016294">
    <w:abstractNumId w:val="23"/>
  </w:num>
  <w:num w:numId="34" w16cid:durableId="1327587934">
    <w:abstractNumId w:val="30"/>
  </w:num>
  <w:num w:numId="35" w16cid:durableId="1017653495">
    <w:abstractNumId w:val="16"/>
  </w:num>
  <w:num w:numId="36" w16cid:durableId="537815013">
    <w:abstractNumId w:val="11"/>
  </w:num>
  <w:num w:numId="37" w16cid:durableId="327634436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475B6"/>
    <w:rsid w:val="00075570"/>
    <w:rsid w:val="00076F5D"/>
    <w:rsid w:val="00077D74"/>
    <w:rsid w:val="000B1376"/>
    <w:rsid w:val="00106257"/>
    <w:rsid w:val="001159E2"/>
    <w:rsid w:val="00133B36"/>
    <w:rsid w:val="0013446B"/>
    <w:rsid w:val="001408D5"/>
    <w:rsid w:val="001740EF"/>
    <w:rsid w:val="0019731F"/>
    <w:rsid w:val="001D5343"/>
    <w:rsid w:val="001E0FA0"/>
    <w:rsid w:val="002322BA"/>
    <w:rsid w:val="00242FB7"/>
    <w:rsid w:val="002778CC"/>
    <w:rsid w:val="00277A5D"/>
    <w:rsid w:val="002A6FFA"/>
    <w:rsid w:val="002B59FA"/>
    <w:rsid w:val="002B64A8"/>
    <w:rsid w:val="002C6AB6"/>
    <w:rsid w:val="002D7282"/>
    <w:rsid w:val="003153D6"/>
    <w:rsid w:val="003253ED"/>
    <w:rsid w:val="00336656"/>
    <w:rsid w:val="003743B0"/>
    <w:rsid w:val="00397FEF"/>
    <w:rsid w:val="003C1E1A"/>
    <w:rsid w:val="003D0637"/>
    <w:rsid w:val="003E0DFE"/>
    <w:rsid w:val="003E5D84"/>
    <w:rsid w:val="00400B17"/>
    <w:rsid w:val="00410FEB"/>
    <w:rsid w:val="00415E14"/>
    <w:rsid w:val="00435FBC"/>
    <w:rsid w:val="0044482F"/>
    <w:rsid w:val="00466C6B"/>
    <w:rsid w:val="004752C4"/>
    <w:rsid w:val="004768B5"/>
    <w:rsid w:val="00484C70"/>
    <w:rsid w:val="0049407B"/>
    <w:rsid w:val="004A4065"/>
    <w:rsid w:val="004B024A"/>
    <w:rsid w:val="004C0D6D"/>
    <w:rsid w:val="004D68EC"/>
    <w:rsid w:val="004E597B"/>
    <w:rsid w:val="004F5383"/>
    <w:rsid w:val="00501EAF"/>
    <w:rsid w:val="00517CC5"/>
    <w:rsid w:val="00524152"/>
    <w:rsid w:val="00531117"/>
    <w:rsid w:val="005A07BD"/>
    <w:rsid w:val="005B28B6"/>
    <w:rsid w:val="005D2858"/>
    <w:rsid w:val="005E0948"/>
    <w:rsid w:val="00607953"/>
    <w:rsid w:val="006221CE"/>
    <w:rsid w:val="006417B5"/>
    <w:rsid w:val="006425BF"/>
    <w:rsid w:val="00644C52"/>
    <w:rsid w:val="006A3244"/>
    <w:rsid w:val="006A4C36"/>
    <w:rsid w:val="0072543B"/>
    <w:rsid w:val="00754FFF"/>
    <w:rsid w:val="0076489A"/>
    <w:rsid w:val="007A1DF3"/>
    <w:rsid w:val="007A20B9"/>
    <w:rsid w:val="007B4D03"/>
    <w:rsid w:val="007D6F69"/>
    <w:rsid w:val="007E023F"/>
    <w:rsid w:val="007F2B36"/>
    <w:rsid w:val="00814DB2"/>
    <w:rsid w:val="00833359"/>
    <w:rsid w:val="0084548C"/>
    <w:rsid w:val="008537A3"/>
    <w:rsid w:val="00855D14"/>
    <w:rsid w:val="008601B2"/>
    <w:rsid w:val="00877957"/>
    <w:rsid w:val="008B7F20"/>
    <w:rsid w:val="008F6160"/>
    <w:rsid w:val="009058C5"/>
    <w:rsid w:val="00915E6D"/>
    <w:rsid w:val="009504AB"/>
    <w:rsid w:val="009613B5"/>
    <w:rsid w:val="009B48AF"/>
    <w:rsid w:val="009E47B9"/>
    <w:rsid w:val="009E546E"/>
    <w:rsid w:val="009F4768"/>
    <w:rsid w:val="00A3164F"/>
    <w:rsid w:val="00A359B1"/>
    <w:rsid w:val="00A44A59"/>
    <w:rsid w:val="00AB0C6D"/>
    <w:rsid w:val="00B10876"/>
    <w:rsid w:val="00B12715"/>
    <w:rsid w:val="00B14744"/>
    <w:rsid w:val="00B30975"/>
    <w:rsid w:val="00B33794"/>
    <w:rsid w:val="00B367C5"/>
    <w:rsid w:val="00B4127B"/>
    <w:rsid w:val="00B50A80"/>
    <w:rsid w:val="00BA6F91"/>
    <w:rsid w:val="00BC56B2"/>
    <w:rsid w:val="00BD3353"/>
    <w:rsid w:val="00BE3A90"/>
    <w:rsid w:val="00BF63AF"/>
    <w:rsid w:val="00BF75BC"/>
    <w:rsid w:val="00C01D0D"/>
    <w:rsid w:val="00C34C5F"/>
    <w:rsid w:val="00C51818"/>
    <w:rsid w:val="00C663AF"/>
    <w:rsid w:val="00C906D8"/>
    <w:rsid w:val="00CB1B42"/>
    <w:rsid w:val="00CC3706"/>
    <w:rsid w:val="00CE0558"/>
    <w:rsid w:val="00CF5832"/>
    <w:rsid w:val="00D02A72"/>
    <w:rsid w:val="00D11312"/>
    <w:rsid w:val="00D15549"/>
    <w:rsid w:val="00D278C2"/>
    <w:rsid w:val="00D62349"/>
    <w:rsid w:val="00D8752F"/>
    <w:rsid w:val="00DA5666"/>
    <w:rsid w:val="00DB3153"/>
    <w:rsid w:val="00DC7AE5"/>
    <w:rsid w:val="00DD1045"/>
    <w:rsid w:val="00DD5499"/>
    <w:rsid w:val="00E232B6"/>
    <w:rsid w:val="00E24C97"/>
    <w:rsid w:val="00E33C81"/>
    <w:rsid w:val="00E435A8"/>
    <w:rsid w:val="00E71221"/>
    <w:rsid w:val="00E72DE2"/>
    <w:rsid w:val="00EA02DD"/>
    <w:rsid w:val="00EA5B87"/>
    <w:rsid w:val="00EA65F9"/>
    <w:rsid w:val="00EB4E73"/>
    <w:rsid w:val="00ED675C"/>
    <w:rsid w:val="00F0412C"/>
    <w:rsid w:val="00F16411"/>
    <w:rsid w:val="00F76B8B"/>
    <w:rsid w:val="00F8442B"/>
    <w:rsid w:val="00FA005F"/>
    <w:rsid w:val="00FB6463"/>
    <w:rsid w:val="00F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B875F"/>
  <w15:docId w15:val="{173B7AEB-641D-447B-83C6-BA755893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NGUYỄN TRUNG HIẾU</cp:lastModifiedBy>
  <cp:revision>2</cp:revision>
  <cp:lastPrinted>2001-09-06T16:54:00Z</cp:lastPrinted>
  <dcterms:created xsi:type="dcterms:W3CDTF">2023-01-05T12:09:00Z</dcterms:created>
  <dcterms:modified xsi:type="dcterms:W3CDTF">2023-01-05T12:09:00Z</dcterms:modified>
</cp:coreProperties>
</file>